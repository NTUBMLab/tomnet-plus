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C24F2" w14:textId="1436688D" w:rsidR="00185D33" w:rsidRDefault="00185D33" w:rsidP="00185D33">
      <w:pPr>
        <w:pStyle w:val="Text"/>
        <w:ind w:firstLine="0"/>
        <w:contextualSpacing/>
        <w:rPr>
          <w:sz w:val="2"/>
          <w:szCs w:val="18"/>
          <w:lang w:eastAsia="zh-TW"/>
        </w:rPr>
      </w:pPr>
    </w:p>
    <w:p w14:paraId="60B1FF66" w14:textId="0F5961E6" w:rsidR="00185D33" w:rsidRDefault="005761E5" w:rsidP="00185D33">
      <w:pPr>
        <w:pStyle w:val="Title"/>
        <w:framePr w:wrap="notBeside"/>
        <w:contextualSpacing/>
      </w:pPr>
      <w:r>
        <w:t xml:space="preserve">Using </w:t>
      </w:r>
      <w:r w:rsidRPr="005761E5">
        <w:t xml:space="preserve">Machine Theory of Mind </w:t>
      </w:r>
      <w:r>
        <w:t>to Learn</w:t>
      </w:r>
      <w:r w:rsidRPr="005761E5">
        <w:t xml:space="preserve"> </w:t>
      </w:r>
      <w:r w:rsidR="00B2688D">
        <w:t xml:space="preserve">Agent </w:t>
      </w:r>
      <w:r w:rsidRPr="005761E5">
        <w:t xml:space="preserve">Social Network Structures </w:t>
      </w:r>
      <w:r w:rsidR="00FC3B5E">
        <w:t>from</w:t>
      </w:r>
      <w:r w:rsidRPr="005761E5">
        <w:t xml:space="preserve"> Observ</w:t>
      </w:r>
      <w:r w:rsidR="00FC3B5E">
        <w:t>ed</w:t>
      </w:r>
      <w:r w:rsidRPr="005761E5">
        <w:t xml:space="preserve"> </w:t>
      </w:r>
      <w:r w:rsidR="00492146">
        <w:t>Interactive</w:t>
      </w:r>
      <w:r w:rsidRPr="005761E5">
        <w:t xml:space="preserve"> Behaviors </w:t>
      </w:r>
      <w:r w:rsidR="00492146">
        <w:t>with Targets</w:t>
      </w:r>
    </w:p>
    <w:p w14:paraId="279FE1B2" w14:textId="47A7C954" w:rsidR="00185D33" w:rsidRPr="00667082" w:rsidRDefault="00720FEA" w:rsidP="00185D33">
      <w:pPr>
        <w:pStyle w:val="Authors"/>
        <w:framePr w:wrap="notBeside" w:x="1614"/>
        <w:contextualSpacing/>
        <w:rPr>
          <w:i/>
          <w:iCs/>
        </w:rPr>
      </w:pPr>
      <w:r>
        <w:t>Yun-</w:t>
      </w:r>
      <w:proofErr w:type="spellStart"/>
      <w:r>
        <w:t>Shiuan</w:t>
      </w:r>
      <w:proofErr w:type="spellEnd"/>
      <w:r>
        <w:t xml:space="preserve"> Chuang, </w:t>
      </w:r>
      <w:proofErr w:type="spellStart"/>
      <w:r>
        <w:t>Hsin</w:t>
      </w:r>
      <w:proofErr w:type="spellEnd"/>
      <w:r>
        <w:t>-Yi Hung</w:t>
      </w:r>
      <w:r w:rsidR="005761E5">
        <w:t xml:space="preserve">, </w:t>
      </w:r>
      <w:proofErr w:type="spellStart"/>
      <w:r w:rsidR="005761E5">
        <w:t>Edwinn</w:t>
      </w:r>
      <w:proofErr w:type="spellEnd"/>
      <w:r w:rsidR="005761E5">
        <w:t xml:space="preserve"> </w:t>
      </w:r>
      <w:proofErr w:type="spellStart"/>
      <w:r w:rsidR="005761E5">
        <w:t>Gamborino</w:t>
      </w:r>
      <w:proofErr w:type="spellEnd"/>
      <w:r w:rsidR="005761E5">
        <w:t>,</w:t>
      </w:r>
      <w:r>
        <w:t xml:space="preserve"> </w:t>
      </w:r>
      <w:r w:rsidR="00CD4954">
        <w:t xml:space="preserve">Joshua </w:t>
      </w:r>
      <w:proofErr w:type="spellStart"/>
      <w:r w:rsidR="00CD4954">
        <w:t>O</w:t>
      </w:r>
      <w:r w:rsidR="00AA68B9">
        <w:t>on</w:t>
      </w:r>
      <w:proofErr w:type="spellEnd"/>
      <w:r w:rsidR="00AA68B9">
        <w:t xml:space="preserve"> </w:t>
      </w:r>
      <w:r w:rsidR="00CD4954">
        <w:t>S</w:t>
      </w:r>
      <w:r w:rsidR="00AA68B9">
        <w:t>oo</w:t>
      </w:r>
      <w:r w:rsidR="00CD4954">
        <w:t xml:space="preserve"> Goh</w:t>
      </w:r>
      <w:r w:rsidR="00B72B8A">
        <w:t xml:space="preserve">, Tsung-Ren Huang, Yu-Ling Chang, Su-Ling </w:t>
      </w:r>
      <w:proofErr w:type="spellStart"/>
      <w:r w:rsidR="00B72B8A">
        <w:t>Yeh</w:t>
      </w:r>
      <w:proofErr w:type="spellEnd"/>
      <w:r w:rsidR="00B72B8A">
        <w:t xml:space="preserve">, Li-Chen Fu, </w:t>
      </w:r>
      <w:r w:rsidR="00B72B8A">
        <w:rPr>
          <w:i/>
          <w:iCs/>
        </w:rPr>
        <w:t>Member, IEEE</w:t>
      </w:r>
    </w:p>
    <w:p w14:paraId="3BA223E2" w14:textId="173C8CED" w:rsidR="00185D33" w:rsidRDefault="00185D33" w:rsidP="00667082">
      <w:pPr>
        <w:pStyle w:val="Abstract"/>
        <w:spacing w:before="0"/>
        <w:ind w:firstLine="204"/>
        <w:contextualSpacing/>
      </w:pPr>
      <w:r>
        <w:rPr>
          <w:i/>
          <w:iCs/>
        </w:rPr>
        <w:t>Abstract</w:t>
      </w:r>
      <w:r>
        <w:t>—</w:t>
      </w:r>
      <w:r w:rsidRPr="00B32A40">
        <w:t xml:space="preserve"> </w:t>
      </w:r>
      <w:r w:rsidR="00CD4954" w:rsidRPr="00CD4954">
        <w:t>Human social interactions are laden with behavioral preferences that stem from hidden social network representations. In this study, we trained a neural network (NN) to learn and predict human social preferences based on implicit information from the way agents and social targets behaviorally interact with each other. Our findings have implications for machine applications that seek to infer hidden information structures solely from third-person observation of behaviors</w:t>
      </w:r>
      <w:r w:rsidRPr="001D7164">
        <w:t>.</w:t>
      </w:r>
    </w:p>
    <w:p w14:paraId="5647741C" w14:textId="73A06466" w:rsidR="00185D33" w:rsidRDefault="00185D33" w:rsidP="00185D33">
      <w:pPr>
        <w:pStyle w:val="Heading1"/>
        <w:spacing w:before="120" w:after="120"/>
        <w:contextualSpacing/>
      </w:pPr>
      <w:r>
        <w:t>I</w:t>
      </w:r>
      <w:r>
        <w:rPr>
          <w:sz w:val="16"/>
          <w:szCs w:val="16"/>
        </w:rPr>
        <w:t>NTRODUCTION</w:t>
      </w:r>
    </w:p>
    <w:p w14:paraId="45C5FA16" w14:textId="25FE2E53" w:rsidR="005761E5" w:rsidRDefault="00417F80" w:rsidP="00667082">
      <w:pPr>
        <w:pStyle w:val="Heading1"/>
        <w:numPr>
          <w:ilvl w:val="0"/>
          <w:numId w:val="0"/>
        </w:numPr>
        <w:ind w:firstLine="204"/>
        <w:contextualSpacing/>
        <w:jc w:val="both"/>
        <w:rPr>
          <w:rFonts w:eastAsia="BatangChe"/>
          <w:smallCaps w:val="0"/>
          <w:color w:val="000000"/>
          <w:kern w:val="0"/>
          <w:szCs w:val="18"/>
          <w:lang w:eastAsia="ko-KR"/>
        </w:rPr>
      </w:pPr>
      <w:r w:rsidRPr="007A1F48">
        <w:rPr>
          <w:smallCaps w:val="0"/>
          <w:noProof/>
          <w:highlight w:val="yellow"/>
          <w:lang w:eastAsia="zh-CN"/>
        </w:rPr>
        <mc:AlternateContent>
          <mc:Choice Requires="wps">
            <w:drawing>
              <wp:anchor distT="0" distB="0" distL="0" distR="0" simplePos="0" relativeHeight="251654144" behindDoc="0" locked="0" layoutInCell="1" allowOverlap="1" wp14:anchorId="00EE27CA" wp14:editId="201BEF11">
                <wp:simplePos x="0" y="0"/>
                <wp:positionH relativeFrom="column">
                  <wp:posOffset>-1905</wp:posOffset>
                </wp:positionH>
                <wp:positionV relativeFrom="paragraph">
                  <wp:posOffset>2356666</wp:posOffset>
                </wp:positionV>
                <wp:extent cx="3112770" cy="354838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3548380"/>
                        </a:xfrm>
                        <a:prstGeom prst="rect">
                          <a:avLst/>
                        </a:prstGeom>
                        <a:solidFill>
                          <a:srgbClr val="FFFFFF"/>
                        </a:solidFill>
                        <a:ln w="9525">
                          <a:noFill/>
                          <a:miter lim="800000"/>
                          <a:headEnd/>
                          <a:tailEnd/>
                        </a:ln>
                      </wps:spPr>
                      <wps:txbx>
                        <w:txbxContent>
                          <w:p w14:paraId="6A101739" w14:textId="794A7050" w:rsidR="0059010D" w:rsidRDefault="0059010D" w:rsidP="00185D33">
                            <w:pPr>
                              <w:pStyle w:val="FootnoteText"/>
                            </w:pPr>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7C3A3F9" w14:textId="1E3070B8" w:rsidR="0059010D" w:rsidRDefault="0059010D" w:rsidP="00B72B8A">
                            <w:pPr>
                              <w:pStyle w:val="FootnoteText"/>
                            </w:pPr>
                            <w:r>
                              <w:t>Y.-S. Chuang is with the Graduate Institute of Brain and Mind Sciences, National Taiwan University, Taipei, Taiwan (e-mail: yunshiuan.chuang@gmail.com).</w:t>
                            </w:r>
                          </w:p>
                          <w:p w14:paraId="0E80A16A" w14:textId="433E19D4" w:rsidR="0059010D" w:rsidRDefault="0059010D">
                            <w:pPr>
                              <w:pStyle w:val="FootnoteText"/>
                            </w:pPr>
                            <w:r>
                              <w:t>H.-Y. Hung is with the Graduate Institute of Brain and Mind Sciences and the Center for Artificial Intelligence and Advanced Robotics, National Taiwan University, Taipei, Taiwan (e-mail: r05454001@ntu.edu.tw).</w:t>
                            </w:r>
                          </w:p>
                          <w:p w14:paraId="22249C27" w14:textId="529E046F" w:rsidR="0059010D" w:rsidRDefault="0059010D" w:rsidP="00B72B8A">
                            <w:pPr>
                              <w:pStyle w:val="FootnoteText"/>
                            </w:pPr>
                            <w:r>
                              <w:t xml:space="preserve">E. </w:t>
                            </w:r>
                            <w:proofErr w:type="spellStart"/>
                            <w:r>
                              <w:t>Gamborino</w:t>
                            </w:r>
                            <w:proofErr w:type="spellEnd"/>
                            <w:r>
                              <w:t xml:space="preserve"> is with the Center for Artificial Intelligence and Advanced Robotics, National Taiwan University, Taipei, Taiwan. (phone: +886 958 376 105; e-mail: </w:t>
                            </w:r>
                            <w:r w:rsidRPr="00667082">
                              <w:t>gamborino@ntu.edu.tw</w:t>
                            </w:r>
                            <w:r>
                              <w:t>).</w:t>
                            </w:r>
                          </w:p>
                          <w:p w14:paraId="6420F27F" w14:textId="0FA9CE75" w:rsidR="0059010D" w:rsidRDefault="0059010D" w:rsidP="00B72B8A">
                            <w:pPr>
                              <w:pStyle w:val="FootnoteText"/>
                            </w:pPr>
                            <w:r>
                              <w:t>J.O.S. Goh is with the Graduate Institute of Brain and Mind Sciences, Department of Psychology, Neurobiology and Cognitive Science Center, and the Center for Artificial Intelligence and Advanced Robotics, National Taiwan University, Taipei, Taiwan. (phone: +886 2 2312 3456 ext. 88022; e-mail: joshuagoh@ntu.edu.tw).</w:t>
                            </w:r>
                          </w:p>
                          <w:p w14:paraId="6722ABB1" w14:textId="41E8CC88" w:rsidR="0059010D" w:rsidRDefault="0059010D" w:rsidP="00B72B8A">
                            <w:pPr>
                              <w:pStyle w:val="FootnoteText"/>
                            </w:pPr>
                            <w:r>
                              <w:t>T.-R. Huang and Y.-L. Chang are with the Department of Psychology and the Center for Artificial Intelligence and Advanced Robotics, National Taiwan University, Taipei, Taiwan. (e-mail: [</w:t>
                            </w:r>
                            <w:proofErr w:type="spellStart"/>
                            <w:r>
                              <w:t>ychang</w:t>
                            </w:r>
                            <w:proofErr w:type="spellEnd"/>
                            <w:r>
                              <w:t xml:space="preserve">, </w:t>
                            </w:r>
                            <w:proofErr w:type="spellStart"/>
                            <w:r>
                              <w:t>trhuang</w:t>
                            </w:r>
                            <w:proofErr w:type="spellEnd"/>
                            <w:r>
                              <w:t xml:space="preserve">] </w:t>
                            </w:r>
                            <w:r w:rsidRPr="00667082">
                              <w:t>@g.ntu.edu.tw</w:t>
                            </w:r>
                            <w:r>
                              <w:t>).</w:t>
                            </w:r>
                          </w:p>
                          <w:p w14:paraId="18C7E8AE" w14:textId="7045F1F6" w:rsidR="0059010D" w:rsidRDefault="0059010D" w:rsidP="00667082">
                            <w:pPr>
                              <w:pStyle w:val="FootnoteText"/>
                            </w:pPr>
                            <w:r>
                              <w:t xml:space="preserve">S.-L. </w:t>
                            </w:r>
                            <w:proofErr w:type="spellStart"/>
                            <w:r>
                              <w:t>Yeh</w:t>
                            </w:r>
                            <w:proofErr w:type="spellEnd"/>
                            <w:r>
                              <w:t xml:space="preserve"> are with the Department of Psychology, the Graduate Institute of Brain and Mind Sciences and the Center for Artificial Intelligence and Advanced Robotics, National Taiwan University, Taipei, Taiwan. (e-mail: suling@g.ntu.edu.tw). </w:t>
                            </w:r>
                          </w:p>
                          <w:p w14:paraId="03B24699" w14:textId="77777777" w:rsidR="0059010D" w:rsidRPr="00B72B8A" w:rsidRDefault="0059010D" w:rsidP="00B72B8A">
                            <w:pPr>
                              <w:pStyle w:val="FootnoteText"/>
                            </w:pPr>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p>
                          <w:p w14:paraId="5ACDD661" w14:textId="77777777" w:rsidR="0059010D" w:rsidRPr="00B72B8A" w:rsidRDefault="0059010D" w:rsidP="00185D33">
                            <w:pPr>
                              <w:pStyle w:val="FootnoteText"/>
                            </w:pPr>
                          </w:p>
                          <w:p w14:paraId="59AF1DA9" w14:textId="77777777" w:rsidR="0059010D" w:rsidRDefault="0059010D" w:rsidP="00185D33">
                            <w:pPr>
                              <w:pStyle w:val="FootnoteText"/>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00EE27CA" id="_x0000_t202" coordsize="21600,21600" o:spt="202" path="m,l,21600r21600,l21600,xe">
                <v:stroke joinstyle="miter"/>
                <v:path gradientshapeok="t" o:connecttype="rect"/>
              </v:shapetype>
              <v:shape id="_x0000_s1026" type="#_x0000_t202" style="position:absolute;left:0;text-align:left;margin-left:-.15pt;margin-top:185.55pt;width:245.1pt;height:279.4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" stroked="f">
                <v:textbox inset="0,0,0,0">
                  <w:txbxContent>
                    <w:p w14:paraId="6A101739" w14:textId="794A7050" w:rsidR="0059010D" w:rsidRDefault="0059010D" w:rsidP="00185D33">
                      <w:pPr>
                        <w:pStyle w:val="FootnoteText"/>
                      </w:pPr>
                      <w:r>
                        <w:t>*This research was supported in part by the Ministry of Science and Technology of Taiwan (MOST 107-2634-F-002-018), National Taiwan University, Center for Artificial Intelligence &amp; Advanced Robotics, and Joint Research Center for AI Technology and All Vista Healthcare.</w:t>
                      </w:r>
                    </w:p>
                    <w:p w14:paraId="37C3A3F9" w14:textId="1E3070B8" w:rsidR="0059010D" w:rsidRDefault="0059010D" w:rsidP="00B72B8A">
                      <w:pPr>
                        <w:pStyle w:val="FootnoteText"/>
                      </w:pPr>
                      <w:r>
                        <w:t>Y.-S. Chuang is with the Graduate Institute of Brain and Mind Sciences, National Taiwan University, Taipei, Taiwan (e-mail: yunshiuan.chuang@gmail.com).</w:t>
                      </w:r>
                    </w:p>
                    <w:p w14:paraId="0E80A16A" w14:textId="433E19D4" w:rsidR="0059010D" w:rsidRDefault="0059010D">
                      <w:pPr>
                        <w:pStyle w:val="FootnoteText"/>
                      </w:pPr>
                      <w:r>
                        <w:t>H.-Y. Hung is with the Graduate Institute of Brain and Mind Sciences and the Center for Artificial Intelligence and Advanced Robotics, National Taiwan University, Taipei, Taiwan (e-mail: r05454001@ntu.edu.tw).</w:t>
                      </w:r>
                    </w:p>
                    <w:p w14:paraId="22249C27" w14:textId="529E046F" w:rsidR="0059010D" w:rsidRDefault="0059010D" w:rsidP="00B72B8A">
                      <w:pPr>
                        <w:pStyle w:val="FootnoteText"/>
                      </w:pPr>
                      <w:r>
                        <w:t xml:space="preserve">E. </w:t>
                      </w:r>
                      <w:proofErr w:type="spellStart"/>
                      <w:r>
                        <w:t>Gamborino</w:t>
                      </w:r>
                      <w:proofErr w:type="spellEnd"/>
                      <w:r>
                        <w:t xml:space="preserve"> is with the Center for Artificial Intelligence and Advanced Robotics, National Taiwan University, Taipei, Taiwan. (phone: +886 958 376 105; e-mail: </w:t>
                      </w:r>
                      <w:r w:rsidRPr="00667082">
                        <w:t>gamborino@ntu.edu.tw</w:t>
                      </w:r>
                      <w:r>
                        <w:t>).</w:t>
                      </w:r>
                    </w:p>
                    <w:p w14:paraId="6420F27F" w14:textId="0FA9CE75" w:rsidR="0059010D" w:rsidRDefault="0059010D" w:rsidP="00B72B8A">
                      <w:pPr>
                        <w:pStyle w:val="FootnoteText"/>
                      </w:pPr>
                      <w:r>
                        <w:t>J.O.S. Goh is with the Graduate Institute of Brain and Mind Sciences, Department of Psychology, Neurobiology and Cognitive Science Center, and the Center for Artificial Intelligence and Advanced Robotics, National Taiwan University, Taipei, Taiwan. (phone: +886 2 2312 3456 ext. 88022; e-mail: joshuagoh@ntu.edu.tw).</w:t>
                      </w:r>
                    </w:p>
                    <w:p w14:paraId="6722ABB1" w14:textId="41E8CC88" w:rsidR="0059010D" w:rsidRDefault="0059010D" w:rsidP="00B72B8A">
                      <w:pPr>
                        <w:pStyle w:val="FootnoteText"/>
                      </w:pPr>
                      <w:r>
                        <w:t>T.-R. Huang and Y.-L. Chang are with the Department of Psychology and the Center for Artificial Intelligence and Advanced Robotics, National Taiwan University, Taipei, Taiwan. (e-mail: [</w:t>
                      </w:r>
                      <w:proofErr w:type="spellStart"/>
                      <w:r>
                        <w:t>ychang</w:t>
                      </w:r>
                      <w:proofErr w:type="spellEnd"/>
                      <w:r>
                        <w:t xml:space="preserve">, </w:t>
                      </w:r>
                      <w:proofErr w:type="spellStart"/>
                      <w:r>
                        <w:t>trhuang</w:t>
                      </w:r>
                      <w:proofErr w:type="spellEnd"/>
                      <w:r>
                        <w:t xml:space="preserve">] </w:t>
                      </w:r>
                      <w:r w:rsidRPr="00667082">
                        <w:t>@g.ntu.edu.tw</w:t>
                      </w:r>
                      <w:r>
                        <w:t>).</w:t>
                      </w:r>
                    </w:p>
                    <w:p w14:paraId="18C7E8AE" w14:textId="7045F1F6" w:rsidR="0059010D" w:rsidRDefault="0059010D" w:rsidP="00667082">
                      <w:pPr>
                        <w:pStyle w:val="FootnoteText"/>
                      </w:pPr>
                      <w:r>
                        <w:t xml:space="preserve">S.-L. </w:t>
                      </w:r>
                      <w:proofErr w:type="spellStart"/>
                      <w:r>
                        <w:t>Yeh</w:t>
                      </w:r>
                      <w:proofErr w:type="spellEnd"/>
                      <w:r>
                        <w:t xml:space="preserve"> are with the Department of Psychology, the Graduate Institute of Brain and Mind Sciences and the Center for Artificial Intelligence and Advanced Robotics, National Taiwan University, Taipei, Taiwan. (e-mail: suling@g.ntu.edu.tw). </w:t>
                      </w:r>
                    </w:p>
                    <w:p w14:paraId="03B24699" w14:textId="77777777" w:rsidR="0059010D" w:rsidRPr="00B72B8A" w:rsidRDefault="0059010D" w:rsidP="00B72B8A">
                      <w:pPr>
                        <w:pStyle w:val="FootnoteText"/>
                      </w:pPr>
                      <w:r w:rsidRPr="00B72B8A">
                        <w:t xml:space="preserve">L.-C. Fu is with the Center for Artificial Intelligence and Advanced Robotics, the Department of Electrical Engineering and the Department of Computer Science and Information Engineering, National Taiwan University, Taipei, Taiwan (e-mail: lichen@ntu.edu.tw). </w:t>
                      </w:r>
                    </w:p>
                    <w:p w14:paraId="5ACDD661" w14:textId="77777777" w:rsidR="0059010D" w:rsidRPr="00B72B8A" w:rsidRDefault="0059010D" w:rsidP="00185D33">
                      <w:pPr>
                        <w:pStyle w:val="FootnoteText"/>
                      </w:pPr>
                    </w:p>
                    <w:p w14:paraId="59AF1DA9" w14:textId="77777777" w:rsidR="0059010D" w:rsidRDefault="0059010D" w:rsidP="00185D33">
                      <w:pPr>
                        <w:pStyle w:val="FootnoteText"/>
                      </w:pPr>
                    </w:p>
                  </w:txbxContent>
                </v:textbox>
                <w10:wrap type="topAndBottom"/>
              </v:shape>
            </w:pict>
          </mc:Fallback>
        </mc:AlternateContent>
      </w:r>
      <w:r w:rsidR="00B72B8A">
        <w:rPr>
          <w:rFonts w:eastAsia="BatangChe"/>
          <w:smallCaps w:val="0"/>
          <w:color w:val="000000"/>
          <w:kern w:val="0"/>
          <w:szCs w:val="18"/>
          <w:lang w:eastAsia="ko-KR"/>
        </w:rPr>
        <w:t xml:space="preserve">The use of </w:t>
      </w:r>
      <w:r w:rsidR="00AA6A2D">
        <w:rPr>
          <w:rFonts w:eastAsia="BatangChe"/>
          <w:smallCaps w:val="0"/>
          <w:color w:val="000000"/>
          <w:kern w:val="0"/>
          <w:szCs w:val="18"/>
          <w:lang w:eastAsia="ko-KR"/>
        </w:rPr>
        <w:t xml:space="preserve">artificial intelligent machines that </w:t>
      </w:r>
      <w:r w:rsidR="003D5231">
        <w:rPr>
          <w:rFonts w:eastAsia="BatangChe"/>
          <w:smallCaps w:val="0"/>
          <w:color w:val="000000"/>
          <w:kern w:val="0"/>
          <w:szCs w:val="18"/>
          <w:lang w:eastAsia="ko-KR"/>
        </w:rPr>
        <w:t xml:space="preserve">dynamically </w:t>
      </w:r>
      <w:r w:rsidR="00AA6A2D">
        <w:rPr>
          <w:rFonts w:eastAsia="BatangChe"/>
          <w:smallCaps w:val="0"/>
          <w:color w:val="000000"/>
          <w:kern w:val="0"/>
          <w:szCs w:val="18"/>
          <w:lang w:eastAsia="ko-KR"/>
        </w:rPr>
        <w:t>interact with people</w:t>
      </w:r>
      <w:r w:rsidR="00B72B8A">
        <w:rPr>
          <w:rFonts w:eastAsia="BatangChe"/>
          <w:smallCaps w:val="0"/>
          <w:color w:val="000000"/>
          <w:kern w:val="0"/>
          <w:szCs w:val="18"/>
          <w:lang w:eastAsia="ko-KR"/>
        </w:rPr>
        <w:t xml:space="preserve"> is </w:t>
      </w:r>
      <w:r w:rsidR="004025CF">
        <w:rPr>
          <w:rFonts w:eastAsia="BatangChe"/>
          <w:smallCaps w:val="0"/>
          <w:color w:val="000000"/>
          <w:kern w:val="0"/>
          <w:szCs w:val="18"/>
          <w:lang w:eastAsia="ko-KR"/>
        </w:rPr>
        <w:t>proliferating across</w:t>
      </w:r>
      <w:r w:rsidR="00B72B8A">
        <w:rPr>
          <w:rFonts w:eastAsia="BatangChe"/>
          <w:smallCaps w:val="0"/>
          <w:color w:val="000000"/>
          <w:kern w:val="0"/>
          <w:szCs w:val="18"/>
          <w:lang w:eastAsia="ko-KR"/>
        </w:rPr>
        <w:t xml:space="preserve"> many aspects of </w:t>
      </w:r>
      <w:r w:rsidR="00AA6A2D">
        <w:rPr>
          <w:rFonts w:eastAsia="BatangChe"/>
          <w:smallCaps w:val="0"/>
          <w:color w:val="000000"/>
          <w:kern w:val="0"/>
          <w:szCs w:val="18"/>
          <w:lang w:eastAsia="ko-KR"/>
        </w:rPr>
        <w:t xml:space="preserve">human </w:t>
      </w:r>
      <w:r w:rsidR="00B72B8A">
        <w:rPr>
          <w:rFonts w:eastAsia="BatangChe"/>
          <w:smallCaps w:val="0"/>
          <w:color w:val="000000"/>
          <w:kern w:val="0"/>
          <w:szCs w:val="18"/>
          <w:lang w:eastAsia="ko-KR"/>
        </w:rPr>
        <w:t xml:space="preserve">life </w:t>
      </w:r>
      <w:r w:rsidR="007C554D">
        <w:rPr>
          <w:rFonts w:eastAsia="BatangChe"/>
          <w:smallCaps w:val="0"/>
          <w:color w:val="000000"/>
          <w:kern w:val="0"/>
          <w:szCs w:val="18"/>
          <w:lang w:eastAsia="ko-KR"/>
        </w:rPr>
        <w:t xml:space="preserve">such </w:t>
      </w:r>
      <w:r w:rsidR="009A03B5">
        <w:rPr>
          <w:rFonts w:eastAsia="BatangChe"/>
          <w:smallCaps w:val="0"/>
          <w:color w:val="000000"/>
          <w:kern w:val="0"/>
          <w:szCs w:val="18"/>
          <w:lang w:eastAsia="ko-KR"/>
        </w:rPr>
        <w:t xml:space="preserve">as </w:t>
      </w:r>
      <w:r w:rsidR="007C554D">
        <w:rPr>
          <w:rFonts w:eastAsia="BatangChe"/>
          <w:smallCaps w:val="0"/>
          <w:color w:val="000000"/>
          <w:kern w:val="0"/>
          <w:szCs w:val="18"/>
          <w:lang w:eastAsia="ko-KR"/>
        </w:rPr>
        <w:t>in</w:t>
      </w:r>
      <w:r w:rsidR="00DC78DB">
        <w:rPr>
          <w:rFonts w:eastAsia="BatangChe"/>
          <w:smallCaps w:val="0"/>
          <w:color w:val="000000"/>
          <w:kern w:val="0"/>
          <w:szCs w:val="18"/>
          <w:lang w:eastAsia="ko-KR"/>
        </w:rPr>
        <w:t xml:space="preserve"> interactive</w:t>
      </w:r>
      <w:r w:rsidR="005E0FAA">
        <w:rPr>
          <w:rFonts w:eastAsia="BatangChe"/>
          <w:smallCaps w:val="0"/>
          <w:color w:val="000000"/>
          <w:kern w:val="0"/>
          <w:szCs w:val="18"/>
          <w:lang w:eastAsia="ko-KR"/>
        </w:rPr>
        <w:t xml:space="preserve"> </w:t>
      </w:r>
      <w:r w:rsidR="002F3FD7">
        <w:rPr>
          <w:rFonts w:eastAsia="BatangChe"/>
          <w:smallCaps w:val="0"/>
          <w:color w:val="000000"/>
          <w:kern w:val="0"/>
          <w:szCs w:val="18"/>
          <w:lang w:eastAsia="ko-KR"/>
        </w:rPr>
        <w:t>virtual agent</w:t>
      </w:r>
      <w:r w:rsidR="002F3FD7">
        <w:rPr>
          <w:rFonts w:eastAsia="BatangChe"/>
          <w:smallCaps w:val="0"/>
          <w:color w:val="000000"/>
          <w:kern w:val="0"/>
          <w:szCs w:val="18"/>
          <w:lang w:eastAsia="ko-KR"/>
        </w:rPr>
        <w:t xml:space="preserve"> </w:t>
      </w:r>
      <w:r w:rsidR="004025CF">
        <w:rPr>
          <w:rFonts w:eastAsia="BatangChe"/>
          <w:smallCaps w:val="0"/>
          <w:color w:val="000000"/>
          <w:kern w:val="0"/>
          <w:szCs w:val="18"/>
          <w:lang w:eastAsia="ko-KR"/>
        </w:rPr>
        <w:t xml:space="preserve">service platforms </w:t>
      </w:r>
      <w:r w:rsidR="00B12074">
        <w:rPr>
          <w:rFonts w:eastAsia="BatangChe"/>
          <w:smallCaps w:val="0"/>
          <w:color w:val="000000"/>
          <w:kern w:val="0"/>
          <w:szCs w:val="18"/>
          <w:lang w:eastAsia="ko-KR"/>
        </w:rPr>
        <w:fldChar w:fldCharType="begin"/>
      </w:r>
      <w:r w:rsidR="00667082">
        <w:rPr>
          <w:rFonts w:eastAsia="BatangChe"/>
          <w:smallCaps w:val="0"/>
          <w:color w:val="000000"/>
          <w:kern w:val="0"/>
          <w:szCs w:val="18"/>
          <w:lang w:eastAsia="ko-KR"/>
        </w:rPr>
        <w:instrText>ADDIN F1000_CSL_CITATION&lt;~#@#~&gt;[{"DOI":"10.1109/TKDE.2016.2569096","First":false,"Last":false,"abstract":"A social recommendation system has attracted a lot of attention recently in the research communities of information retrieval, machine learning, and data mining. Traditional social recommendation algorithms are often based on batch machine learning methods which suffer from several critical limitations, e.g., extremely expensive model retraining cost whenever new user ratings arrive, unable to capture the change of user preferences over time. Therefore, it is important to make social recommendation system suitable for real-world online applications where data often arrives sequentially and user preferences may change dynamically and rapidly. In this paper, we present a new framework of online social recommendation from the viewpoint of online graph regularized user preference learning (OGRPL), which incorporates both collaborative user-item relationship as well as item content features into an unified preference learning process. We further develop an efficient iterative procedure, OGRPL-FW which utilizes the Frank-Wolfe algorithm, to solve the proposed online optimization problem. We conduct extensive experiments on several large-scale datasets, in which the encouraging results demonstrate that the proposed algorithms obtain significantly lower errors (in terms of both RMSE and MAE) than the state-of-the-art online recommendation methods when receiving the same amount of training data in the online learning process.","author":[{"family":"Zhao","given":"Zhou"},{"family":"Lu","given":"Hanqing"},{"family":"Cai","given":"Deng"},{"family":"He","given":"Xiaofei"},{"family":"Zhuang","given":"Yueting"}],"authorYearDisplayFormat":false,"citation-label":"8371334","container-title":"IEEE transactions on knowledge and data engineering","container-title-short":"IEEE Trans. Knowl. Data Eng.","id":"8371334","invisible":false,"issue":"9","issued":{"date-parts":[["2016","9","1"]]},"journalAbbreviation":"IEEE Trans. Knowl. Data Eng.","page":"2522-2534","suppress-author":false,"title":"User preference learning for online social recommendation","type":"article-journal","volume":"28"},{"First":false,"Last":false,"author":[{"family":"Bellogín","given":"Alejandro"},{"family":"Cantador","given":"Iván"},{"family":"Castells","given":"Pablo"},{"family":"Ortigosa","given":"Álvaro"}],"authorYearDisplayFormat":false,"citation-label":"8371336","id":"8371336","invisible":false,"issued":{"date-parts":[["2008"]]},"suppress-author":false,"title":"Discovering Relevant Preferences in a Personalised Recommender System using Machine Learning Techniques","type":"article-journal"}]</w:instrText>
      </w:r>
      <w:r w:rsidR="00B12074">
        <w:rPr>
          <w:rFonts w:eastAsia="BatangChe"/>
          <w:smallCaps w:val="0"/>
          <w:color w:val="000000"/>
          <w:kern w:val="0"/>
          <w:szCs w:val="18"/>
          <w:lang w:eastAsia="ko-KR"/>
        </w:rPr>
        <w:fldChar w:fldCharType="separate"/>
      </w:r>
      <w:r w:rsidR="00667082" w:rsidRPr="00667082">
        <w:rPr>
          <w:rFonts w:eastAsia="BatangChe"/>
          <w:smallCaps w:val="0"/>
          <w:noProof/>
          <w:color w:val="000000"/>
          <w:kern w:val="0"/>
          <w:szCs w:val="18"/>
          <w:lang w:eastAsia="ko-KR"/>
        </w:rPr>
        <w:t>[1], [2]</w:t>
      </w:r>
      <w:r w:rsidR="00B12074">
        <w:rPr>
          <w:rFonts w:eastAsia="BatangChe"/>
          <w:smallCaps w:val="0"/>
          <w:color w:val="000000"/>
          <w:kern w:val="0"/>
          <w:szCs w:val="18"/>
          <w:lang w:eastAsia="ko-KR"/>
        </w:rPr>
        <w:fldChar w:fldCharType="end"/>
      </w:r>
      <w:r w:rsidR="007C554D">
        <w:rPr>
          <w:rFonts w:eastAsia="BatangChe"/>
          <w:smallCaps w:val="0"/>
          <w:color w:val="000000"/>
          <w:kern w:val="0"/>
          <w:szCs w:val="18"/>
          <w:lang w:eastAsia="ko-KR"/>
        </w:rPr>
        <w:t xml:space="preserve"> and socially assistive r</w:t>
      </w:r>
      <w:r w:rsidR="00AA6A2D">
        <w:rPr>
          <w:rFonts w:eastAsia="BatangChe"/>
          <w:smallCaps w:val="0"/>
          <w:color w:val="000000"/>
          <w:kern w:val="0"/>
          <w:szCs w:val="18"/>
          <w:lang w:eastAsia="ko-KR"/>
        </w:rPr>
        <w:t>obots</w:t>
      </w:r>
      <w:r w:rsidR="00B72B8A">
        <w:rPr>
          <w:rFonts w:eastAsia="BatangChe"/>
          <w:smallCaps w:val="0"/>
          <w:color w:val="000000"/>
          <w:kern w:val="0"/>
          <w:szCs w:val="18"/>
          <w:lang w:eastAsia="ko-KR"/>
        </w:rPr>
        <w:t xml:space="preserve"> </w:t>
      </w:r>
      <w:r w:rsidR="00B12074">
        <w:rPr>
          <w:rFonts w:eastAsia="BatangChe"/>
          <w:smallCaps w:val="0"/>
          <w:color w:val="000000"/>
          <w:kern w:val="0"/>
          <w:szCs w:val="18"/>
          <w:lang w:eastAsia="ko-KR"/>
        </w:rPr>
        <w:fldChar w:fldCharType="begin"/>
      </w:r>
      <w:r w:rsidR="00667082">
        <w:rPr>
          <w:rFonts w:eastAsia="BatangChe"/>
          <w:smallCaps w:val="0"/>
          <w:color w:val="000000"/>
          <w:kern w:val="0"/>
          <w:szCs w:val="18"/>
          <w:lang w:eastAsia="ko-KR"/>
        </w:rPr>
        <w:instrText>ADDIN F1000_CSL_CITATION&lt;~#@#~&gt;[{"DOI":"10.1098/rstb.2018.0026","First":false,"Last":false,"PMCID":"PMC6452249","PMID":"30853000","abstract":"Communication with humans is a multi-faceted phenomenon where the emotions, personality and non-verbal behaviours, as well as the verbal behaviours, play a significant role, and human-robot interaction (HRI) technologies should respect this complexity to achieve efficient and seamless communication. In this paper, we describe the design and execution of five public demonstrations made with two HRI systems that aimed at automatically sensing and analysing human participants' non-verbal behaviour and predicting their facial action units, facial expressions and personality in real time while they interacted with a small humanoid robot. We describe an overview of the challenges faced together with the lessons learned from those demonstrations in order to better inform the science and engineering fields to design and build better robots with more purposeful interaction capabilities. This article is part of the theme issue 'From social brains to social robots: applying neurocognitive insights to human-robot interaction'.","author":[{"family":"Gunes","given":"Hatice"},{"family":"Celiktutan","given":"Oya"},{"family":"Sariyanidi","given":"Evangelos"}],"authorYearDisplayFormat":false,"citation-label":"8350131","container-title":"Philosophical Transactions of the Royal Society of London. Series B, Biological Sciences","container-title-short":"Philos. Trans. R. Soc. Lond. B. Biol. Sci","id":"8350131","invisible":false,"issue":"1771","issued":{"date-parts":[["2019","4","29"]]},"journalAbbreviation":"Philos. Trans. R. Soc. Lond. B. Biol. Sci","page":"20180026","suppress-author":false,"title":"Live human-robot interactive public demonstrations with automatic emotion and personality prediction.","type":"article-journal","volume":"374"}]</w:instrText>
      </w:r>
      <w:r w:rsidR="00B12074">
        <w:rPr>
          <w:rFonts w:eastAsia="BatangChe"/>
          <w:smallCaps w:val="0"/>
          <w:color w:val="000000"/>
          <w:kern w:val="0"/>
          <w:szCs w:val="18"/>
          <w:lang w:eastAsia="ko-KR"/>
        </w:rPr>
        <w:fldChar w:fldCharType="separate"/>
      </w:r>
      <w:r w:rsidR="00667082" w:rsidRPr="00667082">
        <w:rPr>
          <w:rFonts w:eastAsia="BatangChe"/>
          <w:smallCaps w:val="0"/>
          <w:noProof/>
          <w:color w:val="000000"/>
          <w:kern w:val="0"/>
          <w:szCs w:val="18"/>
          <w:lang w:eastAsia="ko-KR"/>
        </w:rPr>
        <w:t>[3]</w:t>
      </w:r>
      <w:r w:rsidR="00B12074">
        <w:rPr>
          <w:rFonts w:eastAsia="BatangChe"/>
          <w:smallCaps w:val="0"/>
          <w:color w:val="000000"/>
          <w:kern w:val="0"/>
          <w:szCs w:val="18"/>
          <w:lang w:eastAsia="ko-KR"/>
        </w:rPr>
        <w:fldChar w:fldCharType="end"/>
      </w:r>
      <w:r w:rsidR="00B72B8A">
        <w:rPr>
          <w:rFonts w:eastAsia="BatangChe"/>
          <w:smallCaps w:val="0"/>
          <w:color w:val="000000"/>
          <w:kern w:val="0"/>
          <w:szCs w:val="18"/>
          <w:lang w:eastAsia="ko-KR"/>
        </w:rPr>
        <w:t xml:space="preserve">. </w:t>
      </w:r>
      <w:r w:rsidR="00461343">
        <w:rPr>
          <w:rFonts w:eastAsia="BatangChe"/>
          <w:smallCaps w:val="0"/>
          <w:color w:val="000000"/>
          <w:kern w:val="0"/>
          <w:szCs w:val="18"/>
          <w:lang w:eastAsia="ko-KR"/>
        </w:rPr>
        <w:t xml:space="preserve">Nevertheless, the </w:t>
      </w:r>
      <w:r w:rsidR="00C553FE">
        <w:rPr>
          <w:rFonts w:eastAsia="BatangChe"/>
          <w:smallCaps w:val="0"/>
          <w:color w:val="000000"/>
          <w:kern w:val="0"/>
          <w:szCs w:val="18"/>
          <w:lang w:eastAsia="ko-KR"/>
        </w:rPr>
        <w:t>efficacy</w:t>
      </w:r>
      <w:r w:rsidR="00461343">
        <w:rPr>
          <w:rFonts w:eastAsia="BatangChe"/>
          <w:smallCaps w:val="0"/>
          <w:color w:val="000000"/>
          <w:kern w:val="0"/>
          <w:szCs w:val="18"/>
          <w:lang w:eastAsia="ko-KR"/>
        </w:rPr>
        <w:t xml:space="preserve"> of such social machine</w:t>
      </w:r>
      <w:r w:rsidR="00D40592">
        <w:rPr>
          <w:rFonts w:eastAsia="BatangChe"/>
          <w:smallCaps w:val="0"/>
          <w:color w:val="000000"/>
          <w:kern w:val="0"/>
          <w:szCs w:val="18"/>
          <w:lang w:eastAsia="ko-KR"/>
        </w:rPr>
        <w:t>s</w:t>
      </w:r>
      <w:r w:rsidR="00C553FE">
        <w:rPr>
          <w:rFonts w:eastAsia="BatangChe"/>
          <w:smallCaps w:val="0"/>
          <w:color w:val="000000"/>
          <w:kern w:val="0"/>
          <w:szCs w:val="18"/>
          <w:lang w:eastAsia="ko-KR"/>
        </w:rPr>
        <w:t xml:space="preserve"> is</w:t>
      </w:r>
      <w:r w:rsidR="007C554D">
        <w:rPr>
          <w:rFonts w:eastAsia="BatangChe"/>
          <w:smallCaps w:val="0"/>
          <w:color w:val="000000"/>
          <w:kern w:val="0"/>
          <w:szCs w:val="18"/>
          <w:lang w:eastAsia="ko-KR"/>
        </w:rPr>
        <w:t xml:space="preserve"> </w:t>
      </w:r>
      <w:r w:rsidR="00461343">
        <w:rPr>
          <w:rFonts w:eastAsia="BatangChe"/>
          <w:smallCaps w:val="0"/>
          <w:color w:val="000000"/>
          <w:kern w:val="0"/>
          <w:szCs w:val="18"/>
          <w:lang w:eastAsia="ko-KR"/>
        </w:rPr>
        <w:t xml:space="preserve">limited by the </w:t>
      </w:r>
      <w:r w:rsidR="009A03B5">
        <w:rPr>
          <w:rFonts w:eastAsia="BatangChe"/>
          <w:smallCaps w:val="0"/>
          <w:color w:val="000000"/>
          <w:kern w:val="0"/>
          <w:szCs w:val="18"/>
          <w:lang w:eastAsia="ko-KR"/>
        </w:rPr>
        <w:t>naturalness of</w:t>
      </w:r>
      <w:r w:rsidR="00461343">
        <w:rPr>
          <w:rFonts w:eastAsia="BatangChe"/>
          <w:smallCaps w:val="0"/>
          <w:color w:val="000000"/>
          <w:kern w:val="0"/>
          <w:szCs w:val="18"/>
          <w:lang w:eastAsia="ko-KR"/>
        </w:rPr>
        <w:t xml:space="preserve"> the</w:t>
      </w:r>
      <w:r w:rsidR="009A03B5">
        <w:rPr>
          <w:rFonts w:eastAsia="BatangChe"/>
          <w:smallCaps w:val="0"/>
          <w:color w:val="000000"/>
          <w:kern w:val="0"/>
          <w:szCs w:val="18"/>
          <w:lang w:eastAsia="ko-KR"/>
        </w:rPr>
        <w:t>ir</w:t>
      </w:r>
      <w:r w:rsidR="00461343">
        <w:rPr>
          <w:rFonts w:eastAsia="BatangChe"/>
          <w:smallCaps w:val="0"/>
          <w:color w:val="000000"/>
          <w:kern w:val="0"/>
          <w:szCs w:val="18"/>
          <w:lang w:eastAsia="ko-KR"/>
        </w:rPr>
        <w:t xml:space="preserve"> interact</w:t>
      </w:r>
      <w:r w:rsidR="009A03B5">
        <w:rPr>
          <w:rFonts w:eastAsia="BatangChe"/>
          <w:smallCaps w:val="0"/>
          <w:color w:val="000000"/>
          <w:kern w:val="0"/>
          <w:szCs w:val="18"/>
          <w:lang w:eastAsia="ko-KR"/>
        </w:rPr>
        <w:t>ions</w:t>
      </w:r>
      <w:r w:rsidR="00461343">
        <w:rPr>
          <w:rFonts w:eastAsia="BatangChe"/>
          <w:smallCaps w:val="0"/>
          <w:color w:val="000000"/>
          <w:kern w:val="0"/>
          <w:szCs w:val="18"/>
          <w:lang w:eastAsia="ko-KR"/>
        </w:rPr>
        <w:t xml:space="preserve"> with </w:t>
      </w:r>
      <w:r w:rsidR="00E21E33">
        <w:rPr>
          <w:rFonts w:eastAsia="BatangChe"/>
          <w:smallCaps w:val="0"/>
          <w:color w:val="000000"/>
          <w:kern w:val="0"/>
          <w:szCs w:val="18"/>
          <w:lang w:eastAsia="ko-KR"/>
        </w:rPr>
        <w:t>users</w:t>
      </w:r>
      <w:r w:rsidR="00D341FC">
        <w:rPr>
          <w:rFonts w:eastAsia="BatangChe"/>
          <w:smallCaps w:val="0"/>
          <w:color w:val="000000"/>
          <w:kern w:val="0"/>
          <w:szCs w:val="18"/>
          <w:lang w:eastAsia="ko-KR"/>
        </w:rPr>
        <w:t>.</w:t>
      </w:r>
      <w:r w:rsidR="009C02D8">
        <w:rPr>
          <w:rFonts w:eastAsia="BatangChe"/>
          <w:smallCaps w:val="0"/>
          <w:color w:val="000000"/>
          <w:kern w:val="0"/>
          <w:szCs w:val="18"/>
          <w:lang w:eastAsia="ko-KR"/>
        </w:rPr>
        <w:t xml:space="preserve"> </w:t>
      </w:r>
      <w:r w:rsidR="009A03B5">
        <w:rPr>
          <w:rFonts w:eastAsia="BatangChe"/>
          <w:smallCaps w:val="0"/>
          <w:color w:val="000000"/>
          <w:kern w:val="0"/>
          <w:szCs w:val="18"/>
          <w:lang w:eastAsia="ko-KR"/>
        </w:rPr>
        <w:t>Specifically</w:t>
      </w:r>
      <w:r w:rsidR="00EF5812">
        <w:rPr>
          <w:rFonts w:eastAsia="BatangChe"/>
          <w:smallCaps w:val="0"/>
          <w:color w:val="000000"/>
          <w:kern w:val="0"/>
          <w:szCs w:val="18"/>
          <w:lang w:eastAsia="ko-KR"/>
        </w:rPr>
        <w:t xml:space="preserve">, </w:t>
      </w:r>
      <w:r w:rsidR="00C553FE">
        <w:rPr>
          <w:rFonts w:eastAsia="BatangChe"/>
          <w:smallCaps w:val="0"/>
          <w:color w:val="000000"/>
          <w:kern w:val="0"/>
          <w:szCs w:val="18"/>
          <w:lang w:eastAsia="ko-KR"/>
        </w:rPr>
        <w:t xml:space="preserve">human-machine </w:t>
      </w:r>
      <w:r w:rsidR="00100E1C">
        <w:rPr>
          <w:rFonts w:eastAsia="BatangChe"/>
          <w:smallCaps w:val="0"/>
          <w:color w:val="000000"/>
          <w:kern w:val="0"/>
          <w:szCs w:val="18"/>
          <w:lang w:eastAsia="ko-KR"/>
        </w:rPr>
        <w:t xml:space="preserve">interactions </w:t>
      </w:r>
      <w:r w:rsidR="008B4A8B">
        <w:rPr>
          <w:rFonts w:eastAsia="BatangChe"/>
          <w:smallCaps w:val="0"/>
          <w:color w:val="000000"/>
          <w:kern w:val="0"/>
          <w:szCs w:val="18"/>
          <w:lang w:eastAsia="ko-KR"/>
        </w:rPr>
        <w:t xml:space="preserve">are </w:t>
      </w:r>
      <w:r w:rsidR="00C553FE">
        <w:rPr>
          <w:rFonts w:eastAsia="BatangChe"/>
          <w:smallCaps w:val="0"/>
          <w:color w:val="000000"/>
          <w:kern w:val="0"/>
          <w:szCs w:val="18"/>
          <w:lang w:eastAsia="ko-KR"/>
        </w:rPr>
        <w:t>typically hampered because</w:t>
      </w:r>
      <w:r w:rsidR="00CF72BE">
        <w:rPr>
          <w:rFonts w:eastAsia="BatangChe"/>
          <w:smallCaps w:val="0"/>
          <w:color w:val="000000"/>
          <w:kern w:val="0"/>
          <w:szCs w:val="18"/>
          <w:lang w:eastAsia="ko-KR"/>
        </w:rPr>
        <w:t xml:space="preserve"> the</w:t>
      </w:r>
      <w:r w:rsidR="00C553FE">
        <w:rPr>
          <w:rFonts w:eastAsia="BatangChe"/>
          <w:smallCaps w:val="0"/>
          <w:color w:val="000000"/>
          <w:kern w:val="0"/>
          <w:szCs w:val="18"/>
          <w:lang w:eastAsia="ko-KR"/>
        </w:rPr>
        <w:t xml:space="preserve"> </w:t>
      </w:r>
      <w:r w:rsidR="004D58F9">
        <w:rPr>
          <w:rFonts w:eastAsia="BatangChe"/>
          <w:smallCaps w:val="0"/>
          <w:color w:val="000000"/>
          <w:kern w:val="0"/>
          <w:szCs w:val="18"/>
          <w:lang w:eastAsia="ko-KR"/>
        </w:rPr>
        <w:t>interactive actions engaged by machine</w:t>
      </w:r>
      <w:r w:rsidR="00CF72BE">
        <w:rPr>
          <w:rFonts w:eastAsia="BatangChe"/>
          <w:smallCaps w:val="0"/>
          <w:color w:val="000000"/>
          <w:kern w:val="0"/>
          <w:szCs w:val="18"/>
          <w:lang w:eastAsia="ko-KR"/>
        </w:rPr>
        <w:t>s are often contextually aberrant and do not fit</w:t>
      </w:r>
      <w:r w:rsidR="005C2F25">
        <w:rPr>
          <w:rFonts w:eastAsia="BatangChe"/>
          <w:smallCaps w:val="0"/>
          <w:color w:val="000000"/>
          <w:kern w:val="0"/>
          <w:szCs w:val="18"/>
          <w:lang w:eastAsia="ko-KR"/>
        </w:rPr>
        <w:t xml:space="preserve"> </w:t>
      </w:r>
      <w:r w:rsidR="00CF72BE">
        <w:rPr>
          <w:rFonts w:eastAsia="BatangChe"/>
          <w:smallCaps w:val="0"/>
          <w:color w:val="000000"/>
          <w:kern w:val="0"/>
          <w:szCs w:val="18"/>
          <w:lang w:eastAsia="ko-KR"/>
        </w:rPr>
        <w:t xml:space="preserve">human </w:t>
      </w:r>
      <w:r w:rsidR="00EF5812">
        <w:rPr>
          <w:rFonts w:eastAsia="BatangChe"/>
          <w:smallCaps w:val="0"/>
          <w:color w:val="000000"/>
          <w:kern w:val="0"/>
          <w:szCs w:val="18"/>
          <w:lang w:eastAsia="ko-KR"/>
        </w:rPr>
        <w:t>social</w:t>
      </w:r>
      <w:r w:rsidR="005C2F25">
        <w:rPr>
          <w:rFonts w:eastAsia="BatangChe"/>
          <w:smallCaps w:val="0"/>
          <w:color w:val="000000"/>
          <w:kern w:val="0"/>
          <w:szCs w:val="18"/>
          <w:lang w:eastAsia="ko-KR"/>
        </w:rPr>
        <w:t xml:space="preserve"> behavior</w:t>
      </w:r>
      <w:r w:rsidR="00CF72BE">
        <w:rPr>
          <w:rFonts w:eastAsia="BatangChe"/>
          <w:smallCaps w:val="0"/>
          <w:color w:val="000000"/>
          <w:kern w:val="0"/>
          <w:szCs w:val="18"/>
          <w:lang w:eastAsia="ko-KR"/>
        </w:rPr>
        <w:t>al norms</w:t>
      </w:r>
      <w:r w:rsidR="009C02D8">
        <w:rPr>
          <w:rFonts w:eastAsia="BatangChe"/>
          <w:smallCaps w:val="0"/>
          <w:color w:val="000000"/>
          <w:kern w:val="0"/>
          <w:szCs w:val="18"/>
          <w:lang w:eastAsia="ko-KR"/>
        </w:rPr>
        <w:t xml:space="preserve">. Thus, learning algorithms that </w:t>
      </w:r>
      <w:r w:rsidR="00EF5812">
        <w:rPr>
          <w:rFonts w:eastAsia="BatangChe"/>
          <w:smallCaps w:val="0"/>
          <w:color w:val="000000"/>
          <w:kern w:val="0"/>
          <w:szCs w:val="18"/>
          <w:lang w:eastAsia="ko-KR"/>
        </w:rPr>
        <w:t>help</w:t>
      </w:r>
      <w:r w:rsidR="009C02D8">
        <w:rPr>
          <w:rFonts w:eastAsia="BatangChe"/>
          <w:smallCaps w:val="0"/>
          <w:color w:val="000000"/>
          <w:kern w:val="0"/>
          <w:szCs w:val="18"/>
          <w:lang w:eastAsia="ko-KR"/>
        </w:rPr>
        <w:t xml:space="preserve"> social machines </w:t>
      </w:r>
      <w:r w:rsidR="00177129">
        <w:rPr>
          <w:rFonts w:eastAsia="BatangChe"/>
          <w:smallCaps w:val="0"/>
          <w:color w:val="000000"/>
          <w:kern w:val="0"/>
          <w:szCs w:val="18"/>
          <w:lang w:eastAsia="ko-KR"/>
        </w:rPr>
        <w:t>display</w:t>
      </w:r>
      <w:r w:rsidR="00294459">
        <w:rPr>
          <w:rFonts w:eastAsia="BatangChe"/>
          <w:smallCaps w:val="0"/>
          <w:color w:val="000000"/>
          <w:kern w:val="0"/>
          <w:szCs w:val="18"/>
          <w:lang w:eastAsia="ko-KR"/>
        </w:rPr>
        <w:t xml:space="preserve"> more </w:t>
      </w:r>
      <w:r w:rsidR="00EF5812">
        <w:rPr>
          <w:rFonts w:eastAsia="BatangChe"/>
          <w:smallCaps w:val="0"/>
          <w:color w:val="000000"/>
          <w:kern w:val="0"/>
          <w:szCs w:val="18"/>
          <w:lang w:eastAsia="ko-KR"/>
        </w:rPr>
        <w:t>human-like</w:t>
      </w:r>
      <w:r w:rsidR="00294459">
        <w:rPr>
          <w:rFonts w:eastAsia="BatangChe"/>
          <w:smallCaps w:val="0"/>
          <w:color w:val="000000"/>
          <w:kern w:val="0"/>
          <w:szCs w:val="18"/>
          <w:lang w:eastAsia="ko-KR"/>
        </w:rPr>
        <w:t xml:space="preserve"> </w:t>
      </w:r>
      <w:r w:rsidR="00643D6A">
        <w:rPr>
          <w:rFonts w:eastAsia="BatangChe"/>
          <w:smallCaps w:val="0"/>
          <w:color w:val="000000"/>
          <w:kern w:val="0"/>
          <w:szCs w:val="18"/>
          <w:lang w:eastAsia="ko-KR"/>
        </w:rPr>
        <w:t xml:space="preserve">contextually relevant </w:t>
      </w:r>
      <w:r w:rsidR="005E0212">
        <w:rPr>
          <w:rFonts w:eastAsia="BatangChe"/>
          <w:smallCaps w:val="0"/>
          <w:color w:val="000000"/>
          <w:kern w:val="0"/>
          <w:szCs w:val="18"/>
          <w:lang w:eastAsia="ko-KR"/>
        </w:rPr>
        <w:t>interactive</w:t>
      </w:r>
      <w:r w:rsidR="005C2F25">
        <w:rPr>
          <w:rFonts w:eastAsia="BatangChe"/>
          <w:smallCaps w:val="0"/>
          <w:color w:val="000000"/>
          <w:kern w:val="0"/>
          <w:szCs w:val="18"/>
          <w:lang w:eastAsia="ko-KR"/>
        </w:rPr>
        <w:t xml:space="preserve"> </w:t>
      </w:r>
      <w:r w:rsidR="009C02D8">
        <w:rPr>
          <w:rFonts w:eastAsia="BatangChe"/>
          <w:smallCaps w:val="0"/>
          <w:color w:val="000000"/>
          <w:kern w:val="0"/>
          <w:szCs w:val="18"/>
          <w:lang w:eastAsia="ko-KR"/>
        </w:rPr>
        <w:t>behav</w:t>
      </w:r>
      <w:r w:rsidR="00294459">
        <w:rPr>
          <w:rFonts w:eastAsia="BatangChe"/>
          <w:smallCaps w:val="0"/>
          <w:color w:val="000000"/>
          <w:kern w:val="0"/>
          <w:szCs w:val="18"/>
          <w:lang w:eastAsia="ko-KR"/>
        </w:rPr>
        <w:t>iors</w:t>
      </w:r>
      <w:r w:rsidR="00673352">
        <w:rPr>
          <w:rFonts w:eastAsia="BatangChe"/>
          <w:smallCaps w:val="0"/>
          <w:color w:val="000000"/>
          <w:kern w:val="0"/>
          <w:szCs w:val="18"/>
          <w:lang w:eastAsia="ko-KR"/>
        </w:rPr>
        <w:t xml:space="preserve"> </w:t>
      </w:r>
      <w:r w:rsidR="00CF72BE">
        <w:rPr>
          <w:rFonts w:eastAsia="BatangChe"/>
          <w:smallCaps w:val="0"/>
          <w:color w:val="000000"/>
          <w:kern w:val="0"/>
          <w:szCs w:val="18"/>
          <w:lang w:eastAsia="ko-KR"/>
        </w:rPr>
        <w:t>should enhance their</w:t>
      </w:r>
      <w:r w:rsidR="0034721A">
        <w:rPr>
          <w:rFonts w:eastAsia="BatangChe"/>
          <w:smallCaps w:val="0"/>
          <w:color w:val="000000"/>
          <w:kern w:val="0"/>
          <w:szCs w:val="18"/>
          <w:lang w:eastAsia="ko-KR"/>
        </w:rPr>
        <w:t xml:space="preserve"> intended</w:t>
      </w:r>
      <w:r w:rsidR="009A21FD">
        <w:rPr>
          <w:rFonts w:eastAsia="BatangChe"/>
          <w:smallCaps w:val="0"/>
          <w:color w:val="000000"/>
          <w:kern w:val="0"/>
          <w:szCs w:val="18"/>
          <w:lang w:eastAsia="ko-KR"/>
        </w:rPr>
        <w:t xml:space="preserve"> functionality</w:t>
      </w:r>
      <w:r w:rsidR="00294459">
        <w:rPr>
          <w:rFonts w:eastAsia="BatangChe"/>
          <w:smallCaps w:val="0"/>
          <w:color w:val="000000"/>
          <w:kern w:val="0"/>
          <w:szCs w:val="18"/>
          <w:lang w:eastAsia="ko-KR"/>
        </w:rPr>
        <w:t>.</w:t>
      </w:r>
      <w:r w:rsidR="00B56533">
        <w:rPr>
          <w:rFonts w:eastAsia="BatangChe"/>
          <w:smallCaps w:val="0"/>
          <w:color w:val="000000"/>
          <w:kern w:val="0"/>
          <w:szCs w:val="18"/>
          <w:lang w:eastAsia="ko-KR"/>
        </w:rPr>
        <w:t xml:space="preserve"> </w:t>
      </w:r>
    </w:p>
    <w:p w14:paraId="20F6987A" w14:textId="5B174539" w:rsidR="001D15FC" w:rsidRDefault="00B33ABC">
      <w:pPr>
        <w:pStyle w:val="Heading1"/>
        <w:numPr>
          <w:ilvl w:val="0"/>
          <w:numId w:val="0"/>
        </w:numPr>
        <w:ind w:firstLine="204"/>
        <w:contextualSpacing/>
        <w:jc w:val="both"/>
        <w:rPr>
          <w:rFonts w:eastAsia="BatangChe"/>
          <w:smallCaps w:val="0"/>
          <w:color w:val="000000"/>
          <w:kern w:val="0"/>
          <w:szCs w:val="18"/>
          <w:lang w:eastAsia="zh-TW"/>
        </w:rPr>
      </w:pPr>
      <w:r>
        <w:rPr>
          <w:rFonts w:eastAsia="BatangChe"/>
          <w:smallCaps w:val="0"/>
          <w:color w:val="000000"/>
          <w:kern w:val="0"/>
          <w:szCs w:val="18"/>
          <w:lang w:eastAsia="ko-KR"/>
        </w:rPr>
        <w:t>One</w:t>
      </w:r>
      <w:r w:rsidR="00E12CED">
        <w:rPr>
          <w:rFonts w:eastAsia="BatangChe"/>
          <w:smallCaps w:val="0"/>
          <w:color w:val="000000"/>
          <w:kern w:val="0"/>
          <w:szCs w:val="18"/>
          <w:lang w:eastAsia="ko-KR"/>
        </w:rPr>
        <w:t xml:space="preserve"> </w:t>
      </w:r>
      <w:r w:rsidR="00643D6A">
        <w:rPr>
          <w:rFonts w:eastAsia="BatangChe"/>
          <w:smallCaps w:val="0"/>
          <w:color w:val="000000"/>
          <w:kern w:val="0"/>
          <w:szCs w:val="18"/>
          <w:lang w:eastAsia="ko-KR"/>
        </w:rPr>
        <w:t xml:space="preserve">characteristic </w:t>
      </w:r>
      <w:r w:rsidR="0070334D">
        <w:rPr>
          <w:rFonts w:eastAsia="BatangChe"/>
          <w:smallCaps w:val="0"/>
          <w:color w:val="000000"/>
          <w:kern w:val="0"/>
          <w:szCs w:val="18"/>
          <w:lang w:eastAsia="ko-KR"/>
        </w:rPr>
        <w:t>driving</w:t>
      </w:r>
      <w:r w:rsidR="00E36B19">
        <w:rPr>
          <w:rFonts w:eastAsia="BatangChe"/>
          <w:smallCaps w:val="0"/>
          <w:color w:val="000000"/>
          <w:kern w:val="0"/>
          <w:szCs w:val="18"/>
          <w:lang w:eastAsia="ko-KR"/>
        </w:rPr>
        <w:t xml:space="preserve"> fluent</w:t>
      </w:r>
      <w:r w:rsidR="00B44A57">
        <w:rPr>
          <w:rFonts w:eastAsia="BatangChe"/>
          <w:smallCaps w:val="0"/>
          <w:color w:val="000000"/>
          <w:kern w:val="0"/>
          <w:szCs w:val="18"/>
          <w:lang w:eastAsia="ko-KR"/>
        </w:rPr>
        <w:t xml:space="preserve"> human social </w:t>
      </w:r>
      <w:r w:rsidR="005A70C5">
        <w:rPr>
          <w:rFonts w:eastAsia="BatangChe"/>
          <w:smallCaps w:val="0"/>
          <w:color w:val="000000"/>
          <w:kern w:val="0"/>
          <w:szCs w:val="18"/>
          <w:lang w:eastAsia="ko-KR"/>
        </w:rPr>
        <w:t>interaction</w:t>
      </w:r>
      <w:r w:rsidR="00A60D4C">
        <w:rPr>
          <w:rFonts w:eastAsia="BatangChe"/>
          <w:smallCaps w:val="0"/>
          <w:color w:val="000000"/>
          <w:kern w:val="0"/>
          <w:szCs w:val="18"/>
          <w:lang w:eastAsia="ko-KR"/>
        </w:rPr>
        <w:t>s</w:t>
      </w:r>
      <w:r w:rsidR="00E12CED">
        <w:rPr>
          <w:rFonts w:eastAsia="BatangChe"/>
          <w:smallCaps w:val="0"/>
          <w:color w:val="000000"/>
          <w:kern w:val="0"/>
          <w:szCs w:val="18"/>
          <w:lang w:eastAsia="ko-KR"/>
        </w:rPr>
        <w:t xml:space="preserve"> </w:t>
      </w:r>
      <w:r w:rsidR="005A70C5">
        <w:rPr>
          <w:rFonts w:eastAsia="BatangChe"/>
          <w:smallCaps w:val="0"/>
          <w:color w:val="000000"/>
          <w:kern w:val="0"/>
          <w:szCs w:val="18"/>
          <w:lang w:eastAsia="ko-KR"/>
        </w:rPr>
        <w:t>is</w:t>
      </w:r>
      <w:r w:rsidR="00E12CED">
        <w:rPr>
          <w:rFonts w:eastAsia="BatangChe"/>
          <w:smallCaps w:val="0"/>
          <w:color w:val="000000"/>
          <w:kern w:val="0"/>
          <w:szCs w:val="18"/>
          <w:lang w:eastAsia="ko-KR"/>
        </w:rPr>
        <w:t xml:space="preserve"> </w:t>
      </w:r>
      <w:r w:rsidR="005A1165">
        <w:rPr>
          <w:rFonts w:eastAsia="BatangChe"/>
          <w:smallCaps w:val="0"/>
          <w:color w:val="000000"/>
          <w:kern w:val="0"/>
          <w:szCs w:val="18"/>
          <w:lang w:eastAsia="ko-KR"/>
        </w:rPr>
        <w:t>access to</w:t>
      </w:r>
      <w:r w:rsidR="00E12CED">
        <w:rPr>
          <w:rFonts w:eastAsia="BatangChe"/>
          <w:smallCaps w:val="0"/>
          <w:color w:val="000000"/>
          <w:kern w:val="0"/>
          <w:szCs w:val="18"/>
          <w:lang w:eastAsia="ko-KR"/>
        </w:rPr>
        <w:t xml:space="preserve"> information about the underlying </w:t>
      </w:r>
      <w:r w:rsidR="00C63860">
        <w:rPr>
          <w:rFonts w:eastAsia="BatangChe"/>
          <w:smallCaps w:val="0"/>
          <w:color w:val="000000"/>
          <w:kern w:val="0"/>
          <w:szCs w:val="18"/>
          <w:lang w:eastAsia="ko-KR"/>
        </w:rPr>
        <w:t>social</w:t>
      </w:r>
      <w:r w:rsidR="00E12CED">
        <w:rPr>
          <w:rFonts w:eastAsia="BatangChe"/>
          <w:smallCaps w:val="0"/>
          <w:color w:val="000000"/>
          <w:kern w:val="0"/>
          <w:szCs w:val="18"/>
          <w:lang w:eastAsia="ko-KR"/>
        </w:rPr>
        <w:t xml:space="preserve"> </w:t>
      </w:r>
      <w:r w:rsidR="005A70C5">
        <w:rPr>
          <w:rFonts w:eastAsia="BatangChe"/>
          <w:smallCaps w:val="0"/>
          <w:color w:val="000000"/>
          <w:kern w:val="0"/>
          <w:szCs w:val="18"/>
          <w:lang w:eastAsia="ko-KR"/>
        </w:rPr>
        <w:t xml:space="preserve">network of </w:t>
      </w:r>
      <w:r w:rsidR="00FD622C">
        <w:rPr>
          <w:rFonts w:eastAsia="BatangChe"/>
          <w:smallCaps w:val="0"/>
          <w:color w:val="000000"/>
          <w:kern w:val="0"/>
          <w:szCs w:val="18"/>
          <w:lang w:eastAsia="ko-KR"/>
        </w:rPr>
        <w:t>persons</w:t>
      </w:r>
      <w:r w:rsidR="005A70C5">
        <w:rPr>
          <w:rFonts w:eastAsia="BatangChe"/>
          <w:smallCaps w:val="0"/>
          <w:color w:val="000000"/>
          <w:kern w:val="0"/>
          <w:szCs w:val="18"/>
          <w:lang w:eastAsia="ko-KR"/>
        </w:rPr>
        <w:t xml:space="preserve"> involved</w:t>
      </w:r>
      <w:r w:rsidR="00A60D4C">
        <w:rPr>
          <w:rFonts w:eastAsia="BatangChe"/>
          <w:smallCaps w:val="0"/>
          <w:color w:val="000000"/>
          <w:kern w:val="0"/>
          <w:szCs w:val="18"/>
          <w:lang w:eastAsia="ko-KR"/>
        </w:rPr>
        <w:t>, which is often implicit</w:t>
      </w:r>
      <w:r w:rsidR="006B18E1">
        <w:rPr>
          <w:rFonts w:eastAsia="BatangChe"/>
          <w:smallCaps w:val="0"/>
          <w:color w:val="000000"/>
          <w:kern w:val="0"/>
          <w:szCs w:val="18"/>
          <w:lang w:eastAsia="ko-KR"/>
        </w:rPr>
        <w:t xml:space="preserve"> </w:t>
      </w:r>
      <w:r w:rsidR="00B12074">
        <w:rPr>
          <w:rFonts w:eastAsia="BatangChe"/>
          <w:smallCaps w:val="0"/>
          <w:color w:val="000000"/>
          <w:kern w:val="0"/>
          <w:szCs w:val="18"/>
          <w:lang w:eastAsia="ko-KR"/>
        </w:rPr>
        <w:fldChar w:fldCharType="begin"/>
      </w:r>
      <w:r w:rsidR="00667082">
        <w:rPr>
          <w:rFonts w:eastAsia="BatangChe"/>
          <w:smallCaps w:val="0"/>
          <w:color w:val="000000"/>
          <w:kern w:val="0"/>
          <w:szCs w:val="18"/>
          <w:lang w:eastAsia="ko-KR"/>
        </w:rPr>
        <w:instrText>ADDIN F1000_CSL_CITATION&lt;~#@#~&gt;[{"DOI":"10.1038/s41467-019-09452-y","First":false,"Last":false,"PMCID":"PMC6451000","PMID":"30952861","abstract":"From families to nations, what binds individuals in social groups is, to a large degree, their shared beliefs, norms, and memories. These emergent outcomes are thought to occur because communication among individuals results in community-wide synchronization. Here, we use experimental manipulations in lab-created networks to investigate how the temporal dynamics of conversations shape the formation of collective memories. We show that when individuals that bridge between clusters (i.e., bridge ties) communicate early on in a series of networked interactions, the network reaches higher mnemonic convergence compared to when individuals first interact within clusters (i.e., cluster ties). This effect, we show, is due to the tradeoffs between initial information diversity and accumulated overlap over time. Our approach provides a framework to analyze and design interventions in social networks that optimize information sharing and diminish the likelihood of information bubbles and polarization.","author":[{"family":"Momennejad","given":"Ida"},{"family":"Duker","given":"Ajua"},{"family":"Coman","given":"Alin"}],"authorYearDisplayFormat":false,"citation-label":"8371357","container-title":"Nature Communications","container-title-short":"Nat. Commun.","id":"8371357","invisible":false,"issue":"1","issued":{"date-parts":[["2019","4","5"]]},"journalAbbreviation":"Nat. Commun.","page":"1578","suppress-author":false,"title":"Bridge ties bind collective memories.","type":"article-journal","volume":"10"},{"DOI":"10.1007/BF02912493","First":false,"Last":false,"PMID":"26196965","abstract":"Observational studies of human conversations in relaxed social settings suggest that these consist predominantly of exchanges of social information (mostly concerning personal relationships and experiences). Most of these exchanges involve information about the speaker or third parties, and very few involve critical comments or the soliciting or giving of advice. Although a policing function may still be important (e.g., for controlling social cheats), it seems that this does not often involve overt criticism of other individuals' behavior. The few significant differences between the sexes in the proportion of conversation time devoted to particular topics are interpreted as reflecting females' concerns with networking and males' concerns with self-display in what amount to a conventional mating lek. ","author":[{"family":"Dunbar","given":"R I"},{"family":"Marriott","given":"A"},{"family":"Duncan","given":"N D"}],"authorYearDisplayFormat":false,"citation-label":"7098732","container-title":"Human nature (Hawthorne, N.Y.)","container-title-short":"Hum. Nat.","id":"7098732","invisible":false,"issue":"3","issued":{"date-parts":[["1997","9"]]},"journalAbbreviation":"Hum. Nat.","page":"231-246","suppress-author":false,"title":"Human conversational behavior.","type":"article-journal","volume":"8"}]</w:instrText>
      </w:r>
      <w:r w:rsidR="00B12074">
        <w:rPr>
          <w:rFonts w:eastAsia="BatangChe"/>
          <w:smallCaps w:val="0"/>
          <w:color w:val="000000"/>
          <w:kern w:val="0"/>
          <w:szCs w:val="18"/>
          <w:lang w:eastAsia="ko-KR"/>
        </w:rPr>
        <w:fldChar w:fldCharType="separate"/>
      </w:r>
      <w:r w:rsidR="00667082" w:rsidRPr="00667082">
        <w:rPr>
          <w:rFonts w:eastAsia="BatangChe"/>
          <w:smallCaps w:val="0"/>
          <w:noProof/>
          <w:color w:val="000000"/>
          <w:kern w:val="0"/>
          <w:szCs w:val="18"/>
          <w:lang w:eastAsia="ko-KR"/>
        </w:rPr>
        <w:t>[4], [5]</w:t>
      </w:r>
      <w:r w:rsidR="00B12074">
        <w:rPr>
          <w:rFonts w:eastAsia="BatangChe"/>
          <w:smallCaps w:val="0"/>
          <w:color w:val="000000"/>
          <w:kern w:val="0"/>
          <w:szCs w:val="18"/>
          <w:lang w:eastAsia="ko-KR"/>
        </w:rPr>
        <w:fldChar w:fldCharType="end"/>
      </w:r>
      <w:r w:rsidR="00E12CED">
        <w:rPr>
          <w:rFonts w:eastAsia="BatangChe"/>
          <w:smallCaps w:val="0"/>
          <w:color w:val="000000"/>
          <w:kern w:val="0"/>
          <w:szCs w:val="18"/>
          <w:lang w:eastAsia="ko-KR"/>
        </w:rPr>
        <w:t xml:space="preserve">. </w:t>
      </w:r>
      <w:r w:rsidR="00A803E4">
        <w:rPr>
          <w:rFonts w:eastAsia="BatangChe"/>
          <w:smallCaps w:val="0"/>
          <w:color w:val="000000"/>
          <w:kern w:val="0"/>
          <w:szCs w:val="18"/>
          <w:lang w:eastAsia="ko-KR"/>
        </w:rPr>
        <w:t xml:space="preserve">For example, </w:t>
      </w:r>
      <w:r w:rsidR="00953D28">
        <w:rPr>
          <w:rFonts w:eastAsia="BatangChe"/>
          <w:smallCaps w:val="0"/>
          <w:color w:val="000000"/>
          <w:kern w:val="0"/>
          <w:szCs w:val="18"/>
          <w:lang w:eastAsia="ko-KR"/>
        </w:rPr>
        <w:t xml:space="preserve">suggesting a friend call Bill Gates about a lunch appointment would be absurd unless one knew that </w:t>
      </w:r>
      <w:r w:rsidR="00721F22">
        <w:rPr>
          <w:rFonts w:eastAsia="BatangChe"/>
          <w:smallCaps w:val="0"/>
          <w:color w:val="000000"/>
          <w:kern w:val="0"/>
          <w:szCs w:val="18"/>
          <w:lang w:eastAsia="ko-KR"/>
        </w:rPr>
        <w:t>he</w:t>
      </w:r>
      <w:r w:rsidR="00A8653E">
        <w:rPr>
          <w:rFonts w:eastAsia="BatangChe"/>
          <w:smallCaps w:val="0"/>
          <w:color w:val="000000"/>
          <w:kern w:val="0"/>
          <w:szCs w:val="18"/>
          <w:lang w:eastAsia="ko-KR"/>
        </w:rPr>
        <w:t xml:space="preserve"> is</w:t>
      </w:r>
      <w:r w:rsidR="00953D28">
        <w:rPr>
          <w:rFonts w:eastAsia="BatangChe"/>
          <w:smallCaps w:val="0"/>
          <w:color w:val="000000"/>
          <w:kern w:val="0"/>
          <w:szCs w:val="18"/>
          <w:lang w:eastAsia="ko-KR"/>
        </w:rPr>
        <w:t xml:space="preserve"> </w:t>
      </w:r>
      <w:r w:rsidR="00A8653E">
        <w:rPr>
          <w:rFonts w:eastAsia="BatangChe"/>
          <w:smallCaps w:val="0"/>
          <w:color w:val="000000"/>
          <w:kern w:val="0"/>
          <w:szCs w:val="18"/>
          <w:lang w:eastAsia="ko-KR"/>
        </w:rPr>
        <w:t xml:space="preserve">a common </w:t>
      </w:r>
      <w:r w:rsidR="00953D28">
        <w:rPr>
          <w:rFonts w:eastAsia="BatangChe"/>
          <w:smallCaps w:val="0"/>
          <w:color w:val="000000"/>
          <w:kern w:val="0"/>
          <w:szCs w:val="18"/>
          <w:lang w:eastAsia="ko-KR"/>
        </w:rPr>
        <w:t xml:space="preserve">acquaintance. Also, </w:t>
      </w:r>
      <w:r w:rsidR="00721F22">
        <w:rPr>
          <w:rFonts w:eastAsia="BatangChe"/>
          <w:smallCaps w:val="0"/>
          <w:color w:val="000000"/>
          <w:kern w:val="0"/>
          <w:szCs w:val="18"/>
          <w:lang w:eastAsia="ko-KR"/>
        </w:rPr>
        <w:t>one</w:t>
      </w:r>
      <w:r w:rsidR="00F40C65">
        <w:rPr>
          <w:rFonts w:eastAsia="BatangChe"/>
          <w:smallCaps w:val="0"/>
          <w:color w:val="000000"/>
          <w:kern w:val="0"/>
          <w:szCs w:val="18"/>
          <w:lang w:eastAsia="ko-KR"/>
        </w:rPr>
        <w:t xml:space="preserve"> might</w:t>
      </w:r>
      <w:r w:rsidR="00AD0956">
        <w:rPr>
          <w:rFonts w:eastAsia="BatangChe"/>
          <w:smallCaps w:val="0"/>
          <w:color w:val="000000"/>
          <w:kern w:val="0"/>
          <w:szCs w:val="18"/>
          <w:lang w:eastAsia="ko-KR"/>
        </w:rPr>
        <w:t xml:space="preserve"> </w:t>
      </w:r>
      <w:r w:rsidR="00D43BFD">
        <w:rPr>
          <w:rFonts w:eastAsia="BatangChe"/>
          <w:smallCaps w:val="0"/>
          <w:color w:val="000000"/>
          <w:kern w:val="0"/>
          <w:szCs w:val="18"/>
          <w:lang w:eastAsia="ko-KR"/>
        </w:rPr>
        <w:t xml:space="preserve">talk about sensitive matters with a sibling amongst other family members but avoid such topics with the sibling when amongst </w:t>
      </w:r>
      <w:r w:rsidR="00B34C39">
        <w:rPr>
          <w:rFonts w:eastAsia="BatangChe"/>
          <w:smallCaps w:val="0"/>
          <w:color w:val="000000"/>
          <w:kern w:val="0"/>
          <w:szCs w:val="18"/>
          <w:lang w:eastAsia="ko-KR"/>
        </w:rPr>
        <w:t>colleagues</w:t>
      </w:r>
      <w:r w:rsidR="001D15FC">
        <w:rPr>
          <w:rFonts w:eastAsia="BatangChe"/>
          <w:smallCaps w:val="0"/>
          <w:color w:val="000000"/>
          <w:kern w:val="0"/>
          <w:szCs w:val="18"/>
          <w:lang w:eastAsia="ko-KR"/>
        </w:rPr>
        <w:t xml:space="preserve">. </w:t>
      </w:r>
      <w:r w:rsidR="00264DA0">
        <w:rPr>
          <w:rFonts w:eastAsia="BatangChe"/>
          <w:smallCaps w:val="0"/>
          <w:color w:val="000000"/>
          <w:kern w:val="0"/>
          <w:szCs w:val="18"/>
          <w:lang w:eastAsia="ko-KR"/>
        </w:rPr>
        <w:t>In these</w:t>
      </w:r>
      <w:r w:rsidR="0006589B">
        <w:rPr>
          <w:rFonts w:eastAsia="BatangChe"/>
          <w:smallCaps w:val="0"/>
          <w:color w:val="000000"/>
          <w:kern w:val="0"/>
          <w:szCs w:val="18"/>
          <w:lang w:eastAsia="ko-KR"/>
        </w:rPr>
        <w:t xml:space="preserve"> above</w:t>
      </w:r>
      <w:r w:rsidR="00264DA0">
        <w:rPr>
          <w:rFonts w:eastAsia="BatangChe"/>
          <w:smallCaps w:val="0"/>
          <w:color w:val="000000"/>
          <w:kern w:val="0"/>
          <w:szCs w:val="18"/>
          <w:lang w:eastAsia="ko-KR"/>
        </w:rPr>
        <w:t xml:space="preserve"> scenarios</w:t>
      </w:r>
      <w:r w:rsidR="001D15FC">
        <w:rPr>
          <w:rFonts w:eastAsia="BatangChe"/>
          <w:smallCaps w:val="0"/>
          <w:color w:val="000000"/>
          <w:kern w:val="0"/>
          <w:szCs w:val="18"/>
          <w:lang w:eastAsia="ko-KR"/>
        </w:rPr>
        <w:t>, knowledge of the</w:t>
      </w:r>
      <w:r w:rsidR="0006589B">
        <w:rPr>
          <w:rFonts w:eastAsia="BatangChe"/>
          <w:smallCaps w:val="0"/>
          <w:color w:val="000000"/>
          <w:kern w:val="0"/>
          <w:szCs w:val="18"/>
          <w:lang w:eastAsia="ko-KR"/>
        </w:rPr>
        <w:t xml:space="preserve"> </w:t>
      </w:r>
      <w:r w:rsidR="004B0A06">
        <w:rPr>
          <w:rFonts w:eastAsia="BatangChe"/>
          <w:smallCaps w:val="0"/>
          <w:color w:val="000000"/>
          <w:kern w:val="0"/>
          <w:szCs w:val="18"/>
          <w:lang w:eastAsia="ko-KR"/>
        </w:rPr>
        <w:t>collocutor’s</w:t>
      </w:r>
      <w:r w:rsidR="001D15FC">
        <w:rPr>
          <w:rFonts w:eastAsia="BatangChe"/>
          <w:smallCaps w:val="0"/>
          <w:color w:val="000000"/>
          <w:kern w:val="0"/>
          <w:szCs w:val="18"/>
          <w:lang w:eastAsia="ko-KR"/>
        </w:rPr>
        <w:t xml:space="preserve"> social network</w:t>
      </w:r>
      <w:r w:rsidR="0034690B">
        <w:rPr>
          <w:rFonts w:eastAsia="BatangChe"/>
          <w:smallCaps w:val="0"/>
          <w:color w:val="000000"/>
          <w:kern w:val="0"/>
          <w:szCs w:val="18"/>
          <w:lang w:eastAsia="ko-KR"/>
        </w:rPr>
        <w:t xml:space="preserve"> is</w:t>
      </w:r>
      <w:r w:rsidR="004D53BD">
        <w:rPr>
          <w:rFonts w:eastAsia="BatangChe"/>
          <w:smallCaps w:val="0"/>
          <w:color w:val="000000"/>
          <w:kern w:val="0"/>
          <w:szCs w:val="18"/>
          <w:lang w:eastAsia="ko-KR"/>
        </w:rPr>
        <w:t xml:space="preserve"> implicitly</w:t>
      </w:r>
      <w:r w:rsidR="0034690B">
        <w:rPr>
          <w:rFonts w:eastAsia="BatangChe"/>
          <w:smallCaps w:val="0"/>
          <w:color w:val="000000"/>
          <w:kern w:val="0"/>
          <w:szCs w:val="18"/>
          <w:lang w:eastAsia="ko-KR"/>
        </w:rPr>
        <w:t xml:space="preserve"> required</w:t>
      </w:r>
      <w:r w:rsidR="001D15FC">
        <w:rPr>
          <w:rFonts w:eastAsia="BatangChe"/>
          <w:smallCaps w:val="0"/>
          <w:color w:val="000000"/>
          <w:kern w:val="0"/>
          <w:szCs w:val="18"/>
          <w:lang w:eastAsia="ko-KR"/>
        </w:rPr>
        <w:t xml:space="preserve"> to determine if a given </w:t>
      </w:r>
      <w:r w:rsidR="00F23864">
        <w:rPr>
          <w:rFonts w:eastAsia="BatangChe"/>
          <w:smallCaps w:val="0"/>
          <w:color w:val="000000"/>
          <w:kern w:val="0"/>
          <w:szCs w:val="18"/>
          <w:lang w:eastAsia="ko-KR"/>
        </w:rPr>
        <w:t xml:space="preserve">interactive </w:t>
      </w:r>
      <w:r w:rsidR="001D15FC">
        <w:rPr>
          <w:rFonts w:eastAsia="BatangChe"/>
          <w:smallCaps w:val="0"/>
          <w:color w:val="000000"/>
          <w:kern w:val="0"/>
          <w:szCs w:val="18"/>
          <w:lang w:eastAsia="ko-KR"/>
        </w:rPr>
        <w:t xml:space="preserve">action would </w:t>
      </w:r>
      <w:r w:rsidR="00F23864">
        <w:rPr>
          <w:rFonts w:eastAsia="BatangChe"/>
          <w:smallCaps w:val="0"/>
          <w:color w:val="000000"/>
          <w:kern w:val="0"/>
          <w:szCs w:val="18"/>
          <w:lang w:eastAsia="ko-KR"/>
        </w:rPr>
        <w:t>be</w:t>
      </w:r>
      <w:r w:rsidR="001D15FC">
        <w:rPr>
          <w:rFonts w:eastAsia="BatangChe"/>
          <w:smallCaps w:val="0"/>
          <w:color w:val="000000"/>
          <w:kern w:val="0"/>
          <w:szCs w:val="18"/>
          <w:lang w:eastAsia="ko-KR"/>
        </w:rPr>
        <w:t xml:space="preserve"> </w:t>
      </w:r>
      <w:r w:rsidR="008C0451">
        <w:rPr>
          <w:rFonts w:eastAsia="BatangChe"/>
          <w:smallCaps w:val="0"/>
          <w:color w:val="000000"/>
          <w:kern w:val="0"/>
          <w:szCs w:val="18"/>
          <w:lang w:eastAsia="ko-KR"/>
        </w:rPr>
        <w:t xml:space="preserve">contextually </w:t>
      </w:r>
      <w:r w:rsidR="003E2865">
        <w:rPr>
          <w:rFonts w:eastAsia="BatangChe"/>
          <w:smallCaps w:val="0"/>
          <w:color w:val="000000"/>
          <w:kern w:val="0"/>
          <w:szCs w:val="18"/>
          <w:lang w:eastAsia="ko-KR"/>
        </w:rPr>
        <w:t>pertinent</w:t>
      </w:r>
      <w:r w:rsidR="001D15FC">
        <w:rPr>
          <w:rFonts w:eastAsia="BatangChe"/>
          <w:smallCaps w:val="0"/>
          <w:color w:val="000000"/>
          <w:kern w:val="0"/>
          <w:szCs w:val="18"/>
          <w:lang w:eastAsia="ko-KR"/>
        </w:rPr>
        <w:t xml:space="preserve"> or not.</w:t>
      </w:r>
      <w:r w:rsidR="00A46077" w:rsidRPr="00A46077">
        <w:rPr>
          <w:rFonts w:eastAsia="BatangChe"/>
          <w:smallCaps w:val="0"/>
          <w:color w:val="000000"/>
          <w:kern w:val="0"/>
          <w:szCs w:val="18"/>
          <w:lang w:eastAsia="ko-KR"/>
        </w:rPr>
        <w:t xml:space="preserve"> </w:t>
      </w:r>
      <w:r w:rsidR="007A6839">
        <w:rPr>
          <w:rFonts w:eastAsia="BatangChe"/>
          <w:smallCaps w:val="0"/>
          <w:color w:val="000000"/>
          <w:kern w:val="0"/>
          <w:szCs w:val="18"/>
          <w:lang w:eastAsia="ko-KR"/>
        </w:rPr>
        <w:t xml:space="preserve">Similarly, </w:t>
      </w:r>
      <w:r w:rsidR="00A46077">
        <w:rPr>
          <w:rFonts w:eastAsia="BatangChe"/>
          <w:smallCaps w:val="0"/>
          <w:color w:val="000000"/>
          <w:kern w:val="0"/>
          <w:szCs w:val="18"/>
          <w:lang w:eastAsia="ko-KR"/>
        </w:rPr>
        <w:t xml:space="preserve">naturalistic </w:t>
      </w:r>
      <w:r w:rsidR="00C445DF">
        <w:rPr>
          <w:rFonts w:eastAsia="BatangChe"/>
          <w:smallCaps w:val="0"/>
          <w:color w:val="000000"/>
          <w:kern w:val="0"/>
          <w:szCs w:val="18"/>
          <w:lang w:eastAsia="ko-KR"/>
        </w:rPr>
        <w:t xml:space="preserve">human-machine </w:t>
      </w:r>
      <w:r w:rsidR="00A93BF8">
        <w:rPr>
          <w:rFonts w:eastAsia="BatangChe"/>
          <w:smallCaps w:val="0"/>
          <w:color w:val="000000"/>
          <w:kern w:val="0"/>
          <w:szCs w:val="18"/>
          <w:lang w:eastAsia="ko-KR"/>
        </w:rPr>
        <w:t xml:space="preserve">social interactions </w:t>
      </w:r>
      <w:r w:rsidR="005C557C">
        <w:rPr>
          <w:rFonts w:eastAsia="BatangChe"/>
          <w:smallCaps w:val="0"/>
          <w:color w:val="000000"/>
          <w:kern w:val="0"/>
          <w:szCs w:val="18"/>
          <w:lang w:eastAsia="ko-KR"/>
        </w:rPr>
        <w:t xml:space="preserve">would </w:t>
      </w:r>
      <w:r w:rsidR="0015346D">
        <w:rPr>
          <w:rFonts w:eastAsia="BatangChe"/>
          <w:smallCaps w:val="0"/>
          <w:color w:val="000000"/>
          <w:kern w:val="0"/>
          <w:szCs w:val="18"/>
          <w:lang w:eastAsia="ko-KR"/>
        </w:rPr>
        <w:t>require</w:t>
      </w:r>
      <w:r w:rsidR="00A93BF8">
        <w:rPr>
          <w:rFonts w:eastAsia="BatangChe"/>
          <w:smallCaps w:val="0"/>
          <w:color w:val="000000"/>
          <w:kern w:val="0"/>
          <w:szCs w:val="18"/>
          <w:lang w:eastAsia="ko-KR"/>
        </w:rPr>
        <w:t xml:space="preserve"> machines to</w:t>
      </w:r>
      <w:r w:rsidR="00A46077">
        <w:rPr>
          <w:rFonts w:eastAsia="BatangChe"/>
          <w:smallCaps w:val="0"/>
          <w:color w:val="000000"/>
          <w:kern w:val="0"/>
          <w:szCs w:val="18"/>
          <w:lang w:eastAsia="ko-KR"/>
        </w:rPr>
        <w:t xml:space="preserve"> represent and leverag</w:t>
      </w:r>
      <w:r w:rsidR="00A93BF8">
        <w:rPr>
          <w:rFonts w:eastAsia="BatangChe"/>
          <w:smallCaps w:val="0"/>
          <w:color w:val="000000"/>
          <w:kern w:val="0"/>
          <w:szCs w:val="18"/>
          <w:lang w:eastAsia="ko-KR"/>
        </w:rPr>
        <w:t>e</w:t>
      </w:r>
      <w:r w:rsidR="00A46077">
        <w:rPr>
          <w:rFonts w:eastAsia="BatangChe"/>
          <w:smallCaps w:val="0"/>
          <w:color w:val="000000"/>
          <w:kern w:val="0"/>
          <w:szCs w:val="18"/>
          <w:lang w:eastAsia="ko-KR"/>
        </w:rPr>
        <w:t xml:space="preserve"> on information about the underlying social </w:t>
      </w:r>
      <w:r w:rsidR="00C75698">
        <w:rPr>
          <w:rFonts w:eastAsia="BatangChe"/>
          <w:smallCaps w:val="0"/>
          <w:color w:val="000000"/>
          <w:kern w:val="0"/>
          <w:szCs w:val="18"/>
          <w:lang w:eastAsia="ko-KR"/>
        </w:rPr>
        <w:t xml:space="preserve">networks </w:t>
      </w:r>
      <w:r w:rsidR="00727373">
        <w:rPr>
          <w:rFonts w:eastAsia="BatangChe"/>
          <w:smallCaps w:val="0"/>
          <w:color w:val="000000"/>
          <w:kern w:val="0"/>
          <w:szCs w:val="18"/>
          <w:lang w:eastAsia="ko-KR"/>
        </w:rPr>
        <w:t>governing</w:t>
      </w:r>
      <w:r w:rsidR="00A46077">
        <w:rPr>
          <w:rFonts w:eastAsia="BatangChe"/>
          <w:smallCaps w:val="0"/>
          <w:color w:val="000000"/>
          <w:kern w:val="0"/>
          <w:szCs w:val="18"/>
          <w:lang w:eastAsia="ko-KR"/>
        </w:rPr>
        <w:t xml:space="preserve"> behavioral interactions</w:t>
      </w:r>
      <w:r w:rsidR="00F87515">
        <w:rPr>
          <w:rFonts w:eastAsia="BatangChe"/>
          <w:smallCaps w:val="0"/>
          <w:color w:val="000000"/>
          <w:kern w:val="0"/>
          <w:szCs w:val="18"/>
          <w:lang w:eastAsia="ko-KR"/>
        </w:rPr>
        <w:t xml:space="preserve"> between humans</w:t>
      </w:r>
      <w:r w:rsidR="00A46077">
        <w:rPr>
          <w:rFonts w:eastAsia="BatangChe"/>
          <w:smallCaps w:val="0"/>
          <w:color w:val="000000"/>
          <w:kern w:val="0"/>
          <w:szCs w:val="18"/>
          <w:lang w:eastAsia="ko-KR"/>
        </w:rPr>
        <w:t>.</w:t>
      </w:r>
    </w:p>
    <w:p w14:paraId="6D5384A3" w14:textId="69D46302" w:rsidR="00921CA8" w:rsidRDefault="00122129" w:rsidP="00067D04">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S</w:t>
      </w:r>
      <w:r w:rsidR="00CD4954" w:rsidRPr="00CD4954">
        <w:rPr>
          <w:rFonts w:eastAsia="BatangChe"/>
          <w:smallCaps w:val="0"/>
          <w:color w:val="000000"/>
          <w:kern w:val="0"/>
          <w:szCs w:val="18"/>
          <w:lang w:eastAsia="ko-KR"/>
        </w:rPr>
        <w:t>ocial networks</w:t>
      </w:r>
      <w:r>
        <w:rPr>
          <w:rFonts w:eastAsia="BatangChe"/>
          <w:smallCaps w:val="0"/>
          <w:color w:val="000000"/>
          <w:kern w:val="0"/>
          <w:szCs w:val="18"/>
          <w:lang w:eastAsia="ko-KR"/>
        </w:rPr>
        <w:t>, however,</w:t>
      </w:r>
      <w:r w:rsidR="00CD4954" w:rsidRPr="00CD4954">
        <w:rPr>
          <w:rFonts w:eastAsia="BatangChe"/>
          <w:smallCaps w:val="0"/>
          <w:color w:val="000000"/>
          <w:kern w:val="0"/>
          <w:szCs w:val="18"/>
          <w:lang w:eastAsia="ko-KR"/>
        </w:rPr>
        <w:t xml:space="preserve"> are abstract constructs in human minds</w:t>
      </w:r>
      <w:r w:rsidR="00023D4B">
        <w:rPr>
          <w:rFonts w:eastAsia="BatangChe"/>
          <w:smallCaps w:val="0"/>
          <w:color w:val="000000"/>
          <w:kern w:val="0"/>
          <w:szCs w:val="18"/>
          <w:lang w:eastAsia="ko-KR"/>
        </w:rPr>
        <w:t xml:space="preserve"> </w:t>
      </w:r>
      <w:r w:rsidR="00703BCF">
        <w:rPr>
          <w:rFonts w:eastAsia="BatangChe"/>
          <w:smallCaps w:val="0"/>
          <w:color w:val="000000"/>
          <w:kern w:val="0"/>
          <w:szCs w:val="18"/>
          <w:lang w:eastAsia="ko-KR"/>
        </w:rPr>
        <w:t>that are</w:t>
      </w:r>
      <w:r w:rsidR="00023D4B">
        <w:rPr>
          <w:rFonts w:eastAsia="BatangChe"/>
          <w:smallCaps w:val="0"/>
          <w:color w:val="000000"/>
          <w:kern w:val="0"/>
          <w:szCs w:val="18"/>
          <w:lang w:eastAsia="ko-KR"/>
        </w:rPr>
        <w:t xml:space="preserve"> hidden with respect to </w:t>
      </w:r>
      <w:r w:rsidR="00E67C5B">
        <w:rPr>
          <w:rFonts w:eastAsia="BatangChe"/>
          <w:smallCaps w:val="0"/>
          <w:color w:val="000000"/>
          <w:kern w:val="0"/>
          <w:szCs w:val="18"/>
          <w:lang w:eastAsia="ko-KR"/>
        </w:rPr>
        <w:t>third-party</w:t>
      </w:r>
      <w:r w:rsidR="00023D4B">
        <w:rPr>
          <w:rFonts w:eastAsia="BatangChe"/>
          <w:smallCaps w:val="0"/>
          <w:color w:val="000000"/>
          <w:kern w:val="0"/>
          <w:szCs w:val="18"/>
          <w:lang w:eastAsia="ko-KR"/>
        </w:rPr>
        <w:t xml:space="preserve"> observer</w:t>
      </w:r>
      <w:r w:rsidR="00C647E9">
        <w:rPr>
          <w:rFonts w:eastAsia="BatangChe"/>
          <w:smallCaps w:val="0"/>
          <w:color w:val="000000"/>
          <w:kern w:val="0"/>
          <w:szCs w:val="18"/>
          <w:lang w:eastAsia="ko-KR"/>
        </w:rPr>
        <w:t>s</w:t>
      </w:r>
      <w:r w:rsidR="00023D4B">
        <w:rPr>
          <w:rFonts w:eastAsia="BatangChe"/>
          <w:smallCaps w:val="0"/>
          <w:color w:val="000000"/>
          <w:kern w:val="0"/>
          <w:szCs w:val="18"/>
          <w:lang w:eastAsia="ko-KR"/>
        </w:rPr>
        <w:t xml:space="preserve"> such as another </w:t>
      </w:r>
      <w:r w:rsidR="00862A59">
        <w:rPr>
          <w:rFonts w:eastAsia="BatangChe"/>
          <w:smallCaps w:val="0"/>
          <w:color w:val="000000"/>
          <w:kern w:val="0"/>
          <w:szCs w:val="18"/>
          <w:lang w:eastAsia="ko-KR"/>
        </w:rPr>
        <w:t>person</w:t>
      </w:r>
      <w:r w:rsidR="00023D4B">
        <w:rPr>
          <w:rFonts w:eastAsia="BatangChe"/>
          <w:smallCaps w:val="0"/>
          <w:color w:val="000000"/>
          <w:kern w:val="0"/>
          <w:szCs w:val="18"/>
          <w:lang w:eastAsia="ko-KR"/>
        </w:rPr>
        <w:t xml:space="preserve"> or a machine</w:t>
      </w:r>
      <w:r w:rsidR="00CD4954" w:rsidRPr="00CD4954">
        <w:rPr>
          <w:rFonts w:eastAsia="BatangChe"/>
          <w:smallCaps w:val="0"/>
          <w:color w:val="000000"/>
          <w:kern w:val="0"/>
          <w:szCs w:val="18"/>
          <w:lang w:eastAsia="ko-KR"/>
        </w:rPr>
        <w:t xml:space="preserve">. </w:t>
      </w:r>
      <w:r w:rsidR="009F4787">
        <w:rPr>
          <w:rFonts w:eastAsia="BatangChe"/>
          <w:smallCaps w:val="0"/>
          <w:color w:val="000000"/>
          <w:kern w:val="0"/>
          <w:szCs w:val="18"/>
          <w:lang w:eastAsia="ko-KR"/>
        </w:rPr>
        <w:t xml:space="preserve">A </w:t>
      </w:r>
      <w:r w:rsidR="00437F04">
        <w:rPr>
          <w:rFonts w:eastAsia="BatangChe"/>
          <w:smallCaps w:val="0"/>
          <w:color w:val="000000"/>
          <w:kern w:val="0"/>
          <w:szCs w:val="18"/>
          <w:lang w:eastAsia="ko-KR"/>
        </w:rPr>
        <w:t xml:space="preserve">social </w:t>
      </w:r>
      <w:r w:rsidR="009F4787">
        <w:rPr>
          <w:rFonts w:eastAsia="BatangChe"/>
          <w:smallCaps w:val="0"/>
          <w:color w:val="000000"/>
          <w:kern w:val="0"/>
          <w:szCs w:val="18"/>
          <w:lang w:eastAsia="ko-KR"/>
        </w:rPr>
        <w:t xml:space="preserve">network exists only </w:t>
      </w:r>
      <w:r w:rsidR="00CC5F26">
        <w:rPr>
          <w:rFonts w:eastAsia="BatangChe"/>
          <w:smallCaps w:val="0"/>
          <w:color w:val="000000"/>
          <w:kern w:val="0"/>
          <w:szCs w:val="18"/>
          <w:lang w:eastAsia="ko-KR"/>
        </w:rPr>
        <w:t>because</w:t>
      </w:r>
      <w:r w:rsidR="009F4787">
        <w:rPr>
          <w:rFonts w:eastAsia="BatangChe"/>
          <w:smallCaps w:val="0"/>
          <w:color w:val="000000"/>
          <w:kern w:val="0"/>
          <w:szCs w:val="18"/>
          <w:lang w:eastAsia="ko-KR"/>
        </w:rPr>
        <w:t xml:space="preserve"> </w:t>
      </w:r>
      <w:r w:rsidR="00E1610A">
        <w:rPr>
          <w:rFonts w:eastAsia="BatangChe"/>
          <w:smallCaps w:val="0"/>
          <w:color w:val="000000"/>
          <w:kern w:val="0"/>
          <w:szCs w:val="18"/>
          <w:lang w:eastAsia="ko-KR"/>
        </w:rPr>
        <w:t>the</w:t>
      </w:r>
      <w:r w:rsidR="00023D4B">
        <w:rPr>
          <w:rFonts w:eastAsia="BatangChe"/>
          <w:smallCaps w:val="0"/>
          <w:color w:val="000000"/>
          <w:kern w:val="0"/>
          <w:szCs w:val="18"/>
          <w:lang w:eastAsia="ko-KR"/>
        </w:rPr>
        <w:t xml:space="preserve"> </w:t>
      </w:r>
      <w:r w:rsidR="00D42C71">
        <w:rPr>
          <w:rFonts w:eastAsia="BatangChe"/>
          <w:smallCaps w:val="0"/>
          <w:color w:val="000000"/>
          <w:kern w:val="0"/>
          <w:szCs w:val="18"/>
          <w:lang w:eastAsia="ko-KR"/>
        </w:rPr>
        <w:t>persons</w:t>
      </w:r>
      <w:r w:rsidR="00023D4B">
        <w:rPr>
          <w:rFonts w:eastAsia="BatangChe"/>
          <w:smallCaps w:val="0"/>
          <w:color w:val="000000"/>
          <w:kern w:val="0"/>
          <w:szCs w:val="18"/>
          <w:lang w:eastAsia="ko-KR"/>
        </w:rPr>
        <w:t xml:space="preserve"> involved </w:t>
      </w:r>
      <w:r w:rsidR="00FD00C3">
        <w:rPr>
          <w:rFonts w:eastAsia="BatangChe"/>
          <w:smallCaps w:val="0"/>
          <w:color w:val="000000"/>
          <w:kern w:val="0"/>
          <w:szCs w:val="18"/>
          <w:lang w:eastAsia="ko-KR"/>
        </w:rPr>
        <w:t xml:space="preserve">preferentially </w:t>
      </w:r>
      <w:r w:rsidR="00023D4B">
        <w:rPr>
          <w:rFonts w:eastAsia="BatangChe"/>
          <w:smallCaps w:val="0"/>
          <w:color w:val="000000"/>
          <w:kern w:val="0"/>
          <w:szCs w:val="18"/>
          <w:lang w:eastAsia="ko-KR"/>
        </w:rPr>
        <w:t xml:space="preserve">interact with each other in specific </w:t>
      </w:r>
      <w:r w:rsidR="00CC5F26">
        <w:rPr>
          <w:rFonts w:eastAsia="BatangChe"/>
          <w:smallCaps w:val="0"/>
          <w:color w:val="000000"/>
          <w:kern w:val="0"/>
          <w:szCs w:val="18"/>
          <w:lang w:eastAsia="ko-KR"/>
        </w:rPr>
        <w:t>ways</w:t>
      </w:r>
      <w:r w:rsidR="00023D4B">
        <w:rPr>
          <w:rFonts w:eastAsia="BatangChe"/>
          <w:smallCaps w:val="0"/>
          <w:color w:val="000000"/>
          <w:kern w:val="0"/>
          <w:szCs w:val="18"/>
          <w:lang w:eastAsia="ko-KR"/>
        </w:rPr>
        <w:t>.</w:t>
      </w:r>
      <w:r w:rsidR="009F4787">
        <w:rPr>
          <w:rFonts w:eastAsia="BatangChe"/>
          <w:smallCaps w:val="0"/>
          <w:color w:val="000000"/>
          <w:kern w:val="0"/>
          <w:szCs w:val="18"/>
          <w:lang w:eastAsia="ko-KR"/>
        </w:rPr>
        <w:t xml:space="preserve"> </w:t>
      </w:r>
      <w:r w:rsidR="004025CF">
        <w:rPr>
          <w:rFonts w:eastAsia="BatangChe"/>
          <w:smallCaps w:val="0"/>
          <w:color w:val="000000"/>
          <w:kern w:val="0"/>
          <w:szCs w:val="18"/>
          <w:lang w:eastAsia="ko-KR"/>
        </w:rPr>
        <w:t>As such</w:t>
      </w:r>
      <w:r w:rsidR="00122C12">
        <w:rPr>
          <w:rFonts w:eastAsia="BatangChe"/>
          <w:smallCaps w:val="0"/>
          <w:color w:val="000000"/>
          <w:kern w:val="0"/>
          <w:szCs w:val="18"/>
          <w:lang w:eastAsia="ko-KR"/>
        </w:rPr>
        <w:t xml:space="preserve">, </w:t>
      </w:r>
      <w:r w:rsidR="004952F6">
        <w:rPr>
          <w:rFonts w:eastAsia="BatangChe"/>
          <w:smallCaps w:val="0"/>
          <w:color w:val="000000"/>
          <w:kern w:val="0"/>
          <w:szCs w:val="18"/>
          <w:lang w:eastAsia="ko-KR"/>
        </w:rPr>
        <w:t>the nature</w:t>
      </w:r>
      <w:r w:rsidR="00023D4B">
        <w:rPr>
          <w:rFonts w:eastAsia="BatangChe"/>
          <w:smallCaps w:val="0"/>
          <w:color w:val="000000"/>
          <w:kern w:val="0"/>
          <w:szCs w:val="18"/>
          <w:lang w:eastAsia="ko-KR"/>
        </w:rPr>
        <w:t xml:space="preserve"> of </w:t>
      </w:r>
      <w:r w:rsidR="00122C12">
        <w:rPr>
          <w:rFonts w:eastAsia="BatangChe"/>
          <w:smallCaps w:val="0"/>
          <w:color w:val="000000"/>
          <w:kern w:val="0"/>
          <w:szCs w:val="18"/>
          <w:lang w:eastAsia="ko-KR"/>
        </w:rPr>
        <w:t>social connection</w:t>
      </w:r>
      <w:r w:rsidR="00023D4B">
        <w:rPr>
          <w:rFonts w:eastAsia="BatangChe"/>
          <w:smallCaps w:val="0"/>
          <w:color w:val="000000"/>
          <w:kern w:val="0"/>
          <w:szCs w:val="18"/>
          <w:lang w:eastAsia="ko-KR"/>
        </w:rPr>
        <w:t>s</w:t>
      </w:r>
      <w:r w:rsidR="00122C12">
        <w:rPr>
          <w:rFonts w:eastAsia="BatangChe"/>
          <w:smallCaps w:val="0"/>
          <w:color w:val="000000"/>
          <w:kern w:val="0"/>
          <w:szCs w:val="18"/>
          <w:lang w:eastAsia="ko-KR"/>
        </w:rPr>
        <w:t xml:space="preserve"> </w:t>
      </w:r>
      <w:r w:rsidR="00023D4B">
        <w:rPr>
          <w:rFonts w:eastAsia="BatangChe"/>
          <w:smallCaps w:val="0"/>
          <w:color w:val="000000"/>
          <w:kern w:val="0"/>
          <w:szCs w:val="18"/>
          <w:lang w:eastAsia="ko-KR"/>
        </w:rPr>
        <w:t xml:space="preserve">between </w:t>
      </w:r>
      <w:r w:rsidR="00BD6033">
        <w:rPr>
          <w:rFonts w:eastAsia="BatangChe"/>
          <w:smallCaps w:val="0"/>
          <w:color w:val="000000"/>
          <w:kern w:val="0"/>
          <w:szCs w:val="18"/>
          <w:lang w:eastAsia="ko-KR"/>
        </w:rPr>
        <w:t>persons</w:t>
      </w:r>
      <w:r w:rsidR="00023D4B">
        <w:rPr>
          <w:rFonts w:eastAsia="BatangChe"/>
          <w:smallCaps w:val="0"/>
          <w:color w:val="000000"/>
          <w:kern w:val="0"/>
          <w:szCs w:val="18"/>
          <w:lang w:eastAsia="ko-KR"/>
        </w:rPr>
        <w:t xml:space="preserve"> </w:t>
      </w:r>
      <w:r w:rsidR="00DB2617">
        <w:rPr>
          <w:rFonts w:eastAsia="BatangChe"/>
          <w:smallCaps w:val="0"/>
          <w:color w:val="000000"/>
          <w:kern w:val="0"/>
          <w:szCs w:val="18"/>
          <w:lang w:eastAsia="ko-KR"/>
        </w:rPr>
        <w:t>must</w:t>
      </w:r>
      <w:r w:rsidR="00023D4B">
        <w:rPr>
          <w:rFonts w:eastAsia="BatangChe"/>
          <w:smallCaps w:val="0"/>
          <w:color w:val="000000"/>
          <w:kern w:val="0"/>
          <w:szCs w:val="18"/>
          <w:lang w:eastAsia="ko-KR"/>
        </w:rPr>
        <w:t xml:space="preserve"> be</w:t>
      </w:r>
      <w:r w:rsidR="004952F6">
        <w:rPr>
          <w:rFonts w:eastAsia="BatangChe"/>
          <w:smallCaps w:val="0"/>
          <w:color w:val="000000"/>
          <w:kern w:val="0"/>
          <w:szCs w:val="18"/>
          <w:lang w:eastAsia="ko-KR"/>
        </w:rPr>
        <w:t xml:space="preserve"> inferred from</w:t>
      </w:r>
      <w:r w:rsidR="00023D4B">
        <w:rPr>
          <w:rFonts w:eastAsia="BatangChe"/>
          <w:smallCaps w:val="0"/>
          <w:color w:val="000000"/>
          <w:kern w:val="0"/>
          <w:szCs w:val="18"/>
          <w:lang w:eastAsia="ko-KR"/>
        </w:rPr>
        <w:t xml:space="preserve"> observations of their interactive behaviors</w:t>
      </w:r>
      <w:r w:rsidR="00122C12">
        <w:rPr>
          <w:rFonts w:eastAsia="BatangChe"/>
          <w:smallCaps w:val="0"/>
          <w:color w:val="000000"/>
          <w:kern w:val="0"/>
          <w:szCs w:val="18"/>
          <w:lang w:eastAsia="ko-KR"/>
        </w:rPr>
        <w:t>.</w:t>
      </w:r>
      <w:r w:rsidR="00067D04">
        <w:rPr>
          <w:rFonts w:eastAsia="BatangChe"/>
          <w:smallCaps w:val="0"/>
          <w:color w:val="000000"/>
          <w:kern w:val="0"/>
          <w:szCs w:val="18"/>
          <w:lang w:eastAsia="ko-KR"/>
        </w:rPr>
        <w:t xml:space="preserve"> </w:t>
      </w:r>
      <w:r w:rsidR="003C4D04">
        <w:rPr>
          <w:rFonts w:eastAsia="BatangChe"/>
          <w:smallCaps w:val="0"/>
          <w:color w:val="000000"/>
          <w:kern w:val="0"/>
          <w:szCs w:val="18"/>
          <w:lang w:eastAsia="ko-KR"/>
        </w:rPr>
        <w:t>Critically</w:t>
      </w:r>
      <w:r w:rsidR="00A1345D">
        <w:rPr>
          <w:rFonts w:eastAsia="BatangChe"/>
          <w:smallCaps w:val="0"/>
          <w:color w:val="000000"/>
          <w:kern w:val="0"/>
          <w:szCs w:val="18"/>
          <w:lang w:eastAsia="ko-KR"/>
        </w:rPr>
        <w:t xml:space="preserve">, </w:t>
      </w:r>
      <w:r w:rsidR="00720F16">
        <w:rPr>
          <w:rFonts w:eastAsia="BatangChe"/>
          <w:smallCaps w:val="0"/>
          <w:color w:val="000000"/>
          <w:kern w:val="0"/>
          <w:szCs w:val="18"/>
          <w:lang w:eastAsia="ko-KR"/>
        </w:rPr>
        <w:t>other work has</w:t>
      </w:r>
      <w:r w:rsidR="00A1345D">
        <w:rPr>
          <w:rFonts w:eastAsia="BatangChe"/>
          <w:smallCaps w:val="0"/>
          <w:color w:val="000000"/>
          <w:kern w:val="0"/>
          <w:szCs w:val="18"/>
          <w:lang w:eastAsia="ko-KR"/>
        </w:rPr>
        <w:t xml:space="preserve"> shown that</w:t>
      </w:r>
      <w:r w:rsidR="00067D04">
        <w:rPr>
          <w:rFonts w:eastAsia="BatangChe"/>
          <w:smallCaps w:val="0"/>
          <w:color w:val="000000"/>
          <w:kern w:val="0"/>
          <w:szCs w:val="18"/>
          <w:lang w:eastAsia="ko-KR"/>
        </w:rPr>
        <w:t xml:space="preserve"> </w:t>
      </w:r>
      <w:r w:rsidR="000B21E8">
        <w:rPr>
          <w:rFonts w:eastAsia="BatangChe"/>
          <w:smallCaps w:val="0"/>
          <w:color w:val="000000"/>
          <w:kern w:val="0"/>
          <w:szCs w:val="18"/>
          <w:lang w:eastAsia="ko-KR"/>
        </w:rPr>
        <w:t>artificial neural networks implementing</w:t>
      </w:r>
      <w:r w:rsidR="00DE17E8">
        <w:rPr>
          <w:rFonts w:eastAsia="BatangChe"/>
          <w:smallCaps w:val="0"/>
          <w:color w:val="000000"/>
          <w:kern w:val="0"/>
          <w:szCs w:val="18"/>
          <w:lang w:eastAsia="ko-KR"/>
        </w:rPr>
        <w:t xml:space="preserve"> Theory of Mind (</w:t>
      </w:r>
      <w:r w:rsidR="000B21E8">
        <w:rPr>
          <w:rFonts w:eastAsia="BatangChe"/>
          <w:smallCaps w:val="0"/>
          <w:color w:val="000000"/>
          <w:kern w:val="0"/>
          <w:szCs w:val="18"/>
          <w:lang w:eastAsia="ko-KR"/>
        </w:rPr>
        <w:t xml:space="preserve">e.g. </w:t>
      </w:r>
      <w:proofErr w:type="spellStart"/>
      <w:r w:rsidR="00DE17E8">
        <w:rPr>
          <w:rFonts w:eastAsia="BatangChe"/>
          <w:smallCaps w:val="0"/>
          <w:color w:val="000000"/>
          <w:kern w:val="0"/>
          <w:szCs w:val="18"/>
          <w:lang w:eastAsia="ko-KR"/>
        </w:rPr>
        <w:t>ToM</w:t>
      </w:r>
      <w:r w:rsidR="000F6006">
        <w:rPr>
          <w:rFonts w:eastAsia="BatangChe"/>
          <w:smallCaps w:val="0"/>
          <w:color w:val="000000"/>
          <w:kern w:val="0"/>
          <w:szCs w:val="18"/>
          <w:lang w:eastAsia="ko-KR"/>
        </w:rPr>
        <w:t>n</w:t>
      </w:r>
      <w:r w:rsidR="00DE17E8">
        <w:rPr>
          <w:rFonts w:eastAsia="BatangChe"/>
          <w:smallCaps w:val="0"/>
          <w:color w:val="000000"/>
          <w:kern w:val="0"/>
          <w:szCs w:val="18"/>
          <w:lang w:eastAsia="ko-KR"/>
        </w:rPr>
        <w:t>et</w:t>
      </w:r>
      <w:proofErr w:type="spellEnd"/>
      <w:r w:rsidR="008B2EE6">
        <w:rPr>
          <w:rFonts w:eastAsia="BatangChe"/>
          <w:smallCaps w:val="0"/>
          <w:color w:val="000000"/>
          <w:kern w:val="0"/>
          <w:szCs w:val="18"/>
          <w:lang w:eastAsia="ko-KR"/>
        </w:rPr>
        <w:t xml:space="preserve"> </w:t>
      </w:r>
      <w:r w:rsidR="00B12074">
        <w:rPr>
          <w:rFonts w:eastAsia="BatangChe"/>
          <w:smallCaps w:val="0"/>
          <w:color w:val="000000"/>
          <w:kern w:val="0"/>
          <w:szCs w:val="18"/>
          <w:lang w:eastAsia="ko-KR"/>
        </w:rPr>
        <w:fldChar w:fldCharType="begin"/>
      </w:r>
      <w:r w:rsidR="00667082">
        <w:rPr>
          <w:rFonts w:eastAsia="BatangChe"/>
          <w:smallCaps w:val="0"/>
          <w:color w:val="000000"/>
          <w:kern w:val="0"/>
          <w:szCs w:val="18"/>
          <w:lang w:eastAsia="ko-KR"/>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sidR="00B12074">
        <w:rPr>
          <w:rFonts w:eastAsia="BatangChe"/>
          <w:smallCaps w:val="0"/>
          <w:color w:val="000000"/>
          <w:kern w:val="0"/>
          <w:szCs w:val="18"/>
          <w:lang w:eastAsia="ko-KR"/>
        </w:rPr>
        <w:fldChar w:fldCharType="separate"/>
      </w:r>
      <w:r w:rsidR="00667082" w:rsidRPr="00667082">
        <w:rPr>
          <w:rFonts w:eastAsia="BatangChe"/>
          <w:smallCaps w:val="0"/>
          <w:noProof/>
          <w:color w:val="000000"/>
          <w:kern w:val="0"/>
          <w:szCs w:val="18"/>
          <w:lang w:eastAsia="ko-KR"/>
        </w:rPr>
        <w:t>[6]</w:t>
      </w:r>
      <w:r w:rsidR="00B12074">
        <w:rPr>
          <w:rFonts w:eastAsia="BatangChe"/>
          <w:smallCaps w:val="0"/>
          <w:color w:val="000000"/>
          <w:kern w:val="0"/>
          <w:szCs w:val="18"/>
          <w:lang w:eastAsia="ko-KR"/>
        </w:rPr>
        <w:fldChar w:fldCharType="end"/>
      </w:r>
      <w:r w:rsidR="00DE17E8">
        <w:rPr>
          <w:rFonts w:eastAsia="BatangChe"/>
          <w:smallCaps w:val="0"/>
          <w:color w:val="000000"/>
          <w:kern w:val="0"/>
          <w:szCs w:val="18"/>
          <w:lang w:eastAsia="ko-KR"/>
        </w:rPr>
        <w:t xml:space="preserve">) </w:t>
      </w:r>
      <w:r w:rsidR="00720F16">
        <w:rPr>
          <w:rFonts w:eastAsia="BatangChe"/>
          <w:smallCaps w:val="0"/>
          <w:color w:val="000000"/>
          <w:kern w:val="0"/>
          <w:szCs w:val="18"/>
          <w:lang w:eastAsia="ko-KR"/>
        </w:rPr>
        <w:t>can</w:t>
      </w:r>
      <w:r w:rsidR="00DE17E8">
        <w:rPr>
          <w:rFonts w:eastAsia="BatangChe"/>
          <w:smallCaps w:val="0"/>
          <w:color w:val="000000"/>
          <w:kern w:val="0"/>
          <w:szCs w:val="18"/>
          <w:lang w:eastAsia="ko-KR"/>
        </w:rPr>
        <w:t xml:space="preserve"> </w:t>
      </w:r>
      <w:r w:rsidR="009454E0">
        <w:rPr>
          <w:rFonts w:eastAsia="BatangChe"/>
          <w:smallCaps w:val="0"/>
          <w:color w:val="000000"/>
          <w:kern w:val="0"/>
          <w:szCs w:val="18"/>
          <w:lang w:eastAsia="ko-KR"/>
        </w:rPr>
        <w:t>observe</w:t>
      </w:r>
      <w:r w:rsidR="00DE17E8">
        <w:rPr>
          <w:rFonts w:eastAsia="BatangChe"/>
          <w:smallCaps w:val="0"/>
          <w:color w:val="000000"/>
          <w:kern w:val="0"/>
          <w:szCs w:val="18"/>
          <w:lang w:eastAsia="ko-KR"/>
        </w:rPr>
        <w:t xml:space="preserve"> </w:t>
      </w:r>
      <w:r w:rsidR="00687F16">
        <w:rPr>
          <w:rFonts w:eastAsia="BatangChe"/>
          <w:smallCaps w:val="0"/>
          <w:color w:val="000000"/>
          <w:kern w:val="0"/>
          <w:szCs w:val="18"/>
          <w:lang w:eastAsia="ko-KR"/>
        </w:rPr>
        <w:t>past</w:t>
      </w:r>
      <w:r w:rsidR="00DE17E8">
        <w:rPr>
          <w:rFonts w:eastAsia="BatangChe"/>
          <w:smallCaps w:val="0"/>
          <w:color w:val="000000"/>
          <w:kern w:val="0"/>
          <w:szCs w:val="18"/>
          <w:lang w:eastAsia="ko-KR"/>
        </w:rPr>
        <w:t xml:space="preserve"> social interaction </w:t>
      </w:r>
      <w:r w:rsidR="00E4059D">
        <w:rPr>
          <w:rFonts w:eastAsia="BatangChe"/>
          <w:smallCaps w:val="0"/>
          <w:color w:val="000000"/>
          <w:kern w:val="0"/>
          <w:szCs w:val="18"/>
          <w:lang w:eastAsia="ko-KR"/>
        </w:rPr>
        <w:t>outcomes</w:t>
      </w:r>
      <w:r w:rsidR="00BC35AD">
        <w:rPr>
          <w:rFonts w:eastAsia="BatangChe"/>
          <w:smallCaps w:val="0"/>
          <w:color w:val="000000"/>
          <w:kern w:val="0"/>
          <w:szCs w:val="18"/>
          <w:lang w:eastAsia="ko-KR"/>
        </w:rPr>
        <w:t xml:space="preserve"> </w:t>
      </w:r>
      <w:r w:rsidR="00862F6B">
        <w:rPr>
          <w:rFonts w:eastAsia="BatangChe"/>
          <w:smallCaps w:val="0"/>
          <w:color w:val="000000"/>
          <w:kern w:val="0"/>
          <w:szCs w:val="18"/>
          <w:lang w:eastAsia="ko-KR"/>
        </w:rPr>
        <w:t xml:space="preserve">between agents and targets </w:t>
      </w:r>
      <w:r w:rsidR="00BC35AD">
        <w:rPr>
          <w:rFonts w:eastAsia="BatangChe"/>
          <w:smallCaps w:val="0"/>
          <w:color w:val="000000"/>
          <w:kern w:val="0"/>
          <w:szCs w:val="18"/>
          <w:lang w:eastAsia="ko-KR"/>
        </w:rPr>
        <w:t xml:space="preserve">(derived from </w:t>
      </w:r>
      <w:r w:rsidR="0031715D">
        <w:rPr>
          <w:rFonts w:eastAsia="BatangChe"/>
          <w:smallCaps w:val="0"/>
          <w:color w:val="000000"/>
          <w:kern w:val="0"/>
          <w:szCs w:val="18"/>
          <w:lang w:eastAsia="ko-KR"/>
        </w:rPr>
        <w:t xml:space="preserve">predetermined </w:t>
      </w:r>
      <w:r w:rsidR="00D57719">
        <w:rPr>
          <w:rFonts w:eastAsia="BatangChe"/>
          <w:smallCaps w:val="0"/>
          <w:color w:val="000000"/>
          <w:kern w:val="0"/>
          <w:szCs w:val="18"/>
          <w:lang w:eastAsia="ko-KR"/>
        </w:rPr>
        <w:t xml:space="preserve">interaction </w:t>
      </w:r>
      <w:r w:rsidR="00604B4D">
        <w:rPr>
          <w:rFonts w:eastAsia="BatangChe"/>
          <w:smallCaps w:val="0"/>
          <w:color w:val="000000"/>
          <w:kern w:val="0"/>
          <w:szCs w:val="18"/>
          <w:lang w:eastAsia="ko-KR"/>
        </w:rPr>
        <w:t>reward</w:t>
      </w:r>
      <w:r w:rsidR="00D57719">
        <w:rPr>
          <w:rFonts w:eastAsia="BatangChe"/>
          <w:smallCaps w:val="0"/>
          <w:color w:val="000000"/>
          <w:kern w:val="0"/>
          <w:szCs w:val="18"/>
          <w:lang w:eastAsia="ko-KR"/>
        </w:rPr>
        <w:t>s</w:t>
      </w:r>
      <w:r w:rsidR="00BC35AD">
        <w:rPr>
          <w:rFonts w:eastAsia="BatangChe"/>
          <w:smallCaps w:val="0"/>
          <w:color w:val="000000"/>
          <w:kern w:val="0"/>
          <w:szCs w:val="18"/>
          <w:lang w:eastAsia="ko-KR"/>
        </w:rPr>
        <w:t>)</w:t>
      </w:r>
      <w:r w:rsidR="00DE17E8">
        <w:rPr>
          <w:rFonts w:eastAsia="BatangChe"/>
          <w:smallCaps w:val="0"/>
          <w:color w:val="000000"/>
          <w:kern w:val="0"/>
          <w:szCs w:val="18"/>
          <w:lang w:eastAsia="ko-KR"/>
        </w:rPr>
        <w:t xml:space="preserve"> </w:t>
      </w:r>
      <w:r w:rsidR="001F3ABD">
        <w:rPr>
          <w:rFonts w:eastAsia="BatangChe"/>
          <w:smallCaps w:val="0"/>
          <w:color w:val="000000"/>
          <w:kern w:val="0"/>
          <w:szCs w:val="18"/>
          <w:lang w:eastAsia="ko-KR"/>
        </w:rPr>
        <w:t>and</w:t>
      </w:r>
      <w:r w:rsidR="00DE17E8">
        <w:rPr>
          <w:rFonts w:eastAsia="BatangChe"/>
          <w:smallCaps w:val="0"/>
          <w:color w:val="000000"/>
          <w:kern w:val="0"/>
          <w:szCs w:val="18"/>
          <w:lang w:eastAsia="ko-KR"/>
        </w:rPr>
        <w:t xml:space="preserve"> </w:t>
      </w:r>
      <w:r w:rsidR="00A1345D">
        <w:rPr>
          <w:rFonts w:eastAsia="BatangChe"/>
          <w:smallCaps w:val="0"/>
          <w:color w:val="000000"/>
          <w:kern w:val="0"/>
          <w:szCs w:val="18"/>
          <w:lang w:eastAsia="ko-KR"/>
        </w:rPr>
        <w:t xml:space="preserve">form internal representations of </w:t>
      </w:r>
      <w:r w:rsidR="00BC35AD">
        <w:rPr>
          <w:rFonts w:eastAsia="BatangChe"/>
          <w:smallCaps w:val="0"/>
          <w:color w:val="000000"/>
          <w:kern w:val="0"/>
          <w:szCs w:val="18"/>
          <w:lang w:eastAsia="ko-KR"/>
        </w:rPr>
        <w:t xml:space="preserve">agents’ </w:t>
      </w:r>
      <w:r w:rsidR="00346945">
        <w:rPr>
          <w:rFonts w:eastAsia="BatangChe"/>
          <w:smallCaps w:val="0"/>
          <w:color w:val="000000"/>
          <w:kern w:val="0"/>
          <w:szCs w:val="18"/>
          <w:lang w:eastAsia="ko-KR"/>
        </w:rPr>
        <w:t>hidden false beliefs</w:t>
      </w:r>
      <w:r w:rsidR="00E4059D">
        <w:rPr>
          <w:rFonts w:eastAsia="BatangChe"/>
          <w:smallCaps w:val="0"/>
          <w:color w:val="000000"/>
          <w:kern w:val="0"/>
          <w:szCs w:val="18"/>
          <w:lang w:eastAsia="ko-KR"/>
        </w:rPr>
        <w:t>.</w:t>
      </w:r>
      <w:r w:rsidR="00A1345D">
        <w:rPr>
          <w:rFonts w:eastAsia="BatangChe"/>
          <w:smallCaps w:val="0"/>
          <w:color w:val="000000"/>
          <w:kern w:val="0"/>
          <w:szCs w:val="18"/>
          <w:lang w:eastAsia="ko-KR"/>
        </w:rPr>
        <w:t xml:space="preserve"> </w:t>
      </w:r>
    </w:p>
    <w:p w14:paraId="18A1FC99" w14:textId="3D8831EA" w:rsidR="00A30938" w:rsidRDefault="00BC35AD" w:rsidP="00921CA8">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I</w:t>
      </w:r>
      <w:r w:rsidR="00A1345D">
        <w:rPr>
          <w:rFonts w:eastAsia="BatangChe"/>
          <w:smallCaps w:val="0"/>
          <w:color w:val="000000"/>
          <w:kern w:val="0"/>
          <w:szCs w:val="18"/>
          <w:lang w:eastAsia="ko-KR"/>
        </w:rPr>
        <w:t>n this study, w</w:t>
      </w:r>
      <w:r w:rsidR="00E4059D">
        <w:rPr>
          <w:rFonts w:eastAsia="BatangChe"/>
          <w:smallCaps w:val="0"/>
          <w:color w:val="000000"/>
          <w:kern w:val="0"/>
          <w:szCs w:val="18"/>
          <w:lang w:eastAsia="ko-KR"/>
        </w:rPr>
        <w:t xml:space="preserve">e </w:t>
      </w:r>
      <w:r w:rsidR="00C20CC7">
        <w:rPr>
          <w:rFonts w:eastAsia="BatangChe"/>
          <w:smallCaps w:val="0"/>
          <w:color w:val="000000"/>
          <w:kern w:val="0"/>
          <w:szCs w:val="18"/>
          <w:lang w:eastAsia="ko-KR"/>
        </w:rPr>
        <w:t xml:space="preserve">adapted the work in </w:t>
      </w:r>
      <w:r w:rsidR="00B12074">
        <w:rPr>
          <w:rFonts w:eastAsia="BatangChe"/>
          <w:smallCaps w:val="0"/>
          <w:color w:val="000000"/>
          <w:kern w:val="0"/>
          <w:szCs w:val="18"/>
          <w:lang w:eastAsia="ko-KR"/>
        </w:rPr>
        <w:fldChar w:fldCharType="begin"/>
      </w:r>
      <w:r w:rsidR="00667082">
        <w:rPr>
          <w:rFonts w:eastAsia="BatangChe"/>
          <w:smallCaps w:val="0"/>
          <w:color w:val="000000"/>
          <w:kern w:val="0"/>
          <w:szCs w:val="18"/>
          <w:lang w:eastAsia="ko-KR"/>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sidR="00B12074">
        <w:rPr>
          <w:rFonts w:eastAsia="BatangChe"/>
          <w:smallCaps w:val="0"/>
          <w:color w:val="000000"/>
          <w:kern w:val="0"/>
          <w:szCs w:val="18"/>
          <w:lang w:eastAsia="ko-KR"/>
        </w:rPr>
        <w:fldChar w:fldCharType="separate"/>
      </w:r>
      <w:r w:rsidR="00667082" w:rsidRPr="00667082">
        <w:rPr>
          <w:rFonts w:eastAsia="BatangChe"/>
          <w:smallCaps w:val="0"/>
          <w:noProof/>
          <w:color w:val="000000"/>
          <w:kern w:val="0"/>
          <w:szCs w:val="18"/>
          <w:lang w:eastAsia="ko-KR"/>
        </w:rPr>
        <w:t>[6]</w:t>
      </w:r>
      <w:r w:rsidR="00B12074">
        <w:rPr>
          <w:rFonts w:eastAsia="BatangChe"/>
          <w:smallCaps w:val="0"/>
          <w:color w:val="000000"/>
          <w:kern w:val="0"/>
          <w:szCs w:val="18"/>
          <w:lang w:eastAsia="ko-KR"/>
        </w:rPr>
        <w:fldChar w:fldCharType="end"/>
      </w:r>
      <w:r w:rsidR="00B12074">
        <w:rPr>
          <w:rFonts w:eastAsia="BatangChe"/>
          <w:smallCaps w:val="0"/>
          <w:color w:val="000000"/>
          <w:kern w:val="0"/>
          <w:szCs w:val="18"/>
          <w:lang w:eastAsia="ko-KR"/>
        </w:rPr>
        <w:t xml:space="preserve"> </w:t>
      </w:r>
      <w:r w:rsidR="00C20CC7">
        <w:rPr>
          <w:rFonts w:eastAsia="BatangChe"/>
          <w:smallCaps w:val="0"/>
          <w:color w:val="000000"/>
          <w:kern w:val="0"/>
          <w:szCs w:val="18"/>
          <w:lang w:eastAsia="ko-KR"/>
        </w:rPr>
        <w:t>to construct</w:t>
      </w:r>
      <w:r w:rsidR="00A1345D">
        <w:rPr>
          <w:rFonts w:eastAsia="BatangChe"/>
          <w:smallCaps w:val="0"/>
          <w:color w:val="000000"/>
          <w:kern w:val="0"/>
          <w:szCs w:val="18"/>
          <w:lang w:eastAsia="ko-KR"/>
        </w:rPr>
        <w:t xml:space="preserve"> </w:t>
      </w:r>
      <w:proofErr w:type="spellStart"/>
      <w:r w:rsidR="00722443">
        <w:rPr>
          <w:rFonts w:eastAsia="BatangChe"/>
          <w:smallCaps w:val="0"/>
          <w:color w:val="000000"/>
          <w:kern w:val="0"/>
          <w:szCs w:val="18"/>
          <w:lang w:eastAsia="ko-KR"/>
        </w:rPr>
        <w:t>ToMnet</w:t>
      </w:r>
      <w:proofErr w:type="spellEnd"/>
      <w:r w:rsidR="00722443">
        <w:rPr>
          <w:rFonts w:eastAsia="BatangChe"/>
          <w:smallCaps w:val="0"/>
          <w:color w:val="000000"/>
          <w:kern w:val="0"/>
          <w:szCs w:val="18"/>
          <w:lang w:eastAsia="ko-KR"/>
        </w:rPr>
        <w:t xml:space="preserve">+ </w:t>
      </w:r>
      <w:r w:rsidR="00C20CC7">
        <w:rPr>
          <w:rFonts w:eastAsia="BatangChe"/>
          <w:smallCaps w:val="0"/>
          <w:color w:val="000000"/>
          <w:kern w:val="0"/>
          <w:szCs w:val="18"/>
          <w:lang w:eastAsia="ko-KR"/>
        </w:rPr>
        <w:t xml:space="preserve">and </w:t>
      </w:r>
      <w:r w:rsidR="00722443">
        <w:rPr>
          <w:rFonts w:eastAsia="BatangChe"/>
          <w:smallCaps w:val="0"/>
          <w:color w:val="000000"/>
          <w:kern w:val="0"/>
          <w:szCs w:val="18"/>
          <w:lang w:eastAsia="ko-KR"/>
        </w:rPr>
        <w:t xml:space="preserve">evaluated </w:t>
      </w:r>
      <w:r w:rsidR="00C54687">
        <w:rPr>
          <w:rFonts w:eastAsia="BatangChe"/>
          <w:smallCaps w:val="0"/>
          <w:color w:val="000000"/>
          <w:kern w:val="0"/>
          <w:szCs w:val="18"/>
          <w:lang w:eastAsia="ko-KR"/>
        </w:rPr>
        <w:t xml:space="preserve">how </w:t>
      </w:r>
      <w:r w:rsidR="00722443">
        <w:rPr>
          <w:rFonts w:eastAsia="BatangChe"/>
          <w:smallCaps w:val="0"/>
          <w:color w:val="000000"/>
          <w:kern w:val="0"/>
          <w:szCs w:val="18"/>
          <w:lang w:eastAsia="ko-KR"/>
        </w:rPr>
        <w:t xml:space="preserve">its </w:t>
      </w:r>
      <w:r w:rsidR="00C54687">
        <w:rPr>
          <w:rFonts w:eastAsia="BatangChe"/>
          <w:smallCaps w:val="0"/>
          <w:color w:val="000000"/>
          <w:kern w:val="0"/>
          <w:szCs w:val="18"/>
          <w:lang w:eastAsia="ko-KR"/>
        </w:rPr>
        <w:t xml:space="preserve">operation </w:t>
      </w:r>
      <w:r w:rsidR="008A496F">
        <w:rPr>
          <w:rFonts w:eastAsia="BatangChe"/>
          <w:smallCaps w:val="0"/>
          <w:color w:val="000000"/>
          <w:kern w:val="0"/>
          <w:szCs w:val="18"/>
          <w:lang w:eastAsia="ko-KR"/>
        </w:rPr>
        <w:t>might</w:t>
      </w:r>
      <w:r w:rsidR="00786E4C">
        <w:rPr>
          <w:rFonts w:eastAsia="BatangChe"/>
          <w:smallCaps w:val="0"/>
          <w:color w:val="000000"/>
          <w:kern w:val="0"/>
          <w:szCs w:val="18"/>
          <w:lang w:eastAsia="ko-KR"/>
        </w:rPr>
        <w:t xml:space="preserve"> </w:t>
      </w:r>
      <w:r w:rsidR="00067D04" w:rsidRPr="00CD4954">
        <w:rPr>
          <w:rFonts w:eastAsia="BatangChe"/>
          <w:smallCaps w:val="0"/>
          <w:color w:val="000000"/>
          <w:kern w:val="0"/>
          <w:szCs w:val="18"/>
          <w:lang w:eastAsia="ko-KR"/>
        </w:rPr>
        <w:t>represent hidden social network</w:t>
      </w:r>
      <w:r w:rsidR="00984318">
        <w:rPr>
          <w:rFonts w:eastAsia="BatangChe"/>
          <w:smallCaps w:val="0"/>
          <w:color w:val="000000"/>
          <w:kern w:val="0"/>
          <w:szCs w:val="18"/>
          <w:lang w:eastAsia="ko-KR"/>
        </w:rPr>
        <w:t>s</w:t>
      </w:r>
      <w:r w:rsidR="00067D04">
        <w:rPr>
          <w:rFonts w:eastAsia="BatangChe"/>
          <w:smallCaps w:val="0"/>
          <w:color w:val="000000"/>
          <w:kern w:val="0"/>
          <w:szCs w:val="18"/>
          <w:lang w:eastAsia="ko-KR"/>
        </w:rPr>
        <w:t xml:space="preserve"> </w:t>
      </w:r>
      <w:r w:rsidR="00B05039">
        <w:rPr>
          <w:rFonts w:eastAsia="BatangChe"/>
          <w:smallCaps w:val="0"/>
          <w:color w:val="000000"/>
          <w:kern w:val="0"/>
          <w:szCs w:val="18"/>
          <w:lang w:eastAsia="ko-KR"/>
        </w:rPr>
        <w:t>underlying</w:t>
      </w:r>
      <w:r w:rsidR="00067D04">
        <w:rPr>
          <w:rFonts w:eastAsia="BatangChe"/>
          <w:smallCaps w:val="0"/>
          <w:color w:val="000000"/>
          <w:kern w:val="0"/>
          <w:szCs w:val="18"/>
          <w:lang w:eastAsia="ko-KR"/>
        </w:rPr>
        <w:t xml:space="preserve"> </w:t>
      </w:r>
      <w:r w:rsidR="0003793F">
        <w:rPr>
          <w:rFonts w:eastAsia="BatangChe"/>
          <w:smallCaps w:val="0"/>
          <w:color w:val="000000"/>
          <w:kern w:val="0"/>
          <w:szCs w:val="18"/>
          <w:lang w:eastAsia="ko-KR"/>
        </w:rPr>
        <w:t>observed</w:t>
      </w:r>
      <w:r w:rsidR="00067D04">
        <w:rPr>
          <w:rFonts w:eastAsia="BatangChe"/>
          <w:smallCaps w:val="0"/>
          <w:color w:val="000000"/>
          <w:kern w:val="0"/>
          <w:szCs w:val="18"/>
          <w:lang w:eastAsia="ko-KR"/>
        </w:rPr>
        <w:t xml:space="preserve"> </w:t>
      </w:r>
      <w:r w:rsidR="0003793F">
        <w:rPr>
          <w:rFonts w:eastAsia="BatangChe"/>
          <w:smallCaps w:val="0"/>
          <w:color w:val="000000"/>
          <w:kern w:val="0"/>
          <w:szCs w:val="18"/>
          <w:lang w:eastAsia="ko-KR"/>
        </w:rPr>
        <w:t>interactions</w:t>
      </w:r>
      <w:r w:rsidR="003C4D04">
        <w:rPr>
          <w:rFonts w:eastAsia="BatangChe"/>
          <w:smallCaps w:val="0"/>
          <w:color w:val="000000"/>
          <w:kern w:val="0"/>
          <w:szCs w:val="18"/>
          <w:lang w:eastAsia="ko-KR"/>
        </w:rPr>
        <w:t xml:space="preserve"> between agents and targets</w:t>
      </w:r>
      <w:r w:rsidR="00067D04" w:rsidRPr="00CD4954">
        <w:rPr>
          <w:rFonts w:eastAsia="BatangChe"/>
          <w:smallCaps w:val="0"/>
          <w:color w:val="000000"/>
          <w:kern w:val="0"/>
          <w:szCs w:val="18"/>
          <w:lang w:eastAsia="ko-KR"/>
        </w:rPr>
        <w:t>.</w:t>
      </w:r>
      <w:r w:rsidR="00921CA8">
        <w:rPr>
          <w:rFonts w:eastAsia="BatangChe"/>
          <w:smallCaps w:val="0"/>
          <w:color w:val="000000"/>
          <w:kern w:val="0"/>
          <w:szCs w:val="18"/>
          <w:lang w:eastAsia="ko-KR"/>
        </w:rPr>
        <w:t xml:space="preserve"> </w:t>
      </w:r>
      <w:r w:rsidR="00A07929">
        <w:rPr>
          <w:rFonts w:eastAsia="BatangChe"/>
          <w:smallCaps w:val="0"/>
          <w:color w:val="000000"/>
          <w:kern w:val="0"/>
          <w:szCs w:val="18"/>
          <w:lang w:eastAsia="ko-KR"/>
        </w:rPr>
        <w:t xml:space="preserve">Such a demonstration has implications on how </w:t>
      </w:r>
      <w:r w:rsidR="006A5066">
        <w:rPr>
          <w:rFonts w:eastAsia="BatangChe"/>
          <w:smallCaps w:val="0"/>
          <w:color w:val="000000"/>
          <w:kern w:val="0"/>
          <w:szCs w:val="18"/>
          <w:lang w:eastAsia="ko-KR"/>
        </w:rPr>
        <w:t xml:space="preserve">neural </w:t>
      </w:r>
      <w:r w:rsidR="00FD3482">
        <w:rPr>
          <w:rFonts w:eastAsia="BatangChe"/>
          <w:smallCaps w:val="0"/>
          <w:color w:val="000000"/>
          <w:kern w:val="0"/>
          <w:szCs w:val="18"/>
          <w:lang w:eastAsia="ko-KR"/>
        </w:rPr>
        <w:t>models</w:t>
      </w:r>
      <w:r w:rsidR="00A07929">
        <w:rPr>
          <w:rFonts w:eastAsia="BatangChe"/>
          <w:smallCaps w:val="0"/>
          <w:color w:val="000000"/>
          <w:kern w:val="0"/>
          <w:szCs w:val="18"/>
          <w:lang w:eastAsia="ko-KR"/>
        </w:rPr>
        <w:t xml:space="preserve"> </w:t>
      </w:r>
      <w:r w:rsidR="008A058E">
        <w:rPr>
          <w:rFonts w:eastAsia="BatangChe"/>
          <w:smallCaps w:val="0"/>
          <w:color w:val="000000"/>
          <w:kern w:val="0"/>
          <w:szCs w:val="18"/>
          <w:lang w:eastAsia="ko-KR"/>
        </w:rPr>
        <w:t xml:space="preserve">might be engaged to </w:t>
      </w:r>
      <w:r w:rsidR="00A07929">
        <w:rPr>
          <w:rFonts w:eastAsia="BatangChe"/>
          <w:smallCaps w:val="0"/>
          <w:color w:val="000000"/>
          <w:kern w:val="0"/>
          <w:szCs w:val="18"/>
          <w:lang w:eastAsia="ko-KR"/>
        </w:rPr>
        <w:t xml:space="preserve">infer deep relational structures </w:t>
      </w:r>
      <w:r w:rsidR="005E691B">
        <w:rPr>
          <w:rFonts w:eastAsia="BatangChe"/>
          <w:smallCaps w:val="0"/>
          <w:color w:val="000000"/>
          <w:kern w:val="0"/>
          <w:szCs w:val="18"/>
          <w:lang w:eastAsia="ko-KR"/>
        </w:rPr>
        <w:t>in</w:t>
      </w:r>
      <w:r w:rsidR="00A07929">
        <w:rPr>
          <w:rFonts w:eastAsia="BatangChe"/>
          <w:smallCaps w:val="0"/>
          <w:color w:val="000000"/>
          <w:kern w:val="0"/>
          <w:szCs w:val="18"/>
          <w:lang w:eastAsia="ko-KR"/>
        </w:rPr>
        <w:t xml:space="preserve"> </w:t>
      </w:r>
      <w:r w:rsidR="005E691B">
        <w:rPr>
          <w:rFonts w:eastAsia="BatangChe"/>
          <w:smallCaps w:val="0"/>
          <w:color w:val="000000"/>
          <w:kern w:val="0"/>
          <w:szCs w:val="18"/>
          <w:lang w:eastAsia="ko-KR"/>
        </w:rPr>
        <w:t>apparently</w:t>
      </w:r>
      <w:r w:rsidR="00A07929">
        <w:rPr>
          <w:rFonts w:eastAsia="BatangChe"/>
          <w:smallCaps w:val="0"/>
          <w:color w:val="000000"/>
          <w:kern w:val="0"/>
          <w:szCs w:val="18"/>
          <w:lang w:eastAsia="ko-KR"/>
        </w:rPr>
        <w:t xml:space="preserve"> disparate observations across various data problems</w:t>
      </w:r>
      <w:r w:rsidR="00A30938">
        <w:rPr>
          <w:rFonts w:eastAsia="BatangChe"/>
          <w:smallCaps w:val="0"/>
          <w:color w:val="000000"/>
          <w:kern w:val="0"/>
          <w:szCs w:val="18"/>
          <w:lang w:eastAsia="ko-KR"/>
        </w:rPr>
        <w:t>.</w:t>
      </w:r>
      <w:r w:rsidR="00A07929">
        <w:rPr>
          <w:rFonts w:eastAsia="BatangChe"/>
          <w:smallCaps w:val="0"/>
          <w:color w:val="000000"/>
          <w:kern w:val="0"/>
          <w:szCs w:val="18"/>
          <w:lang w:eastAsia="ko-KR"/>
        </w:rPr>
        <w:t xml:space="preserve"> In addition, </w:t>
      </w:r>
      <w:r w:rsidR="00604B4D">
        <w:rPr>
          <w:rFonts w:eastAsia="BatangChe"/>
          <w:smallCaps w:val="0"/>
          <w:color w:val="000000"/>
          <w:kern w:val="0"/>
          <w:szCs w:val="18"/>
          <w:lang w:eastAsia="ko-KR"/>
        </w:rPr>
        <w:t xml:space="preserve">as mentioned, </w:t>
      </w:r>
      <w:r w:rsidR="00A07929">
        <w:rPr>
          <w:rFonts w:eastAsia="BatangChe"/>
          <w:smallCaps w:val="0"/>
          <w:color w:val="000000"/>
          <w:kern w:val="0"/>
          <w:szCs w:val="18"/>
          <w:lang w:eastAsia="ko-KR"/>
        </w:rPr>
        <w:t>a</w:t>
      </w:r>
      <w:r w:rsidR="00097376">
        <w:rPr>
          <w:rFonts w:eastAsia="BatangChe"/>
          <w:smallCaps w:val="0"/>
          <w:color w:val="000000"/>
          <w:kern w:val="0"/>
          <w:szCs w:val="18"/>
          <w:lang w:eastAsia="ko-KR"/>
        </w:rPr>
        <w:t>n</w:t>
      </w:r>
      <w:r w:rsidR="00A07929">
        <w:rPr>
          <w:rFonts w:eastAsia="BatangChe"/>
          <w:smallCaps w:val="0"/>
          <w:color w:val="000000"/>
          <w:kern w:val="0"/>
          <w:szCs w:val="18"/>
          <w:lang w:eastAsia="ko-KR"/>
        </w:rPr>
        <w:t xml:space="preserve"> </w:t>
      </w:r>
      <w:r w:rsidR="00097376">
        <w:rPr>
          <w:rFonts w:eastAsia="BatangChe"/>
          <w:smallCaps w:val="0"/>
          <w:color w:val="000000"/>
          <w:kern w:val="0"/>
          <w:szCs w:val="18"/>
          <w:lang w:eastAsia="ko-KR"/>
        </w:rPr>
        <w:t xml:space="preserve">artificial </w:t>
      </w:r>
      <w:r w:rsidR="00A07929">
        <w:rPr>
          <w:rFonts w:eastAsia="BatangChe"/>
          <w:smallCaps w:val="0"/>
          <w:color w:val="000000"/>
          <w:kern w:val="0"/>
          <w:szCs w:val="18"/>
          <w:lang w:eastAsia="ko-KR"/>
        </w:rPr>
        <w:t xml:space="preserve">neural network </w:t>
      </w:r>
      <w:r w:rsidR="00710DFF">
        <w:rPr>
          <w:rFonts w:eastAsia="BatangChe"/>
          <w:smallCaps w:val="0"/>
          <w:color w:val="000000"/>
          <w:kern w:val="0"/>
          <w:szCs w:val="18"/>
          <w:lang w:eastAsia="ko-KR"/>
        </w:rPr>
        <w:t xml:space="preserve">developed </w:t>
      </w:r>
      <w:r w:rsidR="00A07929">
        <w:rPr>
          <w:rFonts w:eastAsia="BatangChe"/>
          <w:smallCaps w:val="0"/>
          <w:color w:val="000000"/>
          <w:kern w:val="0"/>
          <w:szCs w:val="18"/>
          <w:lang w:eastAsia="ko-KR"/>
        </w:rPr>
        <w:t xml:space="preserve">along these lines might also be </w:t>
      </w:r>
      <w:r w:rsidR="00BC368D">
        <w:rPr>
          <w:rFonts w:eastAsia="BatangChe"/>
          <w:smallCaps w:val="0"/>
          <w:color w:val="000000"/>
          <w:kern w:val="0"/>
          <w:szCs w:val="18"/>
          <w:lang w:eastAsia="ko-KR"/>
        </w:rPr>
        <w:t>integrated</w:t>
      </w:r>
      <w:r w:rsidR="00A07929">
        <w:rPr>
          <w:rFonts w:eastAsia="BatangChe"/>
          <w:smallCaps w:val="0"/>
          <w:color w:val="000000"/>
          <w:kern w:val="0"/>
          <w:szCs w:val="18"/>
          <w:lang w:eastAsia="ko-KR"/>
        </w:rPr>
        <w:t xml:space="preserve"> </w:t>
      </w:r>
      <w:r w:rsidR="004A5B24">
        <w:rPr>
          <w:rFonts w:eastAsia="BatangChe"/>
          <w:smallCaps w:val="0"/>
          <w:color w:val="000000"/>
          <w:kern w:val="0"/>
          <w:szCs w:val="18"/>
          <w:lang w:eastAsia="ko-KR"/>
        </w:rPr>
        <w:t xml:space="preserve">as a dynamic module </w:t>
      </w:r>
      <w:r w:rsidR="009D0817">
        <w:rPr>
          <w:rFonts w:eastAsia="BatangChe"/>
          <w:smallCaps w:val="0"/>
          <w:color w:val="000000"/>
          <w:kern w:val="0"/>
          <w:szCs w:val="18"/>
          <w:lang w:eastAsia="ko-KR"/>
        </w:rPr>
        <w:t>in</w:t>
      </w:r>
      <w:r w:rsidR="00CC22D5">
        <w:rPr>
          <w:rFonts w:eastAsia="BatangChe"/>
          <w:smallCaps w:val="0"/>
          <w:color w:val="000000"/>
          <w:kern w:val="0"/>
          <w:szCs w:val="18"/>
          <w:lang w:eastAsia="ko-KR"/>
        </w:rPr>
        <w:t xml:space="preserve"> </w:t>
      </w:r>
      <w:r w:rsidR="00BC368D">
        <w:rPr>
          <w:rFonts w:eastAsia="BatangChe"/>
          <w:smallCaps w:val="0"/>
          <w:color w:val="000000"/>
          <w:kern w:val="0"/>
          <w:szCs w:val="18"/>
          <w:lang w:eastAsia="ko-KR"/>
        </w:rPr>
        <w:t xml:space="preserve">social </w:t>
      </w:r>
      <w:r w:rsidR="001454FE">
        <w:rPr>
          <w:rFonts w:eastAsia="BatangChe"/>
          <w:smallCaps w:val="0"/>
          <w:color w:val="000000"/>
          <w:kern w:val="0"/>
          <w:szCs w:val="18"/>
          <w:lang w:eastAsia="ko-KR"/>
        </w:rPr>
        <w:t>virtual agents</w:t>
      </w:r>
      <w:r w:rsidR="00A07929">
        <w:rPr>
          <w:rFonts w:eastAsia="BatangChe"/>
          <w:smallCaps w:val="0"/>
          <w:color w:val="000000"/>
          <w:kern w:val="0"/>
          <w:szCs w:val="18"/>
          <w:lang w:eastAsia="ko-KR"/>
        </w:rPr>
        <w:t xml:space="preserve"> or robots to enhance human-machine interacti</w:t>
      </w:r>
      <w:r w:rsidR="00710DFF">
        <w:rPr>
          <w:rFonts w:eastAsia="BatangChe"/>
          <w:smallCaps w:val="0"/>
          <w:color w:val="000000"/>
          <w:kern w:val="0"/>
          <w:szCs w:val="18"/>
          <w:lang w:eastAsia="ko-KR"/>
        </w:rPr>
        <w:t xml:space="preserve">ons across </w:t>
      </w:r>
      <w:r w:rsidR="00CC22D5">
        <w:rPr>
          <w:rFonts w:eastAsia="BatangChe"/>
          <w:smallCaps w:val="0"/>
          <w:color w:val="000000"/>
          <w:kern w:val="0"/>
          <w:szCs w:val="18"/>
          <w:lang w:eastAsia="ko-KR"/>
        </w:rPr>
        <w:t>various</w:t>
      </w:r>
      <w:r w:rsidR="00710DFF">
        <w:rPr>
          <w:rFonts w:eastAsia="BatangChe"/>
          <w:smallCaps w:val="0"/>
          <w:color w:val="000000"/>
          <w:kern w:val="0"/>
          <w:szCs w:val="18"/>
          <w:lang w:eastAsia="ko-KR"/>
        </w:rPr>
        <w:t xml:space="preserve"> functional contexts</w:t>
      </w:r>
      <w:r w:rsidR="00A07929">
        <w:rPr>
          <w:rFonts w:eastAsia="BatangChe"/>
          <w:smallCaps w:val="0"/>
          <w:color w:val="000000"/>
          <w:kern w:val="0"/>
          <w:szCs w:val="18"/>
          <w:lang w:eastAsia="ko-KR"/>
        </w:rPr>
        <w:t>.</w:t>
      </w:r>
    </w:p>
    <w:p w14:paraId="6D5D52DA" w14:textId="4EC0AD11" w:rsidR="00EA5380" w:rsidRDefault="00447BAA" w:rsidP="00921CA8">
      <w:pPr>
        <w:pStyle w:val="Heading1"/>
        <w:numPr>
          <w:ilvl w:val="0"/>
          <w:numId w:val="0"/>
        </w:numPr>
        <w:ind w:firstLine="204"/>
        <w:contextualSpacing/>
        <w:jc w:val="both"/>
        <w:rPr>
          <w:rFonts w:eastAsia="BatangChe"/>
          <w:smallCaps w:val="0"/>
          <w:color w:val="000000"/>
          <w:kern w:val="0"/>
          <w:szCs w:val="18"/>
          <w:lang w:eastAsia="ko-KR"/>
        </w:rPr>
      </w:pPr>
      <w:r>
        <w:rPr>
          <w:noProof/>
          <w:lang w:eastAsia="zh-CN"/>
        </w:rPr>
        <mc:AlternateContent>
          <mc:Choice Requires="wps">
            <w:drawing>
              <wp:anchor distT="45720" distB="45720" distL="114300" distR="114300" simplePos="0" relativeHeight="251680768" behindDoc="0" locked="0" layoutInCell="1" allowOverlap="1" wp14:anchorId="15BD3718" wp14:editId="05852DE6">
                <wp:simplePos x="0" y="0"/>
                <wp:positionH relativeFrom="column">
                  <wp:posOffset>0</wp:posOffset>
                </wp:positionH>
                <wp:positionV relativeFrom="margin">
                  <wp:posOffset>6988991</wp:posOffset>
                </wp:positionV>
                <wp:extent cx="3099435" cy="167767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77670"/>
                        </a:xfrm>
                        <a:prstGeom prst="rect">
                          <a:avLst/>
                        </a:prstGeom>
                        <a:solidFill>
                          <a:srgbClr val="FFFFFF"/>
                        </a:solidFill>
                        <a:ln w="9525">
                          <a:noFill/>
                          <a:miter lim="800000"/>
                          <a:headEnd/>
                          <a:tailEnd/>
                        </a:ln>
                      </wps:spPr>
                      <wps:txbx>
                        <w:txbxContent>
                          <w:p w14:paraId="7990CF4E" w14:textId="7B910C27" w:rsidR="00447BAA" w:rsidRDefault="00447BAA" w:rsidP="00447BAA">
                            <w:pPr>
                              <w:jc w:val="center"/>
                              <w:rPr>
                                <w:sz w:val="16"/>
                              </w:rPr>
                            </w:pPr>
                            <w:r>
                              <w:rPr>
                                <w:noProof/>
                                <w:lang w:eastAsia="zh-CN"/>
                              </w:rPr>
                              <w:drawing>
                                <wp:inline distT="0" distB="0" distL="0" distR="0" wp14:anchorId="6B292695" wp14:editId="24BA1452">
                                  <wp:extent cx="1950087" cy="126794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6 at 5.20.19 PM.png"/>
                                          <pic:cNvPicPr/>
                                        </pic:nvPicPr>
                                        <pic:blipFill>
                                          <a:blip r:embed="rId8"/>
                                          <a:stretch>
                                            <a:fillRect/>
                                          </a:stretch>
                                        </pic:blipFill>
                                        <pic:spPr>
                                          <a:xfrm>
                                            <a:off x="0" y="0"/>
                                            <a:ext cx="1950087" cy="1267942"/>
                                          </a:xfrm>
                                          <a:prstGeom prst="rect">
                                            <a:avLst/>
                                          </a:prstGeom>
                                        </pic:spPr>
                                      </pic:pic>
                                    </a:graphicData>
                                  </a:graphic>
                                </wp:inline>
                              </w:drawing>
                            </w:r>
                          </w:p>
                          <w:p w14:paraId="436DECFB" w14:textId="30A84820" w:rsidR="00447BAA" w:rsidRDefault="00447BAA" w:rsidP="00447BAA">
                            <w:pPr>
                              <w:jc w:val="both"/>
                            </w:pPr>
                            <w:r w:rsidRPr="00AF74F9">
                              <w:rPr>
                                <w:sz w:val="16"/>
                              </w:rPr>
                              <w:t>Fig</w:t>
                            </w:r>
                            <w:r>
                              <w:rPr>
                                <w:sz w:val="16"/>
                              </w:rPr>
                              <w:t>. 1. An example</w:t>
                            </w:r>
                            <w:r w:rsidRPr="008A7B9F">
                              <w:rPr>
                                <w:sz w:val="16"/>
                              </w:rPr>
                              <w:t xml:space="preserve"> simulated social </w:t>
                            </w:r>
                            <w:r>
                              <w:rPr>
                                <w:sz w:val="16"/>
                              </w:rPr>
                              <w:t xml:space="preserve">support </w:t>
                            </w:r>
                            <w:r w:rsidRPr="008A7B9F">
                              <w:rPr>
                                <w:sz w:val="16"/>
                              </w:rPr>
                              <w:t xml:space="preserve">network of agent, </w:t>
                            </w:r>
                            <w:r w:rsidRPr="00667082">
                              <w:rPr>
                                <w:i/>
                                <w:iCs/>
                                <w:sz w:val="16"/>
                              </w:rPr>
                              <w:t>A</w:t>
                            </w:r>
                            <w:r w:rsidRPr="008A7B9F">
                              <w:rPr>
                                <w:sz w:val="16"/>
                              </w:rPr>
                              <w:t xml:space="preserve">, and </w:t>
                            </w:r>
                            <w:r>
                              <w:rPr>
                                <w:sz w:val="16"/>
                              </w:rPr>
                              <w:t xml:space="preserve">four </w:t>
                            </w:r>
                            <w:r w:rsidRPr="008A7B9F">
                              <w:rPr>
                                <w:sz w:val="16"/>
                              </w:rPr>
                              <w:t>target</w:t>
                            </w:r>
                            <w:r>
                              <w:rPr>
                                <w:sz w:val="16"/>
                              </w:rPr>
                              <w:t>s</w:t>
                            </w:r>
                            <w:r w:rsidRPr="008A7B9F">
                              <w:rPr>
                                <w:sz w:val="16"/>
                              </w:rPr>
                              <w:t xml:space="preserve">, </w:t>
                            </w:r>
                            <w:r w:rsidRPr="00667082">
                              <w:rPr>
                                <w:i/>
                                <w:iCs/>
                                <w:sz w:val="16"/>
                              </w:rPr>
                              <w:t>S</w:t>
                            </w:r>
                            <w:r w:rsidRPr="008A7B9F">
                              <w:rPr>
                                <w:sz w:val="16"/>
                              </w:rPr>
                              <w:t xml:space="preserve">. </w:t>
                            </w:r>
                            <w:r>
                              <w:rPr>
                                <w:sz w:val="16"/>
                              </w:rPr>
                              <w:t>Connections between the a</w:t>
                            </w:r>
                            <w:r w:rsidRPr="008A7B9F">
                              <w:rPr>
                                <w:sz w:val="16"/>
                              </w:rPr>
                              <w:t xml:space="preserve">gent and targets are modulated by </w:t>
                            </w:r>
                            <w:r>
                              <w:rPr>
                                <w:sz w:val="16"/>
                              </w:rPr>
                              <w:t xml:space="preserve">the degree of </w:t>
                            </w:r>
                            <w:r w:rsidRPr="008A7B9F">
                              <w:rPr>
                                <w:sz w:val="16"/>
                              </w:rPr>
                              <w:t xml:space="preserve">social support </w:t>
                            </w:r>
                            <w:r>
                              <w:rPr>
                                <w:sz w:val="16"/>
                              </w:rPr>
                              <w:t xml:space="preserve">the agent perceives receiving from each target.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D3718" id="_x0000_s1027" type="#_x0000_t202" style="position:absolute;left:0;text-align:left;margin-left:0;margin-top:550.3pt;width:244.05pt;height:132.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" stroked="f">
                <v:textbox inset="0,0,0,0">
                  <w:txbxContent>
                    <w:p w14:paraId="7990CF4E" w14:textId="7B910C27" w:rsidR="00447BAA" w:rsidRDefault="00447BAA" w:rsidP="00447BAA">
                      <w:pPr>
                        <w:jc w:val="center"/>
                        <w:rPr>
                          <w:sz w:val="16"/>
                        </w:rPr>
                      </w:pPr>
                      <w:r>
                        <w:rPr>
                          <w:noProof/>
                          <w:lang w:eastAsia="zh-CN"/>
                        </w:rPr>
                        <w:drawing>
                          <wp:inline distT="0" distB="0" distL="0" distR="0" wp14:anchorId="6B292695" wp14:editId="24BA1452">
                            <wp:extent cx="1950087" cy="126794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06 at 5.20.19 PM.png"/>
                                    <pic:cNvPicPr/>
                                  </pic:nvPicPr>
                                  <pic:blipFill>
                                    <a:blip r:embed="rId8"/>
                                    <a:stretch>
                                      <a:fillRect/>
                                    </a:stretch>
                                  </pic:blipFill>
                                  <pic:spPr>
                                    <a:xfrm>
                                      <a:off x="0" y="0"/>
                                      <a:ext cx="1950087" cy="1267942"/>
                                    </a:xfrm>
                                    <a:prstGeom prst="rect">
                                      <a:avLst/>
                                    </a:prstGeom>
                                  </pic:spPr>
                                </pic:pic>
                              </a:graphicData>
                            </a:graphic>
                          </wp:inline>
                        </w:drawing>
                      </w:r>
                    </w:p>
                    <w:p w14:paraId="436DECFB" w14:textId="30A84820" w:rsidR="00447BAA" w:rsidRDefault="00447BAA" w:rsidP="00447BAA">
                      <w:pPr>
                        <w:jc w:val="both"/>
                      </w:pPr>
                      <w:r w:rsidRPr="00AF74F9">
                        <w:rPr>
                          <w:sz w:val="16"/>
                        </w:rPr>
                        <w:t>Fig</w:t>
                      </w:r>
                      <w:r>
                        <w:rPr>
                          <w:sz w:val="16"/>
                        </w:rPr>
                        <w:t>. 1. An example</w:t>
                      </w:r>
                      <w:r w:rsidRPr="008A7B9F">
                        <w:rPr>
                          <w:sz w:val="16"/>
                        </w:rPr>
                        <w:t xml:space="preserve"> simulated social </w:t>
                      </w:r>
                      <w:r>
                        <w:rPr>
                          <w:sz w:val="16"/>
                        </w:rPr>
                        <w:t xml:space="preserve">support </w:t>
                      </w:r>
                      <w:r w:rsidRPr="008A7B9F">
                        <w:rPr>
                          <w:sz w:val="16"/>
                        </w:rPr>
                        <w:t xml:space="preserve">network of agent, </w:t>
                      </w:r>
                      <w:r w:rsidRPr="00667082">
                        <w:rPr>
                          <w:i/>
                          <w:iCs/>
                          <w:sz w:val="16"/>
                        </w:rPr>
                        <w:t>A</w:t>
                      </w:r>
                      <w:r w:rsidRPr="008A7B9F">
                        <w:rPr>
                          <w:sz w:val="16"/>
                        </w:rPr>
                        <w:t xml:space="preserve">, and </w:t>
                      </w:r>
                      <w:r>
                        <w:rPr>
                          <w:sz w:val="16"/>
                        </w:rPr>
                        <w:t xml:space="preserve">four </w:t>
                      </w:r>
                      <w:r w:rsidRPr="008A7B9F">
                        <w:rPr>
                          <w:sz w:val="16"/>
                        </w:rPr>
                        <w:t>target</w:t>
                      </w:r>
                      <w:r>
                        <w:rPr>
                          <w:sz w:val="16"/>
                        </w:rPr>
                        <w:t>s</w:t>
                      </w:r>
                      <w:r w:rsidRPr="008A7B9F">
                        <w:rPr>
                          <w:sz w:val="16"/>
                        </w:rPr>
                        <w:t xml:space="preserve">, </w:t>
                      </w:r>
                      <w:r w:rsidRPr="00667082">
                        <w:rPr>
                          <w:i/>
                          <w:iCs/>
                          <w:sz w:val="16"/>
                        </w:rPr>
                        <w:t>S</w:t>
                      </w:r>
                      <w:r w:rsidRPr="008A7B9F">
                        <w:rPr>
                          <w:sz w:val="16"/>
                        </w:rPr>
                        <w:t xml:space="preserve">. </w:t>
                      </w:r>
                      <w:r>
                        <w:rPr>
                          <w:sz w:val="16"/>
                        </w:rPr>
                        <w:t>Connections between the a</w:t>
                      </w:r>
                      <w:r w:rsidRPr="008A7B9F">
                        <w:rPr>
                          <w:sz w:val="16"/>
                        </w:rPr>
                        <w:t xml:space="preserve">gent and targets are modulated by </w:t>
                      </w:r>
                      <w:r>
                        <w:rPr>
                          <w:sz w:val="16"/>
                        </w:rPr>
                        <w:t xml:space="preserve">the degree of </w:t>
                      </w:r>
                      <w:r w:rsidRPr="008A7B9F">
                        <w:rPr>
                          <w:sz w:val="16"/>
                        </w:rPr>
                        <w:t xml:space="preserve">social support </w:t>
                      </w:r>
                      <w:r>
                        <w:rPr>
                          <w:sz w:val="16"/>
                        </w:rPr>
                        <w:t xml:space="preserve">the agent perceives receiving from each target. </w:t>
                      </w:r>
                    </w:p>
                  </w:txbxContent>
                </v:textbox>
                <w10:wrap type="square" anchory="margin"/>
              </v:shape>
            </w:pict>
          </mc:Fallback>
        </mc:AlternateContent>
      </w:r>
      <w:r w:rsidR="00381057">
        <w:rPr>
          <w:rFonts w:eastAsia="BatangChe"/>
          <w:smallCaps w:val="0"/>
          <w:color w:val="000000"/>
          <w:kern w:val="0"/>
          <w:szCs w:val="18"/>
          <w:lang w:eastAsia="ko-KR"/>
        </w:rPr>
        <w:t>C</w:t>
      </w:r>
      <w:r w:rsidR="00A30938">
        <w:rPr>
          <w:rFonts w:eastAsia="BatangChe"/>
          <w:smallCaps w:val="0"/>
          <w:color w:val="000000"/>
          <w:kern w:val="0"/>
          <w:szCs w:val="18"/>
          <w:lang w:eastAsia="ko-KR"/>
        </w:rPr>
        <w:t xml:space="preserve">ore to </w:t>
      </w:r>
      <w:r w:rsidR="00612BCB">
        <w:rPr>
          <w:rFonts w:eastAsia="BatangChe"/>
          <w:smallCaps w:val="0"/>
          <w:color w:val="000000"/>
          <w:kern w:val="0"/>
          <w:szCs w:val="18"/>
          <w:lang w:eastAsia="ko-KR"/>
        </w:rPr>
        <w:t>our approach</w:t>
      </w:r>
      <w:r w:rsidR="00043FCE">
        <w:rPr>
          <w:rFonts w:eastAsia="BatangChe"/>
          <w:smallCaps w:val="0"/>
          <w:color w:val="000000"/>
          <w:kern w:val="0"/>
          <w:szCs w:val="18"/>
          <w:lang w:eastAsia="ko-KR"/>
        </w:rPr>
        <w:t xml:space="preserve"> in this work</w:t>
      </w:r>
      <w:r w:rsidR="009E5043">
        <w:rPr>
          <w:rFonts w:eastAsia="BatangChe"/>
          <w:smallCaps w:val="0"/>
          <w:color w:val="000000"/>
          <w:kern w:val="0"/>
          <w:szCs w:val="18"/>
          <w:lang w:eastAsia="ko-KR"/>
        </w:rPr>
        <w:t xml:space="preserve"> </w:t>
      </w:r>
      <w:r w:rsidR="00A30938">
        <w:rPr>
          <w:rFonts w:eastAsia="BatangChe"/>
          <w:smallCaps w:val="0"/>
          <w:color w:val="000000"/>
          <w:kern w:val="0"/>
          <w:szCs w:val="18"/>
          <w:lang w:eastAsia="ko-KR"/>
        </w:rPr>
        <w:t>is</w:t>
      </w:r>
      <w:r w:rsidR="001A0773">
        <w:rPr>
          <w:rFonts w:eastAsia="BatangChe"/>
          <w:smallCaps w:val="0"/>
          <w:color w:val="000000"/>
          <w:kern w:val="0"/>
          <w:szCs w:val="18"/>
          <w:lang w:eastAsia="ko-KR"/>
        </w:rPr>
        <w:t xml:space="preserve"> simulat</w:t>
      </w:r>
      <w:r w:rsidR="00A30938">
        <w:rPr>
          <w:rFonts w:eastAsia="BatangChe"/>
          <w:smallCaps w:val="0"/>
          <w:color w:val="000000"/>
          <w:kern w:val="0"/>
          <w:szCs w:val="18"/>
          <w:lang w:eastAsia="ko-KR"/>
        </w:rPr>
        <w:t>ing</w:t>
      </w:r>
      <w:r w:rsidR="00944AAB">
        <w:rPr>
          <w:rFonts w:eastAsia="BatangChe"/>
          <w:smallCaps w:val="0"/>
          <w:color w:val="000000"/>
          <w:kern w:val="0"/>
          <w:szCs w:val="18"/>
          <w:lang w:eastAsia="ko-KR"/>
        </w:rPr>
        <w:t xml:space="preserve"> </w:t>
      </w:r>
      <w:r w:rsidR="00F117AE">
        <w:rPr>
          <w:rFonts w:eastAsia="BatangChe"/>
          <w:smallCaps w:val="0"/>
          <w:color w:val="000000"/>
          <w:kern w:val="0"/>
          <w:szCs w:val="18"/>
          <w:lang w:eastAsia="ko-KR"/>
        </w:rPr>
        <w:t xml:space="preserve">plausible </w:t>
      </w:r>
      <w:r w:rsidR="001A0773">
        <w:rPr>
          <w:rFonts w:eastAsia="BatangChe"/>
          <w:smallCaps w:val="0"/>
          <w:color w:val="000000"/>
          <w:kern w:val="0"/>
          <w:szCs w:val="18"/>
          <w:lang w:eastAsia="ko-KR"/>
        </w:rPr>
        <w:t>social network</w:t>
      </w:r>
      <w:r w:rsidR="00944AAB">
        <w:rPr>
          <w:rFonts w:eastAsia="BatangChe"/>
          <w:smallCaps w:val="0"/>
          <w:color w:val="000000"/>
          <w:kern w:val="0"/>
          <w:szCs w:val="18"/>
          <w:lang w:eastAsia="ko-KR"/>
        </w:rPr>
        <w:t>s</w:t>
      </w:r>
      <w:r w:rsidR="001A0773">
        <w:rPr>
          <w:rFonts w:eastAsia="BatangChe"/>
          <w:smallCaps w:val="0"/>
          <w:color w:val="000000"/>
          <w:kern w:val="0"/>
          <w:szCs w:val="18"/>
          <w:lang w:eastAsia="ko-KR"/>
        </w:rPr>
        <w:t xml:space="preserve"> that constitute ground truth against which to </w:t>
      </w:r>
      <w:r w:rsidR="001A0773">
        <w:rPr>
          <w:rFonts w:eastAsia="BatangChe"/>
          <w:smallCaps w:val="0"/>
          <w:color w:val="000000"/>
          <w:kern w:val="0"/>
          <w:szCs w:val="18"/>
          <w:lang w:eastAsia="ko-KR"/>
        </w:rPr>
        <w:lastRenderedPageBreak/>
        <w:t xml:space="preserve">assess performance of </w:t>
      </w:r>
      <w:proofErr w:type="spellStart"/>
      <w:r w:rsidR="0095786D">
        <w:rPr>
          <w:rFonts w:eastAsia="BatangChe"/>
          <w:smallCaps w:val="0"/>
          <w:color w:val="000000"/>
          <w:kern w:val="0"/>
          <w:szCs w:val="18"/>
          <w:lang w:eastAsia="ko-KR"/>
        </w:rPr>
        <w:t>ToM</w:t>
      </w:r>
      <w:r w:rsidR="000F6006">
        <w:rPr>
          <w:rFonts w:eastAsia="BatangChe"/>
          <w:smallCaps w:val="0"/>
          <w:color w:val="000000"/>
          <w:kern w:val="0"/>
          <w:szCs w:val="18"/>
          <w:lang w:eastAsia="ko-KR"/>
        </w:rPr>
        <w:t>n</w:t>
      </w:r>
      <w:r w:rsidR="0095786D">
        <w:rPr>
          <w:rFonts w:eastAsia="BatangChe"/>
          <w:smallCaps w:val="0"/>
          <w:color w:val="000000"/>
          <w:kern w:val="0"/>
          <w:szCs w:val="18"/>
          <w:lang w:eastAsia="ko-KR"/>
        </w:rPr>
        <w:t>et</w:t>
      </w:r>
      <w:proofErr w:type="spellEnd"/>
      <w:r w:rsidR="0095786D">
        <w:rPr>
          <w:rFonts w:eastAsia="BatangChe"/>
          <w:smallCaps w:val="0"/>
          <w:color w:val="000000"/>
          <w:kern w:val="0"/>
          <w:szCs w:val="18"/>
          <w:lang w:eastAsia="ko-KR"/>
        </w:rPr>
        <w:t>+</w:t>
      </w:r>
      <w:r w:rsidR="007149C2">
        <w:rPr>
          <w:rFonts w:eastAsia="BatangChe"/>
          <w:smallCaps w:val="0"/>
          <w:color w:val="000000"/>
          <w:kern w:val="0"/>
          <w:szCs w:val="18"/>
          <w:lang w:eastAsia="ko-KR"/>
        </w:rPr>
        <w:t xml:space="preserve"> (Fig. 1)</w:t>
      </w:r>
      <w:r w:rsidR="001A0773">
        <w:rPr>
          <w:rFonts w:eastAsia="BatangChe"/>
          <w:smallCaps w:val="0"/>
          <w:color w:val="000000"/>
          <w:kern w:val="0"/>
          <w:szCs w:val="18"/>
          <w:lang w:eastAsia="ko-KR"/>
        </w:rPr>
        <w:t xml:space="preserve">. </w:t>
      </w:r>
      <w:r w:rsidR="00E323B8">
        <w:rPr>
          <w:rFonts w:eastAsia="BatangChe"/>
          <w:smallCaps w:val="0"/>
          <w:color w:val="000000"/>
          <w:kern w:val="0"/>
          <w:szCs w:val="18"/>
          <w:lang w:eastAsia="ko-KR"/>
        </w:rPr>
        <w:t>These</w:t>
      </w:r>
      <w:r w:rsidR="001D7F64">
        <w:rPr>
          <w:rFonts w:eastAsia="BatangChe"/>
          <w:smallCaps w:val="0"/>
          <w:color w:val="000000"/>
          <w:kern w:val="0"/>
          <w:szCs w:val="18"/>
          <w:lang w:eastAsia="ko-KR"/>
        </w:rPr>
        <w:t xml:space="preserve"> </w:t>
      </w:r>
      <w:r w:rsidR="00E323B8">
        <w:rPr>
          <w:rFonts w:eastAsia="BatangChe"/>
          <w:smallCaps w:val="0"/>
          <w:color w:val="000000"/>
          <w:kern w:val="0"/>
          <w:szCs w:val="18"/>
          <w:lang w:eastAsia="ko-KR"/>
        </w:rPr>
        <w:t>simulated social networks</w:t>
      </w:r>
      <w:r w:rsidR="00161ED0">
        <w:rPr>
          <w:rFonts w:eastAsia="BatangChe"/>
          <w:smallCaps w:val="0"/>
          <w:color w:val="000000"/>
          <w:kern w:val="0"/>
          <w:szCs w:val="18"/>
          <w:lang w:eastAsia="ko-KR"/>
        </w:rPr>
        <w:t xml:space="preserve"> </w:t>
      </w:r>
      <w:r w:rsidR="00E323B8">
        <w:rPr>
          <w:rFonts w:eastAsia="BatangChe"/>
          <w:smallCaps w:val="0"/>
          <w:color w:val="000000"/>
          <w:kern w:val="0"/>
          <w:szCs w:val="18"/>
          <w:lang w:eastAsia="ko-KR"/>
        </w:rPr>
        <w:t>consisted of</w:t>
      </w:r>
      <w:r w:rsidR="00145BB8">
        <w:rPr>
          <w:rFonts w:eastAsia="BatangChe"/>
          <w:smallCaps w:val="0"/>
          <w:color w:val="000000"/>
          <w:kern w:val="0"/>
          <w:szCs w:val="18"/>
          <w:lang w:eastAsia="ko-KR"/>
        </w:rPr>
        <w:t xml:space="preserve"> agent</w:t>
      </w:r>
      <w:r w:rsidR="007553CD">
        <w:rPr>
          <w:rFonts w:eastAsia="BatangChe"/>
          <w:smallCaps w:val="0"/>
          <w:color w:val="000000"/>
          <w:kern w:val="0"/>
          <w:szCs w:val="18"/>
          <w:lang w:eastAsia="ko-KR"/>
        </w:rPr>
        <w:t>s</w:t>
      </w:r>
      <w:r w:rsidR="00145BB8">
        <w:rPr>
          <w:rFonts w:eastAsia="BatangChe"/>
          <w:smallCaps w:val="0"/>
          <w:color w:val="000000"/>
          <w:kern w:val="0"/>
          <w:szCs w:val="18"/>
          <w:lang w:eastAsia="ko-KR"/>
        </w:rPr>
        <w:t xml:space="preserve"> </w:t>
      </w:r>
      <w:r w:rsidR="00E323B8">
        <w:rPr>
          <w:rFonts w:eastAsia="BatangChe"/>
          <w:smallCaps w:val="0"/>
          <w:color w:val="000000"/>
          <w:kern w:val="0"/>
          <w:szCs w:val="18"/>
          <w:lang w:eastAsia="ko-KR"/>
        </w:rPr>
        <w:t>with</w:t>
      </w:r>
      <w:r w:rsidR="00145BB8">
        <w:rPr>
          <w:rFonts w:eastAsia="BatangChe"/>
          <w:smallCaps w:val="0"/>
          <w:color w:val="000000"/>
          <w:kern w:val="0"/>
          <w:szCs w:val="18"/>
          <w:lang w:eastAsia="ko-KR"/>
        </w:rPr>
        <w:t xml:space="preserve"> different </w:t>
      </w:r>
      <w:r w:rsidR="007553CD">
        <w:rPr>
          <w:rFonts w:eastAsia="BatangChe"/>
          <w:smallCaps w:val="0"/>
          <w:color w:val="000000"/>
          <w:kern w:val="0"/>
          <w:szCs w:val="18"/>
          <w:lang w:eastAsia="ko-KR"/>
        </w:rPr>
        <w:t xml:space="preserve">inter-personal connection </w:t>
      </w:r>
      <w:r w:rsidR="00161ED0">
        <w:rPr>
          <w:rFonts w:eastAsia="BatangChe"/>
          <w:smallCaps w:val="0"/>
          <w:color w:val="000000"/>
          <w:kern w:val="0"/>
          <w:szCs w:val="18"/>
          <w:lang w:eastAsia="ko-KR"/>
        </w:rPr>
        <w:t>weights</w:t>
      </w:r>
      <w:r w:rsidR="00145BB8">
        <w:rPr>
          <w:rFonts w:eastAsia="BatangChe"/>
          <w:smallCaps w:val="0"/>
          <w:color w:val="000000"/>
          <w:kern w:val="0"/>
          <w:szCs w:val="18"/>
          <w:lang w:eastAsia="ko-KR"/>
        </w:rPr>
        <w:t xml:space="preserve"> </w:t>
      </w:r>
      <w:r w:rsidR="007553CD">
        <w:rPr>
          <w:rFonts w:eastAsia="BatangChe"/>
          <w:smallCaps w:val="0"/>
          <w:color w:val="000000"/>
          <w:kern w:val="0"/>
          <w:szCs w:val="18"/>
          <w:lang w:eastAsia="ko-KR"/>
        </w:rPr>
        <w:t>to</w:t>
      </w:r>
      <w:r w:rsidR="00145BB8">
        <w:rPr>
          <w:rFonts w:eastAsia="BatangChe"/>
          <w:smallCaps w:val="0"/>
          <w:color w:val="000000"/>
          <w:kern w:val="0"/>
          <w:szCs w:val="18"/>
          <w:lang w:eastAsia="ko-KR"/>
        </w:rPr>
        <w:t xml:space="preserve"> target</w:t>
      </w:r>
      <w:r w:rsidR="007553CD">
        <w:rPr>
          <w:rFonts w:eastAsia="BatangChe"/>
          <w:smallCaps w:val="0"/>
          <w:color w:val="000000"/>
          <w:kern w:val="0"/>
          <w:szCs w:val="18"/>
          <w:lang w:eastAsia="ko-KR"/>
        </w:rPr>
        <w:t>s</w:t>
      </w:r>
      <w:r w:rsidR="00145BB8">
        <w:rPr>
          <w:rFonts w:eastAsia="BatangChe"/>
          <w:smallCaps w:val="0"/>
          <w:color w:val="000000"/>
          <w:kern w:val="0"/>
          <w:szCs w:val="18"/>
          <w:lang w:eastAsia="ko-KR"/>
        </w:rPr>
        <w:t xml:space="preserve">. </w:t>
      </w:r>
      <w:r w:rsidR="00CF42F1">
        <w:rPr>
          <w:rFonts w:eastAsia="BatangChe"/>
          <w:smallCaps w:val="0"/>
          <w:color w:val="000000"/>
          <w:kern w:val="0"/>
          <w:szCs w:val="18"/>
          <w:lang w:eastAsia="ko-KR"/>
        </w:rPr>
        <w:t>Importantly, c</w:t>
      </w:r>
      <w:r w:rsidR="00161ED0">
        <w:rPr>
          <w:rFonts w:eastAsia="BatangChe"/>
          <w:smallCaps w:val="0"/>
          <w:color w:val="000000"/>
          <w:kern w:val="0"/>
          <w:szCs w:val="18"/>
          <w:lang w:eastAsia="ko-KR"/>
        </w:rPr>
        <w:t xml:space="preserve">onnection weights were based on </w:t>
      </w:r>
      <w:r w:rsidR="00CF42F1">
        <w:rPr>
          <w:rFonts w:eastAsia="BatangChe"/>
          <w:smallCaps w:val="0"/>
          <w:color w:val="000000"/>
          <w:kern w:val="0"/>
          <w:szCs w:val="18"/>
          <w:lang w:eastAsia="ko-KR"/>
        </w:rPr>
        <w:t xml:space="preserve">the range of </w:t>
      </w:r>
      <w:r w:rsidR="00944FC0">
        <w:rPr>
          <w:rFonts w:eastAsia="BatangChe"/>
          <w:smallCaps w:val="0"/>
          <w:color w:val="000000"/>
          <w:kern w:val="0"/>
          <w:szCs w:val="18"/>
          <w:lang w:eastAsia="ko-KR"/>
        </w:rPr>
        <w:t>score</w:t>
      </w:r>
      <w:r w:rsidR="0048517A">
        <w:rPr>
          <w:rFonts w:eastAsia="BatangChe"/>
          <w:smallCaps w:val="0"/>
          <w:color w:val="000000"/>
          <w:kern w:val="0"/>
          <w:szCs w:val="18"/>
          <w:lang w:eastAsia="ko-KR"/>
        </w:rPr>
        <w:t>s</w:t>
      </w:r>
      <w:r w:rsidR="00944FC0">
        <w:rPr>
          <w:rFonts w:eastAsia="BatangChe"/>
          <w:smallCaps w:val="0"/>
          <w:color w:val="000000"/>
          <w:kern w:val="0"/>
          <w:szCs w:val="18"/>
          <w:lang w:eastAsia="ko-KR"/>
        </w:rPr>
        <w:t xml:space="preserve"> </w:t>
      </w:r>
      <w:r w:rsidR="0048517A">
        <w:rPr>
          <w:rFonts w:eastAsia="BatangChe"/>
          <w:smallCaps w:val="0"/>
          <w:color w:val="000000"/>
          <w:kern w:val="0"/>
          <w:szCs w:val="18"/>
          <w:lang w:eastAsia="ko-KR"/>
        </w:rPr>
        <w:t xml:space="preserve">from </w:t>
      </w:r>
      <w:r w:rsidR="002F2095">
        <w:rPr>
          <w:rFonts w:eastAsia="BatangChe"/>
          <w:smallCaps w:val="0"/>
          <w:color w:val="000000"/>
          <w:kern w:val="0"/>
          <w:szCs w:val="18"/>
          <w:lang w:eastAsia="ko-KR"/>
        </w:rPr>
        <w:t>t</w:t>
      </w:r>
      <w:r w:rsidR="00077CAA">
        <w:rPr>
          <w:rFonts w:eastAsia="BatangChe"/>
          <w:smallCaps w:val="0"/>
          <w:color w:val="000000"/>
          <w:kern w:val="0"/>
          <w:szCs w:val="18"/>
          <w:lang w:eastAsia="ko-KR"/>
        </w:rPr>
        <w:t>he Social Support</w:t>
      </w:r>
      <w:r w:rsidR="0048517A">
        <w:rPr>
          <w:rFonts w:eastAsia="BatangChe"/>
          <w:smallCaps w:val="0"/>
          <w:color w:val="000000"/>
          <w:kern w:val="0"/>
          <w:szCs w:val="18"/>
          <w:lang w:eastAsia="ko-KR"/>
        </w:rPr>
        <w:t xml:space="preserve"> </w:t>
      </w:r>
      <w:r w:rsidR="00077CAA">
        <w:rPr>
          <w:rFonts w:eastAsia="BatangChe"/>
          <w:smallCaps w:val="0"/>
          <w:color w:val="000000"/>
          <w:kern w:val="0"/>
          <w:szCs w:val="18"/>
          <w:lang w:eastAsia="ko-KR"/>
        </w:rPr>
        <w:t>Q</w:t>
      </w:r>
      <w:r w:rsidR="0048517A">
        <w:rPr>
          <w:rFonts w:eastAsia="BatangChe"/>
          <w:smallCaps w:val="0"/>
          <w:color w:val="000000"/>
          <w:kern w:val="0"/>
          <w:szCs w:val="18"/>
          <w:lang w:eastAsia="ko-KR"/>
        </w:rPr>
        <w:t xml:space="preserve">uestionnaire </w:t>
      </w:r>
      <w:r w:rsidR="00395DF8">
        <w:rPr>
          <w:rFonts w:eastAsia="BatangChe"/>
          <w:smallCaps w:val="0"/>
          <w:color w:val="000000"/>
          <w:kern w:val="0"/>
          <w:szCs w:val="18"/>
          <w:lang w:eastAsia="ko-KR"/>
        </w:rPr>
        <w:t xml:space="preserve">(SSQ) </w:t>
      </w:r>
      <w:r w:rsidR="00077CAA">
        <w:rPr>
          <w:rFonts w:eastAsia="BatangChe"/>
          <w:smallCaps w:val="0"/>
          <w:color w:val="000000"/>
          <w:kern w:val="0"/>
          <w:szCs w:val="18"/>
          <w:lang w:eastAsia="ko-KR"/>
        </w:rPr>
        <w:t xml:space="preserve">commonly </w:t>
      </w:r>
      <w:r w:rsidR="0048517A">
        <w:rPr>
          <w:rFonts w:eastAsia="BatangChe"/>
          <w:smallCaps w:val="0"/>
          <w:color w:val="000000"/>
          <w:kern w:val="0"/>
          <w:szCs w:val="18"/>
          <w:lang w:eastAsia="ko-KR"/>
        </w:rPr>
        <w:t>used</w:t>
      </w:r>
      <w:r w:rsidR="00161ED0">
        <w:rPr>
          <w:rFonts w:eastAsia="BatangChe"/>
          <w:smallCaps w:val="0"/>
          <w:color w:val="000000"/>
          <w:kern w:val="0"/>
          <w:szCs w:val="18"/>
          <w:lang w:eastAsia="ko-KR"/>
        </w:rPr>
        <w:t xml:space="preserve"> </w:t>
      </w:r>
      <w:r w:rsidR="0048517A">
        <w:rPr>
          <w:rFonts w:eastAsia="BatangChe"/>
          <w:smallCaps w:val="0"/>
          <w:color w:val="000000"/>
          <w:kern w:val="0"/>
          <w:szCs w:val="18"/>
          <w:lang w:eastAsia="ko-KR"/>
        </w:rPr>
        <w:t xml:space="preserve">in Psychology to evaluate real human social </w:t>
      </w:r>
      <w:r w:rsidR="00077CAA">
        <w:rPr>
          <w:rFonts w:eastAsia="BatangChe"/>
          <w:smallCaps w:val="0"/>
          <w:color w:val="000000"/>
          <w:kern w:val="0"/>
          <w:szCs w:val="18"/>
          <w:lang w:eastAsia="ko-KR"/>
        </w:rPr>
        <w:t>dependenc</w:t>
      </w:r>
      <w:r w:rsidR="0078149F">
        <w:rPr>
          <w:rFonts w:eastAsia="BatangChe"/>
          <w:smallCaps w:val="0"/>
          <w:color w:val="000000"/>
          <w:kern w:val="0"/>
          <w:szCs w:val="18"/>
          <w:lang w:eastAsia="ko-KR"/>
        </w:rPr>
        <w:t>ies</w:t>
      </w:r>
      <w:r w:rsidR="00077CAA">
        <w:rPr>
          <w:rFonts w:eastAsia="BatangChe"/>
          <w:smallCaps w:val="0"/>
          <w:color w:val="000000"/>
          <w:kern w:val="0"/>
          <w:szCs w:val="18"/>
          <w:lang w:eastAsia="ko-KR"/>
        </w:rPr>
        <w:t xml:space="preserve"> on specific persons</w:t>
      </w:r>
      <w:r w:rsidR="0078149F">
        <w:rPr>
          <w:rFonts w:eastAsia="BatangChe"/>
          <w:smallCaps w:val="0"/>
          <w:color w:val="000000"/>
          <w:kern w:val="0"/>
          <w:szCs w:val="18"/>
          <w:lang w:eastAsia="ko-KR"/>
        </w:rPr>
        <w:t xml:space="preserve"> </w:t>
      </w:r>
      <w:r w:rsidR="00B12074">
        <w:rPr>
          <w:rFonts w:eastAsia="BatangChe"/>
          <w:smallCaps w:val="0"/>
          <w:color w:val="000000"/>
          <w:kern w:val="0"/>
          <w:szCs w:val="18"/>
          <w:lang w:eastAsia="ko-KR"/>
        </w:rPr>
        <w:fldChar w:fldCharType="begin"/>
      </w:r>
      <w:r w:rsidR="00667082">
        <w:rPr>
          <w:rFonts w:eastAsia="BatangChe"/>
          <w:smallCaps w:val="0"/>
          <w:color w:val="000000"/>
          <w:kern w:val="0"/>
          <w:szCs w:val="18"/>
          <w:lang w:eastAsia="ko-KR"/>
        </w:rPr>
        <w:instrText>ADDIN F1000_CSL_CITATION&lt;~#@#~&gt;[{"DOI":"10.1037/0022-3514.44.1.127","First":false,"Last":false,"abstract":"Describes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reserved)","author":[{"family":"Sarason","given":"Irwin G."},{"family":"Levine","given":"Henry M."},{"family":"Basham","given":"Robert B."},{"family":"Sarason","given":"Barbara R."}],"authorYearDisplayFormat":false,"citation-label":"907051","container-title":"Journal of personality and social psychology","container-title-short":"J. Pers. Soc. Psychol.","id":"907051","invisible":false,"issue":"1","issued":{"date-parts":[["1983"]]},"journalAbbreviation":"J. Pers. Soc. Psychol.","page":"127-139","suppress-author":false,"title":"Assessing social support: The Social Support Questionnaire.","type":"article-journal","volume":"44"}]</w:instrText>
      </w:r>
      <w:r w:rsidR="00B12074">
        <w:rPr>
          <w:rFonts w:eastAsia="BatangChe"/>
          <w:smallCaps w:val="0"/>
          <w:color w:val="000000"/>
          <w:kern w:val="0"/>
          <w:szCs w:val="18"/>
          <w:lang w:eastAsia="ko-KR"/>
        </w:rPr>
        <w:fldChar w:fldCharType="separate"/>
      </w:r>
      <w:r w:rsidR="00667082" w:rsidRPr="00667082">
        <w:rPr>
          <w:rFonts w:eastAsia="BatangChe"/>
          <w:smallCaps w:val="0"/>
          <w:noProof/>
          <w:color w:val="000000"/>
          <w:kern w:val="0"/>
          <w:szCs w:val="18"/>
          <w:lang w:eastAsia="ko-KR"/>
        </w:rPr>
        <w:t>[7]</w:t>
      </w:r>
      <w:r w:rsidR="00B12074">
        <w:rPr>
          <w:rFonts w:eastAsia="BatangChe"/>
          <w:smallCaps w:val="0"/>
          <w:color w:val="000000"/>
          <w:kern w:val="0"/>
          <w:szCs w:val="18"/>
          <w:lang w:eastAsia="ko-KR"/>
        </w:rPr>
        <w:fldChar w:fldCharType="end"/>
      </w:r>
      <w:r w:rsidR="00161ED0">
        <w:rPr>
          <w:rFonts w:eastAsia="BatangChe"/>
          <w:smallCaps w:val="0"/>
          <w:color w:val="000000"/>
          <w:kern w:val="0"/>
          <w:szCs w:val="18"/>
          <w:lang w:eastAsia="ko-KR"/>
        </w:rPr>
        <w:t xml:space="preserve">. </w:t>
      </w:r>
      <w:r w:rsidR="00CF42F1">
        <w:rPr>
          <w:rFonts w:eastAsia="BatangChe"/>
          <w:smallCaps w:val="0"/>
          <w:color w:val="000000"/>
          <w:kern w:val="0"/>
          <w:szCs w:val="18"/>
          <w:lang w:eastAsia="ko-KR"/>
        </w:rPr>
        <w:t xml:space="preserve">In </w:t>
      </w:r>
      <w:r w:rsidR="00CA43BE">
        <w:rPr>
          <w:rFonts w:eastAsia="BatangChe"/>
          <w:smallCaps w:val="0"/>
          <w:color w:val="000000"/>
          <w:kern w:val="0"/>
          <w:szCs w:val="18"/>
          <w:lang w:eastAsia="ko-KR"/>
        </w:rPr>
        <w:t>general</w:t>
      </w:r>
      <w:r w:rsidR="00CF42F1">
        <w:rPr>
          <w:rFonts w:eastAsia="BatangChe"/>
          <w:smallCaps w:val="0"/>
          <w:color w:val="000000"/>
          <w:kern w:val="0"/>
          <w:szCs w:val="18"/>
          <w:lang w:eastAsia="ko-KR"/>
        </w:rPr>
        <w:t xml:space="preserve">, people more </w:t>
      </w:r>
      <w:r w:rsidR="00CA43BE">
        <w:rPr>
          <w:rFonts w:eastAsia="BatangChe"/>
          <w:smallCaps w:val="0"/>
          <w:color w:val="000000"/>
          <w:kern w:val="0"/>
          <w:szCs w:val="18"/>
          <w:lang w:eastAsia="ko-KR"/>
        </w:rPr>
        <w:t>readily</w:t>
      </w:r>
      <w:r w:rsidR="00CF42F1">
        <w:rPr>
          <w:rFonts w:eastAsia="BatangChe"/>
          <w:smallCaps w:val="0"/>
          <w:color w:val="000000"/>
          <w:kern w:val="0"/>
          <w:szCs w:val="18"/>
          <w:lang w:eastAsia="ko-KR"/>
        </w:rPr>
        <w:t xml:space="preserve"> approach </w:t>
      </w:r>
      <w:r w:rsidR="00871C05">
        <w:rPr>
          <w:rFonts w:eastAsia="BatangChe"/>
          <w:smallCaps w:val="0"/>
          <w:color w:val="000000"/>
          <w:kern w:val="0"/>
          <w:szCs w:val="18"/>
          <w:lang w:eastAsia="ko-KR"/>
        </w:rPr>
        <w:t xml:space="preserve">and interact with </w:t>
      </w:r>
      <w:r w:rsidR="00CA43BE">
        <w:rPr>
          <w:rFonts w:eastAsia="BatangChe"/>
          <w:smallCaps w:val="0"/>
          <w:color w:val="000000"/>
          <w:kern w:val="0"/>
          <w:szCs w:val="18"/>
          <w:lang w:eastAsia="ko-KR"/>
        </w:rPr>
        <w:t>persons</w:t>
      </w:r>
      <w:r w:rsidR="00137277">
        <w:rPr>
          <w:rFonts w:eastAsia="BatangChe"/>
          <w:smallCaps w:val="0"/>
          <w:color w:val="000000"/>
          <w:kern w:val="0"/>
          <w:szCs w:val="18"/>
          <w:lang w:eastAsia="ko-KR"/>
        </w:rPr>
        <w:t xml:space="preserve"> in their network</w:t>
      </w:r>
      <w:r w:rsidR="00CF42F1">
        <w:rPr>
          <w:rFonts w:eastAsia="BatangChe"/>
          <w:smallCaps w:val="0"/>
          <w:color w:val="000000"/>
          <w:kern w:val="0"/>
          <w:szCs w:val="18"/>
          <w:lang w:eastAsia="ko-KR"/>
        </w:rPr>
        <w:t xml:space="preserve"> </w:t>
      </w:r>
      <w:r w:rsidR="00C97AF4">
        <w:rPr>
          <w:rFonts w:eastAsia="BatangChe"/>
          <w:smallCaps w:val="0"/>
          <w:color w:val="000000"/>
          <w:kern w:val="0"/>
          <w:szCs w:val="18"/>
          <w:lang w:eastAsia="ko-KR"/>
        </w:rPr>
        <w:t xml:space="preserve">whom </w:t>
      </w:r>
      <w:r w:rsidR="00CF42F1">
        <w:rPr>
          <w:rFonts w:eastAsia="BatangChe"/>
          <w:smallCaps w:val="0"/>
          <w:color w:val="000000"/>
          <w:kern w:val="0"/>
          <w:szCs w:val="18"/>
          <w:lang w:eastAsia="ko-KR"/>
        </w:rPr>
        <w:t xml:space="preserve">they </w:t>
      </w:r>
      <w:r w:rsidR="00CA43BE">
        <w:rPr>
          <w:rFonts w:eastAsia="BatangChe"/>
          <w:smallCaps w:val="0"/>
          <w:color w:val="000000"/>
          <w:kern w:val="0"/>
          <w:szCs w:val="18"/>
          <w:lang w:eastAsia="ko-KR"/>
        </w:rPr>
        <w:t>perceive</w:t>
      </w:r>
      <w:r w:rsidR="00CF42F1">
        <w:rPr>
          <w:rFonts w:eastAsia="BatangChe"/>
          <w:smallCaps w:val="0"/>
          <w:color w:val="000000"/>
          <w:kern w:val="0"/>
          <w:szCs w:val="18"/>
          <w:lang w:eastAsia="ko-KR"/>
        </w:rPr>
        <w:t xml:space="preserve"> </w:t>
      </w:r>
      <w:r w:rsidR="00CA43BE">
        <w:rPr>
          <w:rFonts w:eastAsia="BatangChe"/>
          <w:smallCaps w:val="0"/>
          <w:color w:val="000000"/>
          <w:kern w:val="0"/>
          <w:szCs w:val="18"/>
          <w:lang w:eastAsia="ko-KR"/>
        </w:rPr>
        <w:t xml:space="preserve">as providing them with greater social support </w:t>
      </w:r>
      <w:r w:rsidR="00B12074">
        <w:rPr>
          <w:rFonts w:eastAsia="BatangChe"/>
          <w:smallCaps w:val="0"/>
          <w:color w:val="000000"/>
          <w:kern w:val="0"/>
          <w:szCs w:val="18"/>
          <w:lang w:eastAsia="ko-KR"/>
        </w:rPr>
        <w:fldChar w:fldCharType="begin"/>
      </w:r>
      <w:r w:rsidR="00667082">
        <w:rPr>
          <w:rFonts w:eastAsia="BatangChe"/>
          <w:smallCaps w:val="0"/>
          <w:color w:val="000000"/>
          <w:kern w:val="0"/>
          <w:szCs w:val="18"/>
          <w:lang w:eastAsia="ko-KR"/>
        </w:rPr>
        <w:instrText>ADDIN F1000_CSL_CITATION&lt;~#@#~&gt;[{"First":false,"Last":false,"author":[{"family":"Albrecht","given":"T L"},{"family":"Goldsmith","given":"D J"}],"authorYearDisplayFormat":false,"citation-label":"8351257","id":"8351257","invisible":false,"issued":{"date-parts":[["2003"]]},"suppress-author":false,"title":"Social support, social networks and health. Teoksessa TL Thompson, AM Dorsey, KI Miller &amp; R. Parrott (toim.) Handbook of health communication","type":"article-journal"},{"First":false,"Last":false,"author":[{"family":"Heaney","given":"Catherine A"},{"family":"Israel","given":"Barbara A"}],"authorYearDisplayFormat":false,"citation-label":"8351275","container-title":"Health behavior and health education: Theory, research, and practice","id":"8351275","invisible":false,"issued":{"date-parts":[["2008"]]},"page":"189-210","suppress-author":false,"title":"Social networks and social support","type":"article-journal","volume":"4"}]</w:instrText>
      </w:r>
      <w:r w:rsidR="00B12074">
        <w:rPr>
          <w:rFonts w:eastAsia="BatangChe"/>
          <w:smallCaps w:val="0"/>
          <w:color w:val="000000"/>
          <w:kern w:val="0"/>
          <w:szCs w:val="18"/>
          <w:lang w:eastAsia="ko-KR"/>
        </w:rPr>
        <w:fldChar w:fldCharType="separate"/>
      </w:r>
      <w:r w:rsidR="00667082" w:rsidRPr="00667082">
        <w:rPr>
          <w:rFonts w:eastAsia="BatangChe"/>
          <w:smallCaps w:val="0"/>
          <w:noProof/>
          <w:color w:val="000000"/>
          <w:kern w:val="0"/>
          <w:szCs w:val="18"/>
          <w:lang w:eastAsia="ko-KR"/>
        </w:rPr>
        <w:t>[8], [9]</w:t>
      </w:r>
      <w:r w:rsidR="00B12074">
        <w:rPr>
          <w:rFonts w:eastAsia="BatangChe"/>
          <w:smallCaps w:val="0"/>
          <w:color w:val="000000"/>
          <w:kern w:val="0"/>
          <w:szCs w:val="18"/>
          <w:lang w:eastAsia="ko-KR"/>
        </w:rPr>
        <w:fldChar w:fldCharType="end"/>
      </w:r>
      <w:r w:rsidR="00CF42F1">
        <w:rPr>
          <w:rFonts w:eastAsia="BatangChe"/>
          <w:smallCaps w:val="0"/>
          <w:color w:val="000000"/>
          <w:kern w:val="0"/>
          <w:szCs w:val="18"/>
          <w:lang w:eastAsia="ko-KR"/>
        </w:rPr>
        <w:t xml:space="preserve">. </w:t>
      </w:r>
    </w:p>
    <w:p w14:paraId="461BFECC" w14:textId="59D94F60" w:rsidR="00A43F50" w:rsidRDefault="00EA5380">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S</w:t>
      </w:r>
      <w:r w:rsidR="00E814D8">
        <w:rPr>
          <w:rFonts w:eastAsia="BatangChe"/>
          <w:smallCaps w:val="0"/>
          <w:color w:val="000000"/>
          <w:kern w:val="0"/>
          <w:szCs w:val="18"/>
          <w:lang w:eastAsia="ko-KR"/>
        </w:rPr>
        <w:t xml:space="preserve">imulated social </w:t>
      </w:r>
      <w:r w:rsidR="001906C4">
        <w:rPr>
          <w:rFonts w:eastAsia="BatangChe"/>
          <w:smallCaps w:val="0"/>
          <w:color w:val="000000"/>
          <w:kern w:val="0"/>
          <w:szCs w:val="18"/>
          <w:lang w:eastAsia="ko-KR"/>
        </w:rPr>
        <w:t xml:space="preserve">support </w:t>
      </w:r>
      <w:r w:rsidR="00E814D8">
        <w:rPr>
          <w:rFonts w:eastAsia="BatangChe"/>
          <w:smallCaps w:val="0"/>
          <w:color w:val="000000"/>
          <w:kern w:val="0"/>
          <w:szCs w:val="18"/>
          <w:lang w:eastAsia="ko-KR"/>
        </w:rPr>
        <w:t>networks</w:t>
      </w:r>
      <w:r w:rsidR="00E323B8">
        <w:rPr>
          <w:rFonts w:eastAsia="BatangChe"/>
          <w:smallCaps w:val="0"/>
          <w:color w:val="000000"/>
          <w:kern w:val="0"/>
          <w:szCs w:val="18"/>
          <w:lang w:eastAsia="ko-KR"/>
        </w:rPr>
        <w:t xml:space="preserve"> were </w:t>
      </w:r>
      <w:r w:rsidR="00C107A5">
        <w:rPr>
          <w:rFonts w:eastAsia="BatangChe"/>
          <w:smallCaps w:val="0"/>
          <w:color w:val="000000"/>
          <w:kern w:val="0"/>
          <w:szCs w:val="18"/>
          <w:lang w:eastAsia="ko-KR"/>
        </w:rPr>
        <w:t xml:space="preserve">thus </w:t>
      </w:r>
      <w:r w:rsidR="00E323B8">
        <w:rPr>
          <w:rFonts w:eastAsia="BatangChe"/>
          <w:smallCaps w:val="0"/>
          <w:color w:val="000000"/>
          <w:kern w:val="0"/>
          <w:szCs w:val="18"/>
          <w:lang w:eastAsia="ko-KR"/>
        </w:rPr>
        <w:t>used to</w:t>
      </w:r>
      <w:r w:rsidR="00EF2A8F">
        <w:rPr>
          <w:rFonts w:eastAsia="BatangChe"/>
          <w:smallCaps w:val="0"/>
          <w:color w:val="000000"/>
          <w:kern w:val="0"/>
          <w:szCs w:val="18"/>
          <w:lang w:eastAsia="ko-KR"/>
        </w:rPr>
        <w:t xml:space="preserve"> generate </w:t>
      </w:r>
      <w:r w:rsidR="00F6747D">
        <w:rPr>
          <w:rFonts w:eastAsia="BatangChe"/>
          <w:smallCaps w:val="0"/>
          <w:color w:val="000000"/>
          <w:kern w:val="0"/>
          <w:szCs w:val="18"/>
          <w:lang w:eastAsia="ko-KR"/>
        </w:rPr>
        <w:t xml:space="preserve">sets of </w:t>
      </w:r>
      <w:r w:rsidR="00E323B8">
        <w:rPr>
          <w:rFonts w:eastAsia="BatangChe"/>
          <w:smallCaps w:val="0"/>
          <w:color w:val="000000"/>
          <w:kern w:val="0"/>
          <w:szCs w:val="18"/>
          <w:lang w:eastAsia="ko-KR"/>
        </w:rPr>
        <w:t xml:space="preserve">agent </w:t>
      </w:r>
      <w:r w:rsidR="00F6747D">
        <w:rPr>
          <w:rFonts w:eastAsia="BatangChe"/>
          <w:smallCaps w:val="0"/>
          <w:color w:val="000000"/>
          <w:kern w:val="0"/>
          <w:szCs w:val="18"/>
          <w:lang w:eastAsia="ko-KR"/>
        </w:rPr>
        <w:t>interactions</w:t>
      </w:r>
      <w:r w:rsidR="00E323B8">
        <w:rPr>
          <w:rFonts w:eastAsia="BatangChe"/>
          <w:smallCaps w:val="0"/>
          <w:color w:val="000000"/>
          <w:kern w:val="0"/>
          <w:szCs w:val="18"/>
          <w:lang w:eastAsia="ko-KR"/>
        </w:rPr>
        <w:t xml:space="preserve"> with targets</w:t>
      </w:r>
      <w:r w:rsidR="00F6747D">
        <w:rPr>
          <w:rFonts w:eastAsia="BatangChe"/>
          <w:smallCaps w:val="0"/>
          <w:color w:val="000000"/>
          <w:kern w:val="0"/>
          <w:szCs w:val="18"/>
          <w:lang w:eastAsia="ko-KR"/>
        </w:rPr>
        <w:t xml:space="preserve"> in different social contexts</w:t>
      </w:r>
      <w:r w:rsidR="006F335A">
        <w:rPr>
          <w:rFonts w:eastAsia="BatangChe"/>
          <w:smallCaps w:val="0"/>
          <w:color w:val="000000"/>
          <w:kern w:val="0"/>
          <w:szCs w:val="18"/>
          <w:lang w:eastAsia="ko-KR"/>
        </w:rPr>
        <w:t xml:space="preserve"> from which </w:t>
      </w:r>
      <w:proofErr w:type="spellStart"/>
      <w:r w:rsidR="006F335A">
        <w:rPr>
          <w:rFonts w:eastAsia="BatangChe"/>
          <w:smallCaps w:val="0"/>
          <w:color w:val="000000"/>
          <w:kern w:val="0"/>
          <w:szCs w:val="18"/>
          <w:lang w:eastAsia="ko-KR"/>
        </w:rPr>
        <w:t>ToMnet</w:t>
      </w:r>
      <w:proofErr w:type="spellEnd"/>
      <w:r w:rsidR="006F335A">
        <w:rPr>
          <w:rFonts w:eastAsia="BatangChe"/>
          <w:smallCaps w:val="0"/>
          <w:color w:val="000000"/>
          <w:kern w:val="0"/>
          <w:szCs w:val="18"/>
          <w:lang w:eastAsia="ko-KR"/>
        </w:rPr>
        <w:t>+ learned</w:t>
      </w:r>
      <w:r w:rsidR="00E323B8">
        <w:rPr>
          <w:rFonts w:eastAsia="BatangChe"/>
          <w:smallCaps w:val="0"/>
          <w:color w:val="000000"/>
          <w:kern w:val="0"/>
          <w:szCs w:val="18"/>
          <w:lang w:eastAsia="ko-KR"/>
        </w:rPr>
        <w:t xml:space="preserve">. </w:t>
      </w:r>
      <w:r w:rsidR="00351623">
        <w:rPr>
          <w:rFonts w:eastAsia="BatangChe"/>
          <w:smallCaps w:val="0"/>
          <w:color w:val="000000"/>
          <w:kern w:val="0"/>
          <w:szCs w:val="18"/>
          <w:lang w:eastAsia="ko-KR"/>
        </w:rPr>
        <w:t>To test for a</w:t>
      </w:r>
      <w:r w:rsidR="009A5FF8">
        <w:rPr>
          <w:rFonts w:eastAsia="BatangChe"/>
          <w:smallCaps w:val="0"/>
          <w:color w:val="000000"/>
          <w:kern w:val="0"/>
          <w:szCs w:val="18"/>
          <w:lang w:eastAsia="ko-KR"/>
        </w:rPr>
        <w:t xml:space="preserve"> hidden social support network representation</w:t>
      </w:r>
      <w:r w:rsidR="00351623">
        <w:rPr>
          <w:rFonts w:eastAsia="BatangChe"/>
          <w:smallCaps w:val="0"/>
          <w:color w:val="000000"/>
          <w:kern w:val="0"/>
          <w:szCs w:val="18"/>
          <w:lang w:eastAsia="ko-KR"/>
        </w:rPr>
        <w:t xml:space="preserve">, we asked </w:t>
      </w:r>
      <w:proofErr w:type="spellStart"/>
      <w:r w:rsidR="00351623">
        <w:rPr>
          <w:rFonts w:eastAsia="BatangChe"/>
          <w:smallCaps w:val="0"/>
          <w:color w:val="000000"/>
          <w:kern w:val="0"/>
          <w:szCs w:val="18"/>
          <w:lang w:eastAsia="ko-KR"/>
        </w:rPr>
        <w:t>ToMnet</w:t>
      </w:r>
      <w:proofErr w:type="spellEnd"/>
      <w:r w:rsidR="00351623">
        <w:rPr>
          <w:rFonts w:eastAsia="BatangChe"/>
          <w:smallCaps w:val="0"/>
          <w:color w:val="000000"/>
          <w:kern w:val="0"/>
          <w:szCs w:val="18"/>
          <w:lang w:eastAsia="ko-KR"/>
        </w:rPr>
        <w:t xml:space="preserve">+ which target an agent would preferentially interact with over various </w:t>
      </w:r>
      <w:r w:rsidR="00925520">
        <w:rPr>
          <w:rFonts w:eastAsia="BatangChe"/>
          <w:smallCaps w:val="0"/>
          <w:color w:val="000000"/>
          <w:kern w:val="0"/>
          <w:szCs w:val="18"/>
          <w:lang w:eastAsia="ko-KR"/>
        </w:rPr>
        <w:t xml:space="preserve">novel </w:t>
      </w:r>
      <w:r w:rsidR="00351623">
        <w:rPr>
          <w:rFonts w:eastAsia="BatangChe"/>
          <w:smallCaps w:val="0"/>
          <w:color w:val="000000"/>
          <w:kern w:val="0"/>
          <w:szCs w:val="18"/>
          <w:lang w:eastAsia="ko-KR"/>
        </w:rPr>
        <w:t xml:space="preserve">combinations of social contexts. </w:t>
      </w:r>
      <w:r w:rsidR="007D21BF">
        <w:rPr>
          <w:rFonts w:eastAsia="BatangChe"/>
          <w:smallCaps w:val="0"/>
          <w:color w:val="000000"/>
          <w:kern w:val="0"/>
          <w:szCs w:val="18"/>
          <w:lang w:eastAsia="ko-KR"/>
        </w:rPr>
        <w:t xml:space="preserve">We considered that </w:t>
      </w:r>
      <w:r>
        <w:rPr>
          <w:rFonts w:eastAsia="BatangChe"/>
          <w:smallCaps w:val="0"/>
          <w:color w:val="000000"/>
          <w:kern w:val="0"/>
          <w:szCs w:val="18"/>
          <w:lang w:eastAsia="ko-KR"/>
        </w:rPr>
        <w:t xml:space="preserve">the </w:t>
      </w:r>
      <w:r w:rsidR="007D21BF">
        <w:rPr>
          <w:rFonts w:eastAsia="BatangChe"/>
          <w:smallCaps w:val="0"/>
          <w:color w:val="000000"/>
          <w:kern w:val="0"/>
          <w:szCs w:val="18"/>
          <w:lang w:eastAsia="ko-KR"/>
        </w:rPr>
        <w:t xml:space="preserve">rank order of agent-target social support weights </w:t>
      </w:r>
      <w:r w:rsidR="00387B85">
        <w:rPr>
          <w:rFonts w:eastAsia="BatangChe"/>
          <w:smallCaps w:val="0"/>
          <w:color w:val="000000"/>
          <w:kern w:val="0"/>
          <w:szCs w:val="18"/>
          <w:lang w:eastAsia="ko-KR"/>
        </w:rPr>
        <w:t>captures</w:t>
      </w:r>
      <w:r w:rsidR="007D21BF">
        <w:rPr>
          <w:rFonts w:eastAsia="BatangChe"/>
          <w:smallCaps w:val="0"/>
          <w:color w:val="000000"/>
          <w:kern w:val="0"/>
          <w:szCs w:val="18"/>
          <w:lang w:eastAsia="ko-KR"/>
        </w:rPr>
        <w:t xml:space="preserve"> the </w:t>
      </w:r>
      <w:r w:rsidR="00B82D78">
        <w:rPr>
          <w:rFonts w:eastAsia="BatangChe"/>
          <w:smallCaps w:val="0"/>
          <w:color w:val="000000"/>
          <w:kern w:val="0"/>
          <w:szCs w:val="18"/>
          <w:lang w:eastAsia="ko-KR"/>
        </w:rPr>
        <w:t>base</w:t>
      </w:r>
      <w:r w:rsidR="007D21BF">
        <w:rPr>
          <w:rFonts w:eastAsia="BatangChe"/>
          <w:smallCaps w:val="0"/>
          <w:color w:val="000000"/>
          <w:kern w:val="0"/>
          <w:szCs w:val="18"/>
          <w:lang w:eastAsia="ko-KR"/>
        </w:rPr>
        <w:t xml:space="preserve"> topology of </w:t>
      </w:r>
      <w:r w:rsidR="00387B85">
        <w:rPr>
          <w:rFonts w:eastAsia="BatangChe"/>
          <w:smallCaps w:val="0"/>
          <w:color w:val="000000"/>
          <w:kern w:val="0"/>
          <w:szCs w:val="18"/>
          <w:lang w:eastAsia="ko-KR"/>
        </w:rPr>
        <w:t>our simple</w:t>
      </w:r>
      <w:r w:rsidR="007D21BF">
        <w:rPr>
          <w:rFonts w:eastAsia="BatangChe"/>
          <w:smallCaps w:val="0"/>
          <w:color w:val="000000"/>
          <w:kern w:val="0"/>
          <w:szCs w:val="18"/>
          <w:lang w:eastAsia="ko-KR"/>
        </w:rPr>
        <w:t xml:space="preserve"> simulated social networks. As such, the goal is to determine if</w:t>
      </w:r>
      <w:r w:rsidR="00925520">
        <w:rPr>
          <w:rFonts w:eastAsia="BatangChe"/>
          <w:smallCaps w:val="0"/>
          <w:color w:val="000000"/>
          <w:kern w:val="0"/>
          <w:szCs w:val="18"/>
          <w:lang w:eastAsia="ko-KR"/>
        </w:rPr>
        <w:t xml:space="preserve"> </w:t>
      </w:r>
      <w:proofErr w:type="spellStart"/>
      <w:r w:rsidR="00925520">
        <w:rPr>
          <w:rFonts w:eastAsia="BatangChe"/>
          <w:smallCaps w:val="0"/>
          <w:color w:val="000000"/>
          <w:kern w:val="0"/>
          <w:szCs w:val="18"/>
          <w:lang w:eastAsia="ko-KR"/>
        </w:rPr>
        <w:t>ToMnet</w:t>
      </w:r>
      <w:proofErr w:type="spellEnd"/>
      <w:r w:rsidR="00925520">
        <w:rPr>
          <w:rFonts w:eastAsia="BatangChe"/>
          <w:smallCaps w:val="0"/>
          <w:color w:val="000000"/>
          <w:kern w:val="0"/>
          <w:szCs w:val="18"/>
          <w:lang w:eastAsia="ko-KR"/>
        </w:rPr>
        <w:t xml:space="preserve">+ </w:t>
      </w:r>
      <w:r w:rsidR="00AC4541">
        <w:rPr>
          <w:rFonts w:eastAsia="BatangChe"/>
          <w:smallCaps w:val="0"/>
          <w:color w:val="000000"/>
          <w:kern w:val="0"/>
          <w:szCs w:val="18"/>
          <w:lang w:eastAsia="ko-KR"/>
        </w:rPr>
        <w:t>judgment of</w:t>
      </w:r>
      <w:r w:rsidR="009A5FF8">
        <w:rPr>
          <w:rFonts w:eastAsia="BatangChe"/>
          <w:smallCaps w:val="0"/>
          <w:color w:val="000000"/>
          <w:kern w:val="0"/>
          <w:szCs w:val="18"/>
          <w:lang w:eastAsia="ko-KR"/>
        </w:rPr>
        <w:t xml:space="preserve"> </w:t>
      </w:r>
      <w:r w:rsidR="00925520">
        <w:rPr>
          <w:rFonts w:eastAsia="BatangChe"/>
          <w:smallCaps w:val="0"/>
          <w:color w:val="000000"/>
          <w:kern w:val="0"/>
          <w:szCs w:val="18"/>
          <w:lang w:eastAsia="ko-KR"/>
        </w:rPr>
        <w:t xml:space="preserve">agent-target social </w:t>
      </w:r>
      <w:r w:rsidR="00857438">
        <w:rPr>
          <w:rFonts w:eastAsia="BatangChe"/>
          <w:smallCaps w:val="0"/>
          <w:color w:val="000000"/>
          <w:kern w:val="0"/>
          <w:szCs w:val="18"/>
          <w:lang w:eastAsia="ko-KR"/>
        </w:rPr>
        <w:t xml:space="preserve">interaction </w:t>
      </w:r>
      <w:r w:rsidR="008037AD">
        <w:rPr>
          <w:rFonts w:eastAsia="BatangChe"/>
          <w:smallCaps w:val="0"/>
          <w:color w:val="000000"/>
          <w:kern w:val="0"/>
          <w:szCs w:val="18"/>
          <w:lang w:eastAsia="ko-KR"/>
        </w:rPr>
        <w:t>preferences</w:t>
      </w:r>
      <w:r w:rsidR="007D21BF">
        <w:rPr>
          <w:rFonts w:eastAsia="BatangChe"/>
          <w:smallCaps w:val="0"/>
          <w:color w:val="000000"/>
          <w:kern w:val="0"/>
          <w:szCs w:val="18"/>
          <w:lang w:eastAsia="ko-KR"/>
        </w:rPr>
        <w:t xml:space="preserve"> </w:t>
      </w:r>
      <w:r w:rsidR="00DB0859">
        <w:rPr>
          <w:rFonts w:eastAsia="BatangChe"/>
          <w:smallCaps w:val="0"/>
          <w:color w:val="000000"/>
          <w:kern w:val="0"/>
          <w:szCs w:val="18"/>
          <w:lang w:eastAsia="ko-KR"/>
        </w:rPr>
        <w:t>during</w:t>
      </w:r>
      <w:r w:rsidR="007D21BF">
        <w:rPr>
          <w:rFonts w:eastAsia="BatangChe"/>
          <w:smallCaps w:val="0"/>
          <w:color w:val="000000"/>
          <w:kern w:val="0"/>
          <w:szCs w:val="18"/>
          <w:lang w:eastAsia="ko-KR"/>
        </w:rPr>
        <w:t xml:space="preserve"> test</w:t>
      </w:r>
      <w:r w:rsidR="00872EFF">
        <w:rPr>
          <w:rFonts w:eastAsia="BatangChe"/>
          <w:smallCaps w:val="0"/>
          <w:color w:val="000000"/>
          <w:kern w:val="0"/>
          <w:szCs w:val="18"/>
          <w:lang w:eastAsia="ko-KR"/>
        </w:rPr>
        <w:t xml:space="preserve"> </w:t>
      </w:r>
      <w:r w:rsidR="00DC76A6">
        <w:rPr>
          <w:rFonts w:eastAsia="BatangChe"/>
          <w:smallCaps w:val="0"/>
          <w:color w:val="000000"/>
          <w:kern w:val="0"/>
          <w:szCs w:val="18"/>
          <w:lang w:eastAsia="ko-KR"/>
        </w:rPr>
        <w:t>has</w:t>
      </w:r>
      <w:r w:rsidR="00D349AB">
        <w:rPr>
          <w:rFonts w:eastAsia="BatangChe"/>
          <w:smallCaps w:val="0"/>
          <w:color w:val="000000"/>
          <w:kern w:val="0"/>
          <w:szCs w:val="18"/>
          <w:lang w:eastAsia="ko-KR"/>
        </w:rPr>
        <w:t xml:space="preserve"> a</w:t>
      </w:r>
      <w:r w:rsidR="00872EFF">
        <w:rPr>
          <w:rFonts w:eastAsia="BatangChe"/>
          <w:smallCaps w:val="0"/>
          <w:color w:val="000000"/>
          <w:kern w:val="0"/>
          <w:szCs w:val="18"/>
          <w:lang w:eastAsia="ko-KR"/>
        </w:rPr>
        <w:t xml:space="preserve"> similar rank order </w:t>
      </w:r>
      <w:r w:rsidR="00D349AB">
        <w:rPr>
          <w:rFonts w:eastAsia="BatangChe"/>
          <w:smallCaps w:val="0"/>
          <w:color w:val="000000"/>
          <w:kern w:val="0"/>
          <w:szCs w:val="18"/>
          <w:lang w:eastAsia="ko-KR"/>
        </w:rPr>
        <w:t>as</w:t>
      </w:r>
      <w:r w:rsidR="008037AD">
        <w:rPr>
          <w:rFonts w:eastAsia="BatangChe"/>
          <w:smallCaps w:val="0"/>
          <w:color w:val="000000"/>
          <w:kern w:val="0"/>
          <w:szCs w:val="18"/>
          <w:lang w:eastAsia="ko-KR"/>
        </w:rPr>
        <w:t xml:space="preserve"> the social support weights</w:t>
      </w:r>
      <w:r w:rsidR="009A5FF8">
        <w:rPr>
          <w:rFonts w:eastAsia="BatangChe"/>
          <w:smallCaps w:val="0"/>
          <w:color w:val="000000"/>
          <w:kern w:val="0"/>
          <w:szCs w:val="18"/>
          <w:lang w:eastAsia="ko-KR"/>
        </w:rPr>
        <w:t>.</w:t>
      </w:r>
      <w:r w:rsidR="00925520">
        <w:rPr>
          <w:rFonts w:eastAsia="BatangChe"/>
          <w:smallCaps w:val="0"/>
          <w:color w:val="000000"/>
          <w:kern w:val="0"/>
          <w:szCs w:val="18"/>
          <w:lang w:eastAsia="ko-KR"/>
        </w:rPr>
        <w:t xml:space="preserve"> </w:t>
      </w:r>
    </w:p>
    <w:p w14:paraId="0ECC450E" w14:textId="7F1371A5" w:rsidR="00D54F7C" w:rsidRDefault="0098246D">
      <w:pPr>
        <w:pStyle w:val="Heading1"/>
        <w:numPr>
          <w:ilvl w:val="0"/>
          <w:numId w:val="0"/>
        </w:numPr>
        <w:ind w:firstLine="204"/>
        <w:contextualSpacing/>
        <w:jc w:val="both"/>
        <w:rPr>
          <w:rFonts w:eastAsia="BatangChe"/>
          <w:smallCaps w:val="0"/>
          <w:color w:val="000000"/>
          <w:kern w:val="0"/>
          <w:szCs w:val="18"/>
          <w:lang w:eastAsia="ko-KR"/>
        </w:rPr>
      </w:pPr>
      <w:r>
        <w:rPr>
          <w:rFonts w:eastAsia="BatangChe"/>
          <w:smallCaps w:val="0"/>
          <w:color w:val="000000"/>
          <w:kern w:val="0"/>
          <w:szCs w:val="18"/>
          <w:lang w:eastAsia="ko-KR"/>
        </w:rPr>
        <w:t>In the following</w:t>
      </w:r>
      <w:r w:rsidR="00FC5EC2">
        <w:rPr>
          <w:rFonts w:eastAsia="BatangChe"/>
          <w:smallCaps w:val="0"/>
          <w:color w:val="000000"/>
          <w:kern w:val="0"/>
          <w:szCs w:val="18"/>
          <w:lang w:eastAsia="ko-KR"/>
        </w:rPr>
        <w:t>,</w:t>
      </w:r>
      <w:r>
        <w:rPr>
          <w:rFonts w:eastAsia="BatangChe"/>
          <w:smallCaps w:val="0"/>
          <w:color w:val="000000"/>
          <w:kern w:val="0"/>
          <w:szCs w:val="18"/>
          <w:lang w:eastAsia="ko-KR"/>
        </w:rPr>
        <w:t xml:space="preserve"> </w:t>
      </w:r>
      <w:r w:rsidR="00FC5EC2">
        <w:rPr>
          <w:rFonts w:eastAsia="BatangChe"/>
          <w:smallCaps w:val="0"/>
          <w:color w:val="000000"/>
          <w:kern w:val="0"/>
          <w:szCs w:val="18"/>
          <w:lang w:eastAsia="ko-KR"/>
        </w:rPr>
        <w:t>Section II</w:t>
      </w:r>
      <w:r w:rsidR="0008722B">
        <w:rPr>
          <w:rFonts w:eastAsia="BatangChe"/>
          <w:smallCaps w:val="0"/>
          <w:color w:val="000000"/>
          <w:kern w:val="0"/>
          <w:szCs w:val="18"/>
          <w:lang w:eastAsia="ko-KR"/>
        </w:rPr>
        <w:t xml:space="preserve"> </w:t>
      </w:r>
      <w:r>
        <w:rPr>
          <w:rFonts w:eastAsia="BatangChe"/>
          <w:smallCaps w:val="0"/>
          <w:color w:val="000000"/>
          <w:kern w:val="0"/>
          <w:szCs w:val="18"/>
          <w:lang w:eastAsia="ko-KR"/>
        </w:rPr>
        <w:t>expand</w:t>
      </w:r>
      <w:r w:rsidR="00FC5EC2">
        <w:rPr>
          <w:rFonts w:eastAsia="BatangChe"/>
          <w:smallCaps w:val="0"/>
          <w:color w:val="000000"/>
          <w:kern w:val="0"/>
          <w:szCs w:val="18"/>
          <w:lang w:eastAsia="ko-KR"/>
        </w:rPr>
        <w:t>s</w:t>
      </w:r>
      <w:r>
        <w:rPr>
          <w:rFonts w:eastAsia="BatangChe"/>
          <w:smallCaps w:val="0"/>
          <w:color w:val="000000"/>
          <w:kern w:val="0"/>
          <w:szCs w:val="18"/>
          <w:lang w:eastAsia="ko-KR"/>
        </w:rPr>
        <w:t xml:space="preserve"> on</w:t>
      </w:r>
      <w:r w:rsidR="0008722B">
        <w:rPr>
          <w:rFonts w:eastAsia="BatangChe"/>
          <w:smallCaps w:val="0"/>
          <w:color w:val="000000"/>
          <w:kern w:val="0"/>
          <w:szCs w:val="18"/>
          <w:lang w:eastAsia="ko-KR"/>
        </w:rPr>
        <w:t xml:space="preserve"> </w:t>
      </w:r>
      <w:r>
        <w:rPr>
          <w:rFonts w:eastAsia="BatangChe"/>
          <w:smallCaps w:val="0"/>
          <w:color w:val="000000"/>
          <w:kern w:val="0"/>
          <w:szCs w:val="18"/>
          <w:lang w:eastAsia="ko-KR"/>
        </w:rPr>
        <w:t>the notion of social support</w:t>
      </w:r>
      <w:r w:rsidR="0008722B">
        <w:rPr>
          <w:rFonts w:eastAsia="BatangChe"/>
          <w:smallCaps w:val="0"/>
          <w:color w:val="000000"/>
          <w:kern w:val="0"/>
          <w:szCs w:val="18"/>
          <w:lang w:eastAsia="ko-KR"/>
        </w:rPr>
        <w:t xml:space="preserve"> </w:t>
      </w:r>
      <w:r>
        <w:rPr>
          <w:rFonts w:eastAsia="BatangChe"/>
          <w:smallCaps w:val="0"/>
          <w:color w:val="000000"/>
          <w:kern w:val="0"/>
          <w:szCs w:val="18"/>
          <w:lang w:eastAsia="ko-KR"/>
        </w:rPr>
        <w:t>and its influence on human social interaction</w:t>
      </w:r>
      <w:r w:rsidR="00892668">
        <w:rPr>
          <w:rFonts w:eastAsia="BatangChe"/>
          <w:smallCaps w:val="0"/>
          <w:color w:val="000000"/>
          <w:kern w:val="0"/>
          <w:szCs w:val="18"/>
          <w:lang w:eastAsia="ko-KR"/>
        </w:rPr>
        <w:t xml:space="preserve"> as well as </w:t>
      </w:r>
      <w:r w:rsidR="00FC5EC2">
        <w:rPr>
          <w:rFonts w:eastAsia="BatangChe"/>
          <w:smallCaps w:val="0"/>
          <w:color w:val="000000"/>
          <w:kern w:val="0"/>
          <w:szCs w:val="18"/>
          <w:lang w:eastAsia="ko-KR"/>
        </w:rPr>
        <w:t>consider</w:t>
      </w:r>
      <w:r w:rsidR="00892668">
        <w:rPr>
          <w:rFonts w:eastAsia="BatangChe"/>
          <w:smallCaps w:val="0"/>
          <w:color w:val="000000"/>
          <w:kern w:val="0"/>
          <w:szCs w:val="18"/>
          <w:lang w:eastAsia="ko-KR"/>
        </w:rPr>
        <w:t>s</w:t>
      </w:r>
      <w:r w:rsidR="00FC5EC2">
        <w:rPr>
          <w:rFonts w:eastAsia="BatangChe"/>
          <w:smallCaps w:val="0"/>
          <w:color w:val="000000"/>
          <w:kern w:val="0"/>
          <w:szCs w:val="18"/>
          <w:lang w:eastAsia="ko-KR"/>
        </w:rPr>
        <w:t xml:space="preserve"> </w:t>
      </w:r>
      <w:r w:rsidR="00892668">
        <w:rPr>
          <w:rFonts w:eastAsia="BatangChe"/>
          <w:smallCaps w:val="0"/>
          <w:color w:val="000000"/>
          <w:kern w:val="0"/>
          <w:szCs w:val="18"/>
          <w:lang w:eastAsia="ko-KR"/>
        </w:rPr>
        <w:t>relevant findings on</w:t>
      </w:r>
      <w:r>
        <w:rPr>
          <w:rFonts w:eastAsia="BatangChe"/>
          <w:smallCaps w:val="0"/>
          <w:color w:val="000000"/>
          <w:kern w:val="0"/>
          <w:szCs w:val="18"/>
          <w:lang w:eastAsia="ko-KR"/>
        </w:rPr>
        <w:t xml:space="preserve"> machine learning </w:t>
      </w:r>
      <w:r w:rsidR="00F964D7">
        <w:rPr>
          <w:rFonts w:eastAsia="BatangChe"/>
          <w:smallCaps w:val="0"/>
          <w:color w:val="000000"/>
          <w:kern w:val="0"/>
          <w:szCs w:val="18"/>
          <w:lang w:eastAsia="ko-KR"/>
        </w:rPr>
        <w:t>of human social preferences</w:t>
      </w:r>
      <w:r w:rsidR="0008722B">
        <w:rPr>
          <w:rFonts w:eastAsia="BatangChe"/>
          <w:smallCaps w:val="0"/>
          <w:color w:val="000000"/>
          <w:kern w:val="0"/>
          <w:szCs w:val="18"/>
          <w:lang w:eastAsia="ko-KR"/>
        </w:rPr>
        <w:t>.</w:t>
      </w:r>
      <w:r w:rsidR="0092519D">
        <w:rPr>
          <w:rFonts w:eastAsia="BatangChe"/>
          <w:smallCaps w:val="0"/>
          <w:color w:val="000000"/>
          <w:kern w:val="0"/>
          <w:szCs w:val="18"/>
          <w:lang w:eastAsia="ko-KR"/>
        </w:rPr>
        <w:t xml:space="preserve"> </w:t>
      </w:r>
      <w:r w:rsidR="00FC5EC2">
        <w:rPr>
          <w:rFonts w:eastAsia="BatangChe"/>
          <w:smallCaps w:val="0"/>
          <w:color w:val="000000"/>
          <w:kern w:val="0"/>
          <w:szCs w:val="18"/>
          <w:lang w:eastAsia="ko-KR"/>
        </w:rPr>
        <w:t>Section III</w:t>
      </w:r>
      <w:r w:rsidR="0092519D">
        <w:rPr>
          <w:rFonts w:eastAsia="BatangChe"/>
          <w:smallCaps w:val="0"/>
          <w:color w:val="000000"/>
          <w:kern w:val="0"/>
          <w:szCs w:val="18"/>
          <w:lang w:eastAsia="ko-KR"/>
        </w:rPr>
        <w:t xml:space="preserve"> </w:t>
      </w:r>
      <w:r w:rsidR="001826DE">
        <w:rPr>
          <w:rFonts w:eastAsia="BatangChe"/>
          <w:smallCaps w:val="0"/>
          <w:color w:val="000000"/>
          <w:kern w:val="0"/>
          <w:szCs w:val="18"/>
          <w:lang w:eastAsia="ko-KR"/>
        </w:rPr>
        <w:t>covers</w:t>
      </w:r>
      <w:r w:rsidR="00395DF8">
        <w:rPr>
          <w:rFonts w:eastAsia="BatangChe"/>
          <w:smallCaps w:val="0"/>
          <w:color w:val="000000"/>
          <w:kern w:val="0"/>
          <w:szCs w:val="18"/>
          <w:lang w:eastAsia="ko-KR"/>
        </w:rPr>
        <w:t xml:space="preserve"> our </w:t>
      </w:r>
      <w:r w:rsidR="00892668">
        <w:rPr>
          <w:rFonts w:eastAsia="BatangChe"/>
          <w:smallCaps w:val="0"/>
          <w:color w:val="000000"/>
          <w:kern w:val="0"/>
          <w:szCs w:val="18"/>
          <w:lang w:eastAsia="ko-KR"/>
        </w:rPr>
        <w:t>methodology regarding</w:t>
      </w:r>
      <w:r w:rsidR="00395DF8">
        <w:rPr>
          <w:rFonts w:eastAsia="BatangChe"/>
          <w:smallCaps w:val="0"/>
          <w:color w:val="000000"/>
          <w:kern w:val="0"/>
          <w:szCs w:val="18"/>
          <w:lang w:eastAsia="ko-KR"/>
        </w:rPr>
        <w:t xml:space="preserve"> the SSQ</w:t>
      </w:r>
      <w:r w:rsidR="00892668">
        <w:rPr>
          <w:rFonts w:eastAsia="BatangChe"/>
          <w:smallCaps w:val="0"/>
          <w:color w:val="000000"/>
          <w:kern w:val="0"/>
          <w:szCs w:val="18"/>
          <w:lang w:eastAsia="ko-KR"/>
        </w:rPr>
        <w:t>,</w:t>
      </w:r>
      <w:r w:rsidR="00395DF8">
        <w:rPr>
          <w:rFonts w:eastAsia="BatangChe"/>
          <w:smallCaps w:val="0"/>
          <w:color w:val="000000"/>
          <w:kern w:val="0"/>
          <w:szCs w:val="18"/>
          <w:lang w:eastAsia="ko-KR"/>
        </w:rPr>
        <w:t xml:space="preserve"> </w:t>
      </w:r>
      <w:r w:rsidR="00892668">
        <w:rPr>
          <w:rFonts w:eastAsia="BatangChe"/>
          <w:smallCaps w:val="0"/>
          <w:color w:val="000000"/>
          <w:kern w:val="0"/>
          <w:szCs w:val="18"/>
          <w:lang w:eastAsia="ko-KR"/>
        </w:rPr>
        <w:t>simulation</w:t>
      </w:r>
      <w:r w:rsidR="00ED7608">
        <w:rPr>
          <w:rFonts w:eastAsia="BatangChe"/>
          <w:smallCaps w:val="0"/>
          <w:color w:val="000000"/>
          <w:kern w:val="0"/>
          <w:szCs w:val="18"/>
          <w:lang w:eastAsia="ko-KR"/>
        </w:rPr>
        <w:t xml:space="preserve"> generation</w:t>
      </w:r>
      <w:r w:rsidR="001826DE">
        <w:rPr>
          <w:rFonts w:eastAsia="BatangChe"/>
          <w:smallCaps w:val="0"/>
          <w:color w:val="000000"/>
          <w:kern w:val="0"/>
          <w:szCs w:val="18"/>
          <w:lang w:eastAsia="ko-KR"/>
        </w:rPr>
        <w:t xml:space="preserve">, </w:t>
      </w:r>
      <w:r w:rsidR="006F7D76">
        <w:rPr>
          <w:rFonts w:eastAsia="BatangChe"/>
          <w:smallCaps w:val="0"/>
          <w:color w:val="000000"/>
          <w:kern w:val="0"/>
          <w:szCs w:val="18"/>
          <w:lang w:eastAsia="ko-KR"/>
        </w:rPr>
        <w:t xml:space="preserve">additional real </w:t>
      </w:r>
      <w:r w:rsidR="001826DE">
        <w:rPr>
          <w:rFonts w:eastAsia="BatangChe"/>
          <w:smallCaps w:val="0"/>
          <w:color w:val="000000"/>
          <w:kern w:val="0"/>
          <w:szCs w:val="18"/>
          <w:lang w:eastAsia="ko-KR"/>
        </w:rPr>
        <w:t xml:space="preserve">human </w:t>
      </w:r>
      <w:r w:rsidR="006F7D76">
        <w:rPr>
          <w:rFonts w:eastAsia="BatangChe"/>
          <w:smallCaps w:val="0"/>
          <w:color w:val="000000"/>
          <w:kern w:val="0"/>
          <w:szCs w:val="18"/>
          <w:lang w:eastAsia="ko-KR"/>
        </w:rPr>
        <w:t xml:space="preserve">social interaction </w:t>
      </w:r>
      <w:r w:rsidR="001826DE">
        <w:rPr>
          <w:rFonts w:eastAsia="BatangChe"/>
          <w:smallCaps w:val="0"/>
          <w:color w:val="000000"/>
          <w:kern w:val="0"/>
          <w:szCs w:val="18"/>
          <w:lang w:eastAsia="ko-KR"/>
        </w:rPr>
        <w:t>data acquisition</w:t>
      </w:r>
      <w:r w:rsidR="007C3F25">
        <w:rPr>
          <w:rFonts w:eastAsia="BatangChe"/>
          <w:smallCaps w:val="0"/>
          <w:color w:val="000000"/>
          <w:kern w:val="0"/>
          <w:szCs w:val="18"/>
          <w:lang w:eastAsia="ko-KR"/>
        </w:rPr>
        <w:t xml:space="preserve"> for ecological validation</w:t>
      </w:r>
      <w:r w:rsidR="001826DE">
        <w:rPr>
          <w:rFonts w:eastAsia="BatangChe"/>
          <w:smallCaps w:val="0"/>
          <w:color w:val="000000"/>
          <w:kern w:val="0"/>
          <w:szCs w:val="18"/>
          <w:lang w:eastAsia="ko-KR"/>
        </w:rPr>
        <w:t xml:space="preserve">, </w:t>
      </w:r>
      <w:r w:rsidR="00892668">
        <w:rPr>
          <w:rFonts w:eastAsia="BatangChe"/>
          <w:smallCaps w:val="0"/>
          <w:color w:val="000000"/>
          <w:kern w:val="0"/>
          <w:szCs w:val="18"/>
          <w:lang w:eastAsia="ko-KR"/>
        </w:rPr>
        <w:t xml:space="preserve">and </w:t>
      </w:r>
      <w:proofErr w:type="spellStart"/>
      <w:r w:rsidR="00892668">
        <w:rPr>
          <w:rFonts w:eastAsia="BatangChe"/>
          <w:smallCaps w:val="0"/>
          <w:color w:val="000000"/>
          <w:kern w:val="0"/>
          <w:szCs w:val="18"/>
          <w:lang w:eastAsia="ko-KR"/>
        </w:rPr>
        <w:t>ToMnet</w:t>
      </w:r>
      <w:proofErr w:type="spellEnd"/>
      <w:r w:rsidR="00892668">
        <w:rPr>
          <w:rFonts w:eastAsia="BatangChe"/>
          <w:smallCaps w:val="0"/>
          <w:color w:val="000000"/>
          <w:kern w:val="0"/>
          <w:szCs w:val="18"/>
          <w:lang w:eastAsia="ko-KR"/>
        </w:rPr>
        <w:t>+</w:t>
      </w:r>
      <w:r w:rsidR="001826DE">
        <w:rPr>
          <w:rFonts w:eastAsia="BatangChe"/>
          <w:smallCaps w:val="0"/>
          <w:color w:val="000000"/>
          <w:kern w:val="0"/>
          <w:szCs w:val="18"/>
          <w:lang w:eastAsia="ko-KR"/>
        </w:rPr>
        <w:t xml:space="preserve"> architecture</w:t>
      </w:r>
      <w:r w:rsidR="00892668">
        <w:rPr>
          <w:rFonts w:eastAsia="BatangChe"/>
          <w:smallCaps w:val="0"/>
          <w:color w:val="000000"/>
          <w:kern w:val="0"/>
          <w:szCs w:val="18"/>
          <w:lang w:eastAsia="ko-KR"/>
        </w:rPr>
        <w:t xml:space="preserve"> and implementation.</w:t>
      </w:r>
      <w:r w:rsidR="001826DE">
        <w:rPr>
          <w:rFonts w:eastAsia="BatangChe"/>
          <w:smallCaps w:val="0"/>
          <w:color w:val="000000"/>
          <w:kern w:val="0"/>
          <w:szCs w:val="18"/>
          <w:lang w:eastAsia="ko-KR"/>
        </w:rPr>
        <w:t xml:space="preserve"> Section IV </w:t>
      </w:r>
      <w:r w:rsidR="007C3F25">
        <w:rPr>
          <w:rFonts w:eastAsia="BatangChe"/>
          <w:smallCaps w:val="0"/>
          <w:color w:val="000000"/>
          <w:kern w:val="0"/>
          <w:szCs w:val="18"/>
          <w:lang w:eastAsia="ko-KR"/>
        </w:rPr>
        <w:t>reports</w:t>
      </w:r>
      <w:r w:rsidR="006F7D76">
        <w:rPr>
          <w:rFonts w:eastAsia="BatangChe"/>
          <w:smallCaps w:val="0"/>
          <w:color w:val="000000"/>
          <w:kern w:val="0"/>
          <w:szCs w:val="18"/>
          <w:lang w:eastAsia="ko-KR"/>
        </w:rPr>
        <w:t xml:space="preserve"> </w:t>
      </w:r>
      <w:proofErr w:type="spellStart"/>
      <w:r w:rsidR="006F7D76">
        <w:rPr>
          <w:rFonts w:eastAsia="BatangChe"/>
          <w:smallCaps w:val="0"/>
          <w:color w:val="000000"/>
          <w:kern w:val="0"/>
          <w:szCs w:val="18"/>
          <w:lang w:eastAsia="ko-KR"/>
        </w:rPr>
        <w:t>ToMnet</w:t>
      </w:r>
      <w:proofErr w:type="spellEnd"/>
      <w:r w:rsidR="006F7D76">
        <w:rPr>
          <w:rFonts w:eastAsia="BatangChe"/>
          <w:smallCaps w:val="0"/>
          <w:color w:val="000000"/>
          <w:kern w:val="0"/>
          <w:szCs w:val="18"/>
          <w:lang w:eastAsia="ko-KR"/>
        </w:rPr>
        <w:t>+ performance results for the simulation data as well as human data</w:t>
      </w:r>
      <w:r w:rsidR="00B82D78">
        <w:rPr>
          <w:rFonts w:eastAsia="BatangChe"/>
          <w:smallCaps w:val="0"/>
          <w:color w:val="000000"/>
          <w:kern w:val="0"/>
          <w:szCs w:val="18"/>
          <w:lang w:eastAsia="ko-KR"/>
        </w:rPr>
        <w:t xml:space="preserve">. </w:t>
      </w:r>
      <w:r w:rsidR="006F7D76">
        <w:rPr>
          <w:rFonts w:eastAsia="BatangChe"/>
          <w:smallCaps w:val="0"/>
          <w:color w:val="000000"/>
          <w:kern w:val="0"/>
          <w:szCs w:val="18"/>
          <w:lang w:eastAsia="ko-KR"/>
        </w:rPr>
        <w:t>Section V</w:t>
      </w:r>
      <w:r w:rsidR="007C3F25">
        <w:rPr>
          <w:rFonts w:eastAsia="BatangChe"/>
          <w:smallCaps w:val="0"/>
          <w:color w:val="000000"/>
          <w:kern w:val="0"/>
          <w:szCs w:val="18"/>
          <w:lang w:eastAsia="ko-KR"/>
        </w:rPr>
        <w:t xml:space="preserve"> discuss</w:t>
      </w:r>
      <w:r w:rsidR="001E7232">
        <w:rPr>
          <w:rFonts w:eastAsia="BatangChe"/>
          <w:smallCaps w:val="0"/>
          <w:color w:val="000000"/>
          <w:kern w:val="0"/>
          <w:szCs w:val="18"/>
          <w:lang w:eastAsia="ko-KR"/>
        </w:rPr>
        <w:t>es</w:t>
      </w:r>
      <w:r w:rsidR="007C3F25">
        <w:rPr>
          <w:rFonts w:eastAsia="BatangChe"/>
          <w:smallCaps w:val="0"/>
          <w:color w:val="000000"/>
          <w:kern w:val="0"/>
          <w:szCs w:val="18"/>
          <w:lang w:eastAsia="ko-KR"/>
        </w:rPr>
        <w:t xml:space="preserve"> the findings and </w:t>
      </w:r>
      <w:r w:rsidR="00E91197">
        <w:rPr>
          <w:rFonts w:eastAsia="BatangChe"/>
          <w:smallCaps w:val="0"/>
          <w:color w:val="000000"/>
          <w:kern w:val="0"/>
          <w:szCs w:val="18"/>
          <w:lang w:eastAsia="ko-KR"/>
        </w:rPr>
        <w:t>conclusion</w:t>
      </w:r>
      <w:r w:rsidR="00AA3736">
        <w:rPr>
          <w:rFonts w:eastAsia="BatangChe"/>
          <w:smallCaps w:val="0"/>
          <w:color w:val="000000"/>
          <w:kern w:val="0"/>
          <w:szCs w:val="18"/>
          <w:lang w:eastAsia="ko-KR"/>
        </w:rPr>
        <w:t>.</w:t>
      </w:r>
    </w:p>
    <w:p w14:paraId="606EE8DA" w14:textId="4D81EBF3" w:rsidR="00D54F7C" w:rsidRPr="00667082" w:rsidRDefault="00D54F7C" w:rsidP="00667082">
      <w:pPr>
        <w:pStyle w:val="Heading1"/>
        <w:numPr>
          <w:ilvl w:val="0"/>
          <w:numId w:val="0"/>
        </w:numPr>
        <w:contextualSpacing/>
        <w:jc w:val="both"/>
        <w:rPr>
          <w:rFonts w:eastAsia="BatangChe"/>
          <w:lang w:eastAsia="ko-KR"/>
        </w:rPr>
      </w:pPr>
    </w:p>
    <w:p w14:paraId="4F54AEA9" w14:textId="77777777" w:rsidR="00185D33" w:rsidRDefault="00185D33" w:rsidP="00185D33">
      <w:pPr>
        <w:pStyle w:val="Heading1"/>
        <w:spacing w:before="120" w:after="120"/>
        <w:contextualSpacing/>
      </w:pPr>
      <w:r>
        <w:t>Background and Related Works</w:t>
      </w:r>
    </w:p>
    <w:p w14:paraId="59B3AE5E" w14:textId="165C9B2B" w:rsidR="008434E8" w:rsidRDefault="008434E8" w:rsidP="008434E8">
      <w:pPr>
        <w:pStyle w:val="Heading2"/>
        <w:keepLines/>
        <w:numPr>
          <w:ilvl w:val="1"/>
          <w:numId w:val="0"/>
        </w:numPr>
        <w:tabs>
          <w:tab w:val="num" w:pos="360"/>
        </w:tabs>
        <w:autoSpaceDE/>
        <w:autoSpaceDN/>
        <w:ind w:left="288" w:hanging="288"/>
        <w:contextualSpacing/>
      </w:pPr>
      <w:r>
        <w:t>A.</w:t>
      </w:r>
      <w:r>
        <w:tab/>
        <w:t xml:space="preserve">Machine Learning of Social </w:t>
      </w:r>
      <w:r w:rsidR="00B5748C">
        <w:t xml:space="preserve">Interaction </w:t>
      </w:r>
      <w:r>
        <w:t xml:space="preserve">Preferences </w:t>
      </w:r>
    </w:p>
    <w:p w14:paraId="5D353486" w14:textId="77777777" w:rsidR="008434E8" w:rsidRDefault="008434E8" w:rsidP="008434E8">
      <w:pPr>
        <w:pStyle w:val="BodyText"/>
        <w:ind w:firstLine="289"/>
        <w:contextualSpacing/>
        <w:rPr>
          <w:iCs/>
        </w:rPr>
      </w:pPr>
      <w:r>
        <w:rPr>
          <w:rStyle w:val="Emphasis"/>
          <w:i w:val="0"/>
        </w:rPr>
        <w:t xml:space="preserve"> </w:t>
      </w:r>
      <w:r w:rsidRPr="004A4959">
        <w:rPr>
          <w:iCs/>
        </w:rPr>
        <w:t xml:space="preserve">Both in the literature and in commercial applications, there are </w:t>
      </w:r>
      <w:r>
        <w:rPr>
          <w:iCs/>
        </w:rPr>
        <w:t>many</w:t>
      </w:r>
      <w:r w:rsidRPr="004A4959">
        <w:rPr>
          <w:iCs/>
        </w:rPr>
        <w:t xml:space="preserve"> instances of artificial intelligence being used to learn user preferences in order to provide personalized, or targeted, services from different types of data – visual, verbal, metadata – and with different machine learning approaches.</w:t>
      </w:r>
      <w:r>
        <w:rPr>
          <w:iCs/>
        </w:rPr>
        <w:t xml:space="preserve"> </w:t>
      </w:r>
    </w:p>
    <w:p w14:paraId="5D2CD37E" w14:textId="02B44BD4" w:rsidR="008434E8" w:rsidRDefault="008434E8" w:rsidP="008434E8">
      <w:pPr>
        <w:pStyle w:val="BodyText"/>
        <w:ind w:firstLine="289"/>
        <w:contextualSpacing/>
        <w:rPr>
          <w:iCs/>
        </w:rPr>
      </w:pPr>
      <w:r>
        <w:rPr>
          <w:iCs/>
        </w:rPr>
        <w:t>I</w:t>
      </w:r>
      <w:r w:rsidRPr="004A4959">
        <w:rPr>
          <w:iCs/>
        </w:rPr>
        <w:t xml:space="preserve">n the field of virtual agents, Recommender Systems are ubiquitous on web platforms and in our personal computing devices (smartphones and others). These artificial agents learn human preferences and adjust their service accordingly with the objective of maximizing the time the user spends using the platform, which often translates to increased profits from advertisements. These systems often rely on hard metrics (e.g. usage time, number of items consumed), content meta-data (e.g. tags, title, author) and user-generated data (e.g. ratings, engagement in social feedback systems) to train the learning structures that adjust the nature of the content feed shown to the user </w:t>
      </w:r>
      <w:r w:rsidR="00B12074">
        <w:rPr>
          <w:iCs/>
        </w:rPr>
        <w:fldChar w:fldCharType="begin"/>
      </w:r>
      <w:r w:rsidR="00667082">
        <w:rPr>
          <w:iCs/>
        </w:rPr>
        <w:instrText>ADDIN F1000_CSL_CITATION&lt;~#@#~&gt;[{"DOI":"10.1109/TKDE.2016.2569096","First":false,"Last":false,"abstract":"A social recommendation system has attracted a lot of attention recently in the research communities of information retrieval, machine learning, and data mining. Traditional social recommendation algorithms are often based on batch machine learning methods which suffer from several critical limitations, e.g., extremely expensive model retraining cost whenever new user ratings arrive, unable to capture the change of user preferences over time. Therefore, it is important to make social recommendation system suitable for real-world online applications where data often arrives sequentially and user preferences may change dynamically and rapidly. In this paper, we present a new framework of online social recommendation from the viewpoint of online graph regularized user preference learning (OGRPL), which incorporates both collaborative user-item relationship as well as item content features into an unified preference learning process. We further develop an efficient iterative procedure, OGRPL-FW which utilizes the Frank-Wolfe algorithm, to solve the proposed online optimization problem. We conduct extensive experiments on several large-scale datasets, in which the encouraging results demonstrate that the proposed algorithms obtain significantly lower errors (in terms of both RMSE and MAE) than the state-of-the-art online recommendation methods when receiving the same amount of training data in the online learning process.","author":[{"family":"Zhao","given":"Zhou"},{"family":"Lu","given":"Hanqing"},{"family":"Cai","given":"Deng"},{"family":"He","given":"Xiaofei"},{"family":"Zhuang","given":"Yueting"}],"authorYearDisplayFormat":false,"citation-label":"8371334","container-title":"IEEE transactions on knowledge and data engineering","container-title-short":"IEEE Trans. Knowl. Data Eng.","id":"8371334","invisible":false,"issue":"9","issued":{"date-parts":[["2016","9","1"]]},"journalAbbreviation":"IEEE Trans. Knowl. Data Eng.","page":"2522-2534","suppress-author":false,"title":"User preference learning for online social recommendation","type":"article-journal","volume":"28"},{"First":false,"Last":false,"author":[{"family":"Bellogín","given":"Alejandro"},{"family":"Cantador","given":"Iván"},{"family":"Castells","given":"Pablo"},{"family":"Ortigosa","given":"Álvaro"}],"authorYearDisplayFormat":false,"citation-label":"8371336","id":"8371336","invisible":false,"issued":{"date-parts":[["2008"]]},"suppress-author":false,"title":"Discovering Relevant Preferences in a Personalised Recommender System using Machine Learning Techniques","type":"article-journal"}]</w:instrText>
      </w:r>
      <w:r w:rsidR="00B12074">
        <w:rPr>
          <w:iCs/>
        </w:rPr>
        <w:fldChar w:fldCharType="separate"/>
      </w:r>
      <w:r w:rsidR="00667082" w:rsidRPr="00667082">
        <w:rPr>
          <w:iCs/>
          <w:noProof/>
        </w:rPr>
        <w:t>[1], [2]</w:t>
      </w:r>
      <w:r w:rsidR="00B12074">
        <w:rPr>
          <w:iCs/>
        </w:rPr>
        <w:fldChar w:fldCharType="end"/>
      </w:r>
      <w:r w:rsidRPr="004A4959">
        <w:rPr>
          <w:iCs/>
        </w:rPr>
        <w:t xml:space="preserve">. </w:t>
      </w:r>
    </w:p>
    <w:p w14:paraId="28A079CD" w14:textId="7DFA9106" w:rsidR="008434E8" w:rsidRDefault="008434E8" w:rsidP="008434E8">
      <w:pPr>
        <w:pStyle w:val="BodyText"/>
        <w:ind w:firstLine="289"/>
        <w:contextualSpacing/>
        <w:rPr>
          <w:iCs/>
        </w:rPr>
      </w:pPr>
      <w:r w:rsidRPr="004A4959">
        <w:rPr>
          <w:iCs/>
        </w:rPr>
        <w:tab/>
        <w:t xml:space="preserve">Socially Assistive Robotics is a discipline where a robot –defined as an embodied intelligent agent – provides a service to its user, either physical (e.g. rehabilitation therapy) or psychological (e.g. companionship, emotional support). Previous research </w:t>
      </w:r>
      <w:r w:rsidR="008A53C7">
        <w:rPr>
          <w:iCs/>
        </w:rPr>
        <w:fldChar w:fldCharType="begin"/>
      </w:r>
      <w:r w:rsidR="00667082">
        <w:rPr>
          <w:iCs/>
        </w:rPr>
        <w:instrText>ADDIN F1000_CSL_CITATION&lt;~#@#~&gt;[{"DOI":"10.1098/rstb.2018.0026","First":false,"Last":false,"PMCID":"PMC6452249","PMID":"30853000","abstract":"Communication with humans is a multi-faceted phenomenon where the emotions, personality and non-verbal behaviours, as well as the verbal behaviours, play a significant role, and human-robot interaction (HRI) technologies should respect this complexity to achieve efficient and seamless communication. In this paper, we describe the design and execution of five public demonstrations made with two HRI systems that aimed at automatically sensing and analysing human participants' non-verbal behaviour and predicting their facial action units, facial expressions and personality in real time while they interacted with a small humanoid robot. We describe an overview of the challenges faced together with the lessons learned from those demonstrations in order to better inform the science and engineering fields to design and build better robots with more purposeful interaction capabilities. This article is part of the theme issue 'From social brains to social robots: applying neurocognitive insights to human-robot interaction'.","author":[{"family":"Gunes","given":"Hatice"},{"family":"Celiktutan","given":"Oya"},{"family":"Sariyanidi","given":"Evangelos"}],"authorYearDisplayFormat":false,"citation-label":"8350131","container-title":"Philosophical Transactions of the Royal Society of London. Series B, Biological Sciences","container-title-short":"Philos. Trans. R. Soc. Lond. B. Biol. Sci","id":"8350131","invisible":false,"issue":"1771","issued":{"date-parts":[["2019","4","29"]]},"journalAbbreviation":"Philos. Trans. R. Soc. Lond. B. Biol. Sci","page":"20180026","suppress-author":false,"title":"Live human-robot interactive public demonstrations with automatic emotion and personality prediction.","type":"article-journal","volume":"374"}]</w:instrText>
      </w:r>
      <w:r w:rsidR="008A53C7">
        <w:rPr>
          <w:iCs/>
        </w:rPr>
        <w:fldChar w:fldCharType="separate"/>
      </w:r>
      <w:r w:rsidR="00667082" w:rsidRPr="00667082">
        <w:rPr>
          <w:iCs/>
          <w:noProof/>
        </w:rPr>
        <w:t>[3]</w:t>
      </w:r>
      <w:r w:rsidR="008A53C7">
        <w:rPr>
          <w:iCs/>
        </w:rPr>
        <w:fldChar w:fldCharType="end"/>
      </w:r>
      <w:r w:rsidRPr="004A4959">
        <w:rPr>
          <w:iCs/>
        </w:rPr>
        <w:t xml:space="preserve"> has indicated that autonomous cognitive and social profiling of the user are key to deploying social robots in environments outside of the laboratory (e.g. in hospitals, schools or at home). </w:t>
      </w:r>
      <w:r w:rsidR="00C35B83" w:rsidRPr="004A4959">
        <w:rPr>
          <w:iCs/>
        </w:rPr>
        <w:t xml:space="preserve">Given the recent explosion of social media and ad-based media consumption platforms, data to train such systems is now abundant, but not often made </w:t>
      </w:r>
      <w:r w:rsidR="00C35B83" w:rsidRPr="004A4959">
        <w:rPr>
          <w:iCs/>
        </w:rPr>
        <w:t xml:space="preserve">publicly available. </w:t>
      </w:r>
      <w:r>
        <w:rPr>
          <w:iCs/>
        </w:rPr>
        <w:t>To this end, recent work engage</w:t>
      </w:r>
      <w:r w:rsidR="00C35B83">
        <w:rPr>
          <w:iCs/>
        </w:rPr>
        <w:t>d</w:t>
      </w:r>
      <w:r>
        <w:rPr>
          <w:iCs/>
        </w:rPr>
        <w:t xml:space="preserve"> </w:t>
      </w:r>
      <w:r w:rsidRPr="004A4959">
        <w:rPr>
          <w:iCs/>
        </w:rPr>
        <w:t xml:space="preserve">robots </w:t>
      </w:r>
      <w:r>
        <w:rPr>
          <w:iCs/>
        </w:rPr>
        <w:t>that</w:t>
      </w:r>
      <w:r w:rsidRPr="004A4959">
        <w:rPr>
          <w:iCs/>
        </w:rPr>
        <w:t xml:space="preserve"> interpret the behavior of their users through implicit cues in their facial expression and body gestures to infer mental states, personalities and emotions and, using this information, use a decision making process to determine how to best interact with a specific user.</w:t>
      </w:r>
      <w:r>
        <w:rPr>
          <w:iCs/>
        </w:rPr>
        <w:t xml:space="preserve"> I</w:t>
      </w:r>
      <w:r w:rsidRPr="004A4959">
        <w:rPr>
          <w:iCs/>
        </w:rPr>
        <w:t xml:space="preserve">n </w:t>
      </w:r>
      <w:r w:rsidR="008A53C7">
        <w:rPr>
          <w:iCs/>
        </w:rPr>
        <w:fldChar w:fldCharType="begin"/>
      </w:r>
      <w:r w:rsidR="00667082">
        <w:rPr>
          <w:iCs/>
        </w:rPr>
        <w:instrText>ADDIN F1000_CSL_CITATION&lt;~#@#~&gt;[{"DOI":"10.1109/TCDS.2019.2917030","First":false,"Last":false,"abstract":"&lt;p&gt;Reminiscence is a lifelong activity that happens throughout our lifespan. While memories can serve as topics in people’s every-day conversations, recalling the past can also help us build self-esteem and increase our level of happiness. In this paper, we aim to develop a robot companion that helps people to recollect their memories from personal photos. We focus on how a robot can associate concepts relevant to the content in the photos and evoke people’s memories by asking questions that are both relatable and engaging. To understand the content of a picture, we applied deep learning techniques in order to recognize events, objects, and scenes in it. Then, these observations and any user utterances are considered in a Markov Random Field-based algorithm that contains common sense knowledge of a number of events, with Loopy Belief Propagation being used to infer possible associated concepts and topics. Afterwards, the robot poses appropriate questions about the selected topics, guiding the user to reminisce through conversation. Our results show that the proposed system can pose related and appropriate questions to interact with the user, and has the potential guide the user to recall the past in an organized way.&lt;br&gt;&lt;/p&gt;","author":[{"family":"Wu","given":"Yi-Luen"},{"family":"Gamborino","given":"Edwinn"},{"family":"Fu","given":"Li-Chen"}],"authorYearDisplayFormat":false,"citation-label":"8350120","container-title":"IEEE Transactions on Cognitive and Developmental Systems","container-title-short":"IEEE Trans. Cogn. Dev. Syst.","id":"8350120","invisible":false,"issued":{"date-parts":[["2019"]]},"journalAbbreviation":"IEEE Trans. Cogn. Dev. Syst.","page":"1-1","suppress-author":false,"title":"Interactive Question-Posing System for Robot-Assisted Reminiscence from Personal Photos","type":"article-journal"}]</w:instrText>
      </w:r>
      <w:r w:rsidR="008A53C7">
        <w:rPr>
          <w:iCs/>
        </w:rPr>
        <w:fldChar w:fldCharType="separate"/>
      </w:r>
      <w:r w:rsidR="00667082" w:rsidRPr="00667082">
        <w:rPr>
          <w:iCs/>
          <w:noProof/>
        </w:rPr>
        <w:t>[10]</w:t>
      </w:r>
      <w:r w:rsidR="008A53C7">
        <w:rPr>
          <w:iCs/>
        </w:rPr>
        <w:fldChar w:fldCharType="end"/>
      </w:r>
      <w:r w:rsidRPr="004A4959">
        <w:rPr>
          <w:iCs/>
        </w:rPr>
        <w:t xml:space="preserve"> a platform for robot-assisted photo reminiscence for the elderly was introduced. Reminiscence Therapy is an intervention commonly used</w:t>
      </w:r>
      <w:r w:rsidR="006B3567">
        <w:rPr>
          <w:iCs/>
        </w:rPr>
        <w:t xml:space="preserve"> to alleviate neurodegenerative impact</w:t>
      </w:r>
      <w:r w:rsidRPr="004A4959">
        <w:rPr>
          <w:iCs/>
        </w:rPr>
        <w:t xml:space="preserve"> in patients with Mild Cognitive Impairment. It most often relies on the evocation of memories from the users’ lifetime through discussion of personal effects such as photographs. The authors implemented a variety of deep neural networks and a knowledge based inference process to generate questions that are directly related to the visual content of each photograph. Results showed that participants felt more engaged when the robot asked questions related to the photograph and their speech than when not.</w:t>
      </w:r>
      <w:r>
        <w:rPr>
          <w:iCs/>
        </w:rPr>
        <w:t xml:space="preserve"> </w:t>
      </w:r>
      <w:r w:rsidR="008A53C7">
        <w:rPr>
          <w:iCs/>
        </w:rPr>
        <w:fldChar w:fldCharType="begin"/>
      </w:r>
      <w:r w:rsidR="00667082">
        <w:rPr>
          <w:iCs/>
        </w:rPr>
        <w:instrText>ADDIN F1000_CSL_CITATION&lt;~#@#~&gt;[{"DOI":"10.1007/978-3-030-22577-3_26","First":false,"ISBN":"978-3-030-22576-6","Last":false,"author":[{"family":"Guo","given":"Xingzhi"},{"family":"Huang","given":"Yu-Cian"},{"family":"Gamborino","given":"Edwinn"},{"family":"Tseng","given":"Shih-Huan"},{"family":"Fu","given":"Li-Chen"},{"family":"Yeh","given":"Su-Ling"}],"authorYearDisplayFormat":false,"citation-label":"8350124","collection-title":"Lecture notes in computer science","container-title":"Cross-Cultural Design. Methods, Tools and User Experience: 11th International Conference, CCD 2019, Held as Part of the 21st HCI International Conference, HCII 2019, Orlando, FL, USA, July 26–31, 2019, Proceedings, Part I","editor":[{"family":"Rau","given":"Pei-Luen Patrick"}],"id":"8350124","invisible":false,"issued":{"date-parts":[["2019"]]},"page":"365-375","publisher":"Springer International Publishing","publisher-place":"Cham","suppress-author":false,"title":"Inferring Human Feelings and Desires for Human-Robot Trust Promotion","type":"chapter","volume":"11576"}]</w:instrText>
      </w:r>
      <w:r w:rsidR="008A53C7">
        <w:rPr>
          <w:iCs/>
        </w:rPr>
        <w:fldChar w:fldCharType="separate"/>
      </w:r>
      <w:r w:rsidR="00667082" w:rsidRPr="00667082">
        <w:rPr>
          <w:iCs/>
          <w:noProof/>
        </w:rPr>
        <w:t>[11]</w:t>
      </w:r>
      <w:r w:rsidR="008A53C7">
        <w:rPr>
          <w:iCs/>
        </w:rPr>
        <w:fldChar w:fldCharType="end"/>
      </w:r>
      <w:r w:rsidRPr="004A4959">
        <w:rPr>
          <w:iCs/>
        </w:rPr>
        <w:t xml:space="preserve"> presente</w:t>
      </w:r>
      <w:r w:rsidR="00F76910">
        <w:rPr>
          <w:iCs/>
        </w:rPr>
        <w:t>d</w:t>
      </w:r>
      <w:r w:rsidRPr="004A4959">
        <w:rPr>
          <w:iCs/>
        </w:rPr>
        <w:t xml:space="preserve"> a method to promote trust between humans and robots. </w:t>
      </w:r>
      <w:r w:rsidR="00CE0BA9">
        <w:rPr>
          <w:iCs/>
        </w:rPr>
        <w:t>The</w:t>
      </w:r>
      <w:r w:rsidRPr="004A4959">
        <w:rPr>
          <w:iCs/>
        </w:rPr>
        <w:t xml:space="preserve"> approach </w:t>
      </w:r>
      <w:r w:rsidR="007D3533">
        <w:rPr>
          <w:iCs/>
        </w:rPr>
        <w:t>wa</w:t>
      </w:r>
      <w:r w:rsidRPr="004A4959">
        <w:rPr>
          <w:iCs/>
        </w:rPr>
        <w:t>s based on Natural Language Understanding techniques where, when the user discloses their vulnerability to the robot, the system could infer the underlying feelings and desires of the user in order to provide relevant and effective emotional support.</w:t>
      </w:r>
      <w:r>
        <w:rPr>
          <w:iCs/>
        </w:rPr>
        <w:t xml:space="preserve"> </w:t>
      </w:r>
      <w:r w:rsidRPr="004A4959">
        <w:rPr>
          <w:iCs/>
        </w:rPr>
        <w:t xml:space="preserve">Finally, </w:t>
      </w:r>
      <w:r w:rsidR="008A53C7">
        <w:rPr>
          <w:iCs/>
        </w:rPr>
        <w:fldChar w:fldCharType="begin"/>
      </w:r>
      <w:r w:rsidR="00667082">
        <w:rPr>
          <w:iCs/>
        </w:rPr>
        <w:instrText>ADDIN F1000_CSL_CITATION&lt;~#@#~&gt;[{"First":false,"Last":false,"author":[{"family":"Gamborino","given":"Edwinn"},{"family":"Fu","given":"Li-Chen"}],"authorYearDisplayFormat":false,"citation-label":"8350121","event":"2018 18th International Conference on Control, Automation and Systems (ICCAS)","id":"8350121","invisible":false,"issued":{"date-parts":[["2018"]]},"publisher":"IEEE","suppress-author":false,"title":"Interactive Reinforcement Learning based Assistive Robot for the Emotional Support of Children","type":"paper-conference"}]</w:instrText>
      </w:r>
      <w:r w:rsidR="008A53C7">
        <w:rPr>
          <w:iCs/>
        </w:rPr>
        <w:fldChar w:fldCharType="separate"/>
      </w:r>
      <w:r w:rsidR="00667082" w:rsidRPr="00667082">
        <w:rPr>
          <w:iCs/>
          <w:noProof/>
        </w:rPr>
        <w:t>[12]</w:t>
      </w:r>
      <w:r w:rsidR="008A53C7">
        <w:rPr>
          <w:iCs/>
        </w:rPr>
        <w:fldChar w:fldCharType="end"/>
      </w:r>
      <w:r w:rsidR="00F76910">
        <w:rPr>
          <w:iCs/>
        </w:rPr>
        <w:t xml:space="preserve"> and</w:t>
      </w:r>
      <w:r w:rsidRPr="004A4959">
        <w:rPr>
          <w:iCs/>
        </w:rPr>
        <w:t xml:space="preserve"> </w:t>
      </w:r>
      <w:r w:rsidR="008A53C7">
        <w:rPr>
          <w:iCs/>
        </w:rPr>
        <w:fldChar w:fldCharType="begin"/>
      </w:r>
      <w:r w:rsidR="00667082">
        <w:rPr>
          <w:iCs/>
        </w:rPr>
        <w:instrText>ADDIN F1000_CSL_CITATION&lt;~#@#~&gt;[{"DOI":"10.1109/RO-MAN46459.2019.8956460","First":false,"ISBN":"978-1-7281-2622-7","Last":false,"author":[{"family":"Gamborino","given":"Edwinn"},{"family":"Yueh","given":"Hsiu-Ping"},{"family":"Lin","given":"Weijane"},{"family":"Yeh","given":"Su-Ling"},{"family":"Fu","given":"Li-Chen"}],"authorYearDisplayFormat":false,"citation-label":"8350119","container-title":"2019 28th IEEE International Conference on Robot and Human Interactive Communication (RO-MAN)","event":"2019 28th IEEE International Conference on Robot and Human Interactive Communication (RO-MAN)","id":"8350119","invisible":false,"issued":{"date-parts":[["2019","10","14"]]},"page":"1-6","publisher":"IEEE","suppress-author":false,"title":"Mood Estimation as a Social Profile Predictor in an Autonomous, Multi-Session, Emotional Support Robot for Children","type":"paper-conference"}]</w:instrText>
      </w:r>
      <w:r w:rsidR="008A53C7">
        <w:rPr>
          <w:iCs/>
        </w:rPr>
        <w:fldChar w:fldCharType="separate"/>
      </w:r>
      <w:r w:rsidR="00667082" w:rsidRPr="00667082">
        <w:rPr>
          <w:iCs/>
          <w:noProof/>
        </w:rPr>
        <w:t>[13]</w:t>
      </w:r>
      <w:r w:rsidR="008A53C7">
        <w:rPr>
          <w:iCs/>
        </w:rPr>
        <w:fldChar w:fldCharType="end"/>
      </w:r>
      <w:r w:rsidR="00F76910">
        <w:rPr>
          <w:iCs/>
        </w:rPr>
        <w:t xml:space="preserve"> </w:t>
      </w:r>
      <w:r w:rsidRPr="004A4959">
        <w:rPr>
          <w:iCs/>
        </w:rPr>
        <w:t xml:space="preserve">discuss the importance of learning </w:t>
      </w:r>
      <w:r w:rsidR="00010628">
        <w:rPr>
          <w:iCs/>
        </w:rPr>
        <w:t>user</w:t>
      </w:r>
      <w:r w:rsidRPr="004A4959">
        <w:rPr>
          <w:iCs/>
        </w:rPr>
        <w:t xml:space="preserve"> preference</w:t>
      </w:r>
      <w:r w:rsidR="00010628">
        <w:rPr>
          <w:iCs/>
        </w:rPr>
        <w:t>s</w:t>
      </w:r>
      <w:r w:rsidRPr="004A4959">
        <w:rPr>
          <w:iCs/>
        </w:rPr>
        <w:t xml:space="preserve"> through interactions with an emotional support robot for children. The system presented perform</w:t>
      </w:r>
      <w:r w:rsidR="00C112EB">
        <w:rPr>
          <w:iCs/>
        </w:rPr>
        <w:t>ed</w:t>
      </w:r>
      <w:r w:rsidRPr="004A4959">
        <w:rPr>
          <w:iCs/>
        </w:rPr>
        <w:t xml:space="preserve"> a variety of actions (e.g. play videos, tell jokes), and learn</w:t>
      </w:r>
      <w:r w:rsidR="0021029F">
        <w:rPr>
          <w:iCs/>
        </w:rPr>
        <w:t>ed</w:t>
      </w:r>
      <w:r w:rsidRPr="004A4959">
        <w:rPr>
          <w:iCs/>
        </w:rPr>
        <w:t xml:space="preserve"> user preferences by assessing emotional reactions from facial expressions with an Interactive Reinforcement Learning algorithm. The results </w:t>
      </w:r>
      <w:r w:rsidR="00581889">
        <w:rPr>
          <w:iCs/>
        </w:rPr>
        <w:t>revealed</w:t>
      </w:r>
      <w:r w:rsidRPr="004A4959">
        <w:rPr>
          <w:iCs/>
        </w:rPr>
        <w:t xml:space="preserve"> that </w:t>
      </w:r>
      <w:r w:rsidR="00581889">
        <w:rPr>
          <w:iCs/>
        </w:rPr>
        <w:t>people</w:t>
      </w:r>
      <w:r w:rsidRPr="004A4959">
        <w:rPr>
          <w:iCs/>
        </w:rPr>
        <w:t xml:space="preserve"> gave more positive feedback </w:t>
      </w:r>
      <w:r w:rsidR="00FE6AFD">
        <w:rPr>
          <w:iCs/>
        </w:rPr>
        <w:t xml:space="preserve">to </w:t>
      </w:r>
      <w:r w:rsidRPr="004A4959">
        <w:rPr>
          <w:iCs/>
        </w:rPr>
        <w:t xml:space="preserve">and </w:t>
      </w:r>
      <w:r w:rsidR="00581889">
        <w:rPr>
          <w:iCs/>
        </w:rPr>
        <w:t>were</w:t>
      </w:r>
      <w:r w:rsidRPr="004A4959">
        <w:rPr>
          <w:iCs/>
        </w:rPr>
        <w:t xml:space="preserve"> </w:t>
      </w:r>
      <w:r w:rsidR="002E2E41">
        <w:rPr>
          <w:iCs/>
        </w:rPr>
        <w:t xml:space="preserve">more </w:t>
      </w:r>
      <w:r w:rsidRPr="004A4959">
        <w:rPr>
          <w:iCs/>
        </w:rPr>
        <w:t>willing to interact with the robot after several sessions when it learned their preferences.</w:t>
      </w:r>
    </w:p>
    <w:p w14:paraId="4B66693E" w14:textId="563E1AFA" w:rsidR="008434E8" w:rsidRPr="008B505E" w:rsidRDefault="00350451" w:rsidP="00667082">
      <w:pPr>
        <w:pStyle w:val="BodyText"/>
        <w:ind w:firstLine="289"/>
        <w:contextualSpacing/>
      </w:pPr>
      <w:r>
        <w:rPr>
          <w:iCs/>
        </w:rPr>
        <w:t>In sum</w:t>
      </w:r>
      <w:r w:rsidR="00E447E8">
        <w:rPr>
          <w:iCs/>
        </w:rPr>
        <w:t xml:space="preserve">, the evidence shows that social machines that infer </w:t>
      </w:r>
      <w:r w:rsidR="00E20E8E">
        <w:rPr>
          <w:iCs/>
        </w:rPr>
        <w:t>user mental</w:t>
      </w:r>
      <w:r w:rsidR="00E447E8">
        <w:rPr>
          <w:iCs/>
        </w:rPr>
        <w:t xml:space="preserve"> states</w:t>
      </w:r>
      <w:r w:rsidR="00E20E8E">
        <w:rPr>
          <w:iCs/>
        </w:rPr>
        <w:t xml:space="preserve"> through </w:t>
      </w:r>
      <w:r w:rsidR="00EE2CE6">
        <w:rPr>
          <w:iCs/>
        </w:rPr>
        <w:t xml:space="preserve">their </w:t>
      </w:r>
      <w:r w:rsidR="00E20E8E">
        <w:rPr>
          <w:iCs/>
        </w:rPr>
        <w:t xml:space="preserve">implicit </w:t>
      </w:r>
      <w:r w:rsidR="00EE2CE6">
        <w:rPr>
          <w:iCs/>
        </w:rPr>
        <w:t xml:space="preserve">affective </w:t>
      </w:r>
      <w:r w:rsidR="00E20E8E">
        <w:rPr>
          <w:iCs/>
        </w:rPr>
        <w:t>behaviors</w:t>
      </w:r>
      <w:r w:rsidR="00E447E8">
        <w:rPr>
          <w:iCs/>
        </w:rPr>
        <w:t xml:space="preserve"> </w:t>
      </w:r>
      <w:r w:rsidR="00E20E8E">
        <w:rPr>
          <w:iCs/>
        </w:rPr>
        <w:t>can</w:t>
      </w:r>
      <w:r w:rsidR="00E447E8">
        <w:rPr>
          <w:iCs/>
        </w:rPr>
        <w:t xml:space="preserve"> engage actions</w:t>
      </w:r>
      <w:r w:rsidR="00E20E8E">
        <w:rPr>
          <w:iCs/>
        </w:rPr>
        <w:t xml:space="preserve"> better</w:t>
      </w:r>
      <w:r w:rsidR="00E447E8">
        <w:rPr>
          <w:iCs/>
        </w:rPr>
        <w:t xml:space="preserve"> catered to user preferences</w:t>
      </w:r>
      <w:r w:rsidR="006A3AF9">
        <w:rPr>
          <w:iCs/>
        </w:rPr>
        <w:t>, which</w:t>
      </w:r>
      <w:r w:rsidR="00E447E8">
        <w:rPr>
          <w:iCs/>
        </w:rPr>
        <w:t xml:space="preserve"> in turn </w:t>
      </w:r>
      <w:r w:rsidR="006A3AF9">
        <w:rPr>
          <w:iCs/>
        </w:rPr>
        <w:t>improves user experience</w:t>
      </w:r>
      <w:r w:rsidR="001B11B2">
        <w:rPr>
          <w:iCs/>
        </w:rPr>
        <w:t xml:space="preserve"> and usage of the machine</w:t>
      </w:r>
      <w:r w:rsidR="006A3AF9">
        <w:rPr>
          <w:iCs/>
        </w:rPr>
        <w:t xml:space="preserve">. </w:t>
      </w:r>
      <w:r w:rsidR="00915C3A">
        <w:rPr>
          <w:iCs/>
        </w:rPr>
        <w:t xml:space="preserve">However, as mentioned, selection of appropriate </w:t>
      </w:r>
      <w:r w:rsidR="00B77268">
        <w:rPr>
          <w:iCs/>
        </w:rPr>
        <w:t xml:space="preserve">human-like </w:t>
      </w:r>
      <w:r w:rsidR="00915C3A">
        <w:rPr>
          <w:iCs/>
        </w:rPr>
        <w:t xml:space="preserve">social interactive behavioral preferences requires that the system also infers the </w:t>
      </w:r>
      <w:r w:rsidR="00B5748C">
        <w:rPr>
          <w:iCs/>
        </w:rPr>
        <w:t>user</w:t>
      </w:r>
      <w:r w:rsidR="00915C3A">
        <w:rPr>
          <w:iCs/>
        </w:rPr>
        <w:t>’s social context</w:t>
      </w:r>
      <w:r w:rsidR="00B5748C">
        <w:rPr>
          <w:iCs/>
        </w:rPr>
        <w:t xml:space="preserve">. </w:t>
      </w:r>
      <w:r w:rsidR="004F261F">
        <w:rPr>
          <w:iCs/>
        </w:rPr>
        <w:t>Thus</w:t>
      </w:r>
      <w:r w:rsidR="008434E8" w:rsidRPr="004A4959">
        <w:rPr>
          <w:iCs/>
        </w:rPr>
        <w:t xml:space="preserve">, the </w:t>
      </w:r>
      <w:r w:rsidR="003F76C2">
        <w:rPr>
          <w:iCs/>
        </w:rPr>
        <w:t xml:space="preserve">system </w:t>
      </w:r>
      <w:r w:rsidR="008434E8" w:rsidRPr="004A4959">
        <w:rPr>
          <w:iCs/>
        </w:rPr>
        <w:t xml:space="preserve">proposed </w:t>
      </w:r>
      <w:r w:rsidR="003F76C2">
        <w:rPr>
          <w:iCs/>
        </w:rPr>
        <w:t xml:space="preserve">here </w:t>
      </w:r>
      <w:r w:rsidR="008434E8" w:rsidRPr="004A4959">
        <w:rPr>
          <w:iCs/>
        </w:rPr>
        <w:t xml:space="preserve">aims to </w:t>
      </w:r>
      <w:r w:rsidR="000C701F">
        <w:rPr>
          <w:iCs/>
        </w:rPr>
        <w:t>infer</w:t>
      </w:r>
      <w:r w:rsidR="008434E8" w:rsidRPr="004A4959">
        <w:rPr>
          <w:iCs/>
        </w:rPr>
        <w:t xml:space="preserve"> the social network of the user</w:t>
      </w:r>
      <w:r w:rsidR="008434E8">
        <w:rPr>
          <w:iCs/>
        </w:rPr>
        <w:t xml:space="preserve"> </w:t>
      </w:r>
      <w:r w:rsidR="008434E8" w:rsidRPr="004A4959">
        <w:rPr>
          <w:iCs/>
        </w:rPr>
        <w:t>from naturalistic observation of the users’ behavior</w:t>
      </w:r>
      <w:r w:rsidR="00F37859">
        <w:rPr>
          <w:iCs/>
        </w:rPr>
        <w:t>s</w:t>
      </w:r>
      <w:r w:rsidR="008434E8" w:rsidRPr="004A4959">
        <w:rPr>
          <w:iCs/>
        </w:rPr>
        <w:t xml:space="preserve"> around others in order to </w:t>
      </w:r>
      <w:r w:rsidR="00CE14DD">
        <w:rPr>
          <w:iCs/>
        </w:rPr>
        <w:t>refine</w:t>
      </w:r>
      <w:r w:rsidR="008434E8" w:rsidRPr="004A4959">
        <w:rPr>
          <w:iCs/>
        </w:rPr>
        <w:t xml:space="preserve"> </w:t>
      </w:r>
      <w:r w:rsidR="00BB6635">
        <w:rPr>
          <w:iCs/>
        </w:rPr>
        <w:t>interactions between</w:t>
      </w:r>
      <w:r w:rsidR="008434E8" w:rsidRPr="004A4959">
        <w:rPr>
          <w:iCs/>
        </w:rPr>
        <w:t xml:space="preserve"> </w:t>
      </w:r>
      <w:r w:rsidR="00CE14DD">
        <w:rPr>
          <w:iCs/>
        </w:rPr>
        <w:t>virtual agents or robots with users across various</w:t>
      </w:r>
      <w:r w:rsidR="008434E8" w:rsidRPr="004A4959">
        <w:rPr>
          <w:iCs/>
        </w:rPr>
        <w:t xml:space="preserve"> social situations.</w:t>
      </w:r>
    </w:p>
    <w:p w14:paraId="2AB4D721" w14:textId="4CD02A08" w:rsidR="00B90148" w:rsidRDefault="008434E8" w:rsidP="00B90148">
      <w:pPr>
        <w:pStyle w:val="Heading2"/>
        <w:keepLines/>
        <w:numPr>
          <w:ilvl w:val="1"/>
          <w:numId w:val="0"/>
        </w:numPr>
        <w:tabs>
          <w:tab w:val="num" w:pos="360"/>
        </w:tabs>
        <w:autoSpaceDE/>
        <w:autoSpaceDN/>
        <w:ind w:left="288" w:hanging="288"/>
        <w:contextualSpacing/>
      </w:pPr>
      <w:r>
        <w:t>B</w:t>
      </w:r>
      <w:r w:rsidR="00B90148">
        <w:t>.</w:t>
      </w:r>
      <w:r w:rsidR="00B90148">
        <w:tab/>
        <w:t>Social Support</w:t>
      </w:r>
      <w:r w:rsidR="00776D91">
        <w:t xml:space="preserve"> Networks</w:t>
      </w:r>
    </w:p>
    <w:p w14:paraId="71205205" w14:textId="12F11480" w:rsidR="00142258" w:rsidRDefault="00B93E41" w:rsidP="00471911">
      <w:pPr>
        <w:pStyle w:val="BodyText"/>
        <w:ind w:firstLine="289"/>
        <w:contextualSpacing/>
        <w:rPr>
          <w:rStyle w:val="Emphasis"/>
          <w:i w:val="0"/>
        </w:rPr>
      </w:pPr>
      <w:r w:rsidRPr="00667082">
        <w:rPr>
          <w:rStyle w:val="Emphasis"/>
          <w:i w:val="0"/>
        </w:rPr>
        <w:t>The</w:t>
      </w:r>
      <w:r w:rsidR="00471911" w:rsidRPr="00667082">
        <w:rPr>
          <w:rStyle w:val="Emphasis"/>
          <w:i w:val="0"/>
        </w:rPr>
        <w:t xml:space="preserve"> </w:t>
      </w:r>
      <w:r>
        <w:rPr>
          <w:rStyle w:val="Emphasis"/>
          <w:i w:val="0"/>
        </w:rPr>
        <w:t>role of social networks in modulating</w:t>
      </w:r>
      <w:r w:rsidR="004C178B" w:rsidRPr="00667082">
        <w:rPr>
          <w:rStyle w:val="Emphasis"/>
          <w:i w:val="0"/>
        </w:rPr>
        <w:t xml:space="preserve"> human</w:t>
      </w:r>
      <w:r w:rsidR="00471911" w:rsidRPr="00667082">
        <w:rPr>
          <w:rStyle w:val="Emphasis"/>
          <w:i w:val="0"/>
        </w:rPr>
        <w:t xml:space="preserve"> </w:t>
      </w:r>
      <w:r>
        <w:rPr>
          <w:rStyle w:val="Emphasis"/>
          <w:i w:val="0"/>
        </w:rPr>
        <w:t xml:space="preserve">inter-personal </w:t>
      </w:r>
      <w:r w:rsidR="00471911" w:rsidRPr="00667082">
        <w:rPr>
          <w:rStyle w:val="Emphasis"/>
          <w:i w:val="0"/>
        </w:rPr>
        <w:t xml:space="preserve">interaction behaviors </w:t>
      </w:r>
      <w:r>
        <w:rPr>
          <w:rStyle w:val="Emphasis"/>
          <w:i w:val="0"/>
        </w:rPr>
        <w:t>has been extensively studied</w:t>
      </w:r>
      <w:r w:rsidR="00773AF3">
        <w:rPr>
          <w:rStyle w:val="Emphasis"/>
          <w:i w:val="0"/>
        </w:rPr>
        <w:t xml:space="preserve"> in sociology and psychology</w:t>
      </w:r>
      <w:r w:rsidR="00471911" w:rsidRPr="00667082">
        <w:rPr>
          <w:rStyle w:val="Emphasis"/>
          <w:i w:val="0"/>
        </w:rPr>
        <w:t xml:space="preserve">. </w:t>
      </w:r>
      <w:r w:rsidR="00F92563">
        <w:rPr>
          <w:rStyle w:val="Emphasis"/>
          <w:i w:val="0"/>
        </w:rPr>
        <w:t>To our knowledge</w:t>
      </w:r>
      <w:r>
        <w:rPr>
          <w:rStyle w:val="Emphasis"/>
          <w:i w:val="0"/>
        </w:rPr>
        <w:t xml:space="preserve">, </w:t>
      </w:r>
      <w:r w:rsidR="00D95583">
        <w:rPr>
          <w:rStyle w:val="Emphasis"/>
          <w:i w:val="0"/>
        </w:rPr>
        <w:fldChar w:fldCharType="begin"/>
      </w:r>
      <w:r w:rsidR="00667082">
        <w:rPr>
          <w:rStyle w:val="Emphasis"/>
          <w:i w:val="0"/>
        </w:rPr>
        <w:instrText>ADDIN F1000_CSL_CITATION&lt;~#@#~&gt;[{"DOI":"10.1177/001872675400700102","First":false,"Last":false,"author":[{"family":"Barnes","given":"J A"}],"authorYearDisplayFormat":false,"citation-label":"8351271","container-title":"Human Relations","container-title-short":"Human Relations","id":"8351271","invisible":false,"issue":"1","issued":{"date-parts":[["1954","2"]]},"journalAbbreviation":"Human Relations","page":"39-58","suppress-author":false,"title":"Class and committees in a norwegian island parish","type":"article-journal","volume":"7"}]</w:instrText>
      </w:r>
      <w:r w:rsidR="00D95583">
        <w:rPr>
          <w:rStyle w:val="Emphasis"/>
          <w:i w:val="0"/>
        </w:rPr>
        <w:fldChar w:fldCharType="separate"/>
      </w:r>
      <w:r w:rsidR="00667082" w:rsidRPr="00667082">
        <w:rPr>
          <w:rStyle w:val="Emphasis"/>
          <w:i w:val="0"/>
          <w:noProof/>
        </w:rPr>
        <w:t>[14]</w:t>
      </w:r>
      <w:r w:rsidR="00D95583">
        <w:rPr>
          <w:rStyle w:val="Emphasis"/>
          <w:i w:val="0"/>
        </w:rPr>
        <w:fldChar w:fldCharType="end"/>
      </w:r>
      <w:r w:rsidR="00471911" w:rsidRPr="00667082">
        <w:rPr>
          <w:rStyle w:val="Emphasis"/>
          <w:i w:val="0"/>
        </w:rPr>
        <w:t xml:space="preserve"> was the first study to </w:t>
      </w:r>
      <w:r>
        <w:rPr>
          <w:rStyle w:val="Emphasis"/>
          <w:i w:val="0"/>
        </w:rPr>
        <w:t>use</w:t>
      </w:r>
      <w:r w:rsidR="00471911" w:rsidRPr="00667082">
        <w:rPr>
          <w:rStyle w:val="Emphasis"/>
          <w:i w:val="0"/>
        </w:rPr>
        <w:t xml:space="preserve"> the term “network” </w:t>
      </w:r>
      <w:r w:rsidR="00142258">
        <w:rPr>
          <w:rStyle w:val="Emphasis"/>
          <w:i w:val="0"/>
        </w:rPr>
        <w:t>and apply its concept on</w:t>
      </w:r>
      <w:r w:rsidR="00142258" w:rsidRPr="00FA4EC6">
        <w:rPr>
          <w:rStyle w:val="Emphasis"/>
          <w:i w:val="0"/>
        </w:rPr>
        <w:t xml:space="preserve"> </w:t>
      </w:r>
      <w:r w:rsidR="00142258">
        <w:rPr>
          <w:rStyle w:val="Emphasis"/>
          <w:i w:val="0"/>
        </w:rPr>
        <w:t>a small Norwegian community</w:t>
      </w:r>
      <w:r w:rsidR="00142258" w:rsidRPr="00471911">
        <w:rPr>
          <w:rStyle w:val="Emphasis"/>
          <w:i w:val="0"/>
        </w:rPr>
        <w:t xml:space="preserve"> </w:t>
      </w:r>
      <w:r w:rsidR="00471911" w:rsidRPr="00667082">
        <w:rPr>
          <w:rStyle w:val="Emphasis"/>
          <w:i w:val="0"/>
        </w:rPr>
        <w:t xml:space="preserve">to </w:t>
      </w:r>
      <w:r>
        <w:rPr>
          <w:rStyle w:val="Emphasis"/>
          <w:i w:val="0"/>
        </w:rPr>
        <w:t xml:space="preserve">characterize </w:t>
      </w:r>
      <w:r w:rsidR="00142258">
        <w:rPr>
          <w:rStyle w:val="Emphasis"/>
          <w:i w:val="0"/>
        </w:rPr>
        <w:t>how pairs of persons were</w:t>
      </w:r>
      <w:r w:rsidR="00AC00D5">
        <w:rPr>
          <w:rStyle w:val="Emphasis"/>
          <w:i w:val="0"/>
        </w:rPr>
        <w:t xml:space="preserve"> socially</w:t>
      </w:r>
      <w:r w:rsidR="00142258">
        <w:rPr>
          <w:rStyle w:val="Emphasis"/>
          <w:i w:val="0"/>
        </w:rPr>
        <w:t xml:space="preserve"> related to each other. Specifically, two persons in the </w:t>
      </w:r>
      <w:r w:rsidR="00A343DB">
        <w:rPr>
          <w:rStyle w:val="Emphasis"/>
          <w:i w:val="0"/>
        </w:rPr>
        <w:t>social network</w:t>
      </w:r>
      <w:r w:rsidR="00142258">
        <w:rPr>
          <w:rStyle w:val="Emphasis"/>
          <w:i w:val="0"/>
        </w:rPr>
        <w:t xml:space="preserve"> might be friends, each with their own other sets of friends, some of which might know each other or not. </w:t>
      </w:r>
      <w:r w:rsidR="006C63D4">
        <w:rPr>
          <w:rStyle w:val="Emphasis"/>
          <w:i w:val="0"/>
        </w:rPr>
        <w:t>I</w:t>
      </w:r>
      <w:r w:rsidR="00D92B4C">
        <w:rPr>
          <w:rStyle w:val="Emphasis"/>
          <w:i w:val="0"/>
        </w:rPr>
        <w:t xml:space="preserve">n order to achieve certain goals in the </w:t>
      </w:r>
      <w:r w:rsidR="000D7D2B">
        <w:rPr>
          <w:rStyle w:val="Emphasis"/>
          <w:i w:val="0"/>
        </w:rPr>
        <w:t>social network</w:t>
      </w:r>
      <w:r w:rsidR="00D92B4C">
        <w:rPr>
          <w:rStyle w:val="Emphasis"/>
          <w:i w:val="0"/>
        </w:rPr>
        <w:t xml:space="preserve">, </w:t>
      </w:r>
      <w:r w:rsidR="00AB4294">
        <w:rPr>
          <w:rStyle w:val="Emphasis"/>
          <w:i w:val="0"/>
        </w:rPr>
        <w:t>each</w:t>
      </w:r>
      <w:r w:rsidR="00D92B4C">
        <w:rPr>
          <w:rStyle w:val="Emphasis"/>
          <w:i w:val="0"/>
        </w:rPr>
        <w:t xml:space="preserve"> person </w:t>
      </w:r>
      <w:r w:rsidR="00AB4294">
        <w:rPr>
          <w:rStyle w:val="Emphasis"/>
          <w:i w:val="0"/>
        </w:rPr>
        <w:t xml:space="preserve">interacts with specific sets of others, resulting in the formation of </w:t>
      </w:r>
      <w:r w:rsidR="002B132E">
        <w:rPr>
          <w:rStyle w:val="Emphasis"/>
          <w:i w:val="0"/>
        </w:rPr>
        <w:t>sub-</w:t>
      </w:r>
      <w:r w:rsidR="00AB4294">
        <w:rPr>
          <w:rStyle w:val="Emphasis"/>
          <w:i w:val="0"/>
        </w:rPr>
        <w:t xml:space="preserve">classes </w:t>
      </w:r>
      <w:r w:rsidR="00C53BF1">
        <w:rPr>
          <w:rStyle w:val="Emphasis"/>
          <w:i w:val="0"/>
        </w:rPr>
        <w:t>of social function</w:t>
      </w:r>
      <w:r w:rsidR="00AB4294">
        <w:rPr>
          <w:rStyle w:val="Emphasis"/>
          <w:i w:val="0"/>
        </w:rPr>
        <w:t xml:space="preserve">. </w:t>
      </w:r>
      <w:r w:rsidR="006C2B4B">
        <w:rPr>
          <w:rStyle w:val="Emphasis"/>
          <w:i w:val="0"/>
        </w:rPr>
        <w:t>S</w:t>
      </w:r>
      <w:r w:rsidR="00DE5DA9">
        <w:rPr>
          <w:rStyle w:val="Emphasis"/>
          <w:i w:val="0"/>
        </w:rPr>
        <w:t>ocial</w:t>
      </w:r>
      <w:r w:rsidR="007A7834">
        <w:rPr>
          <w:rStyle w:val="Emphasis"/>
          <w:i w:val="0"/>
        </w:rPr>
        <w:t xml:space="preserve"> network</w:t>
      </w:r>
      <w:r w:rsidR="006C2B4B">
        <w:rPr>
          <w:rStyle w:val="Emphasis"/>
          <w:i w:val="0"/>
        </w:rPr>
        <w:t>s</w:t>
      </w:r>
      <w:r w:rsidR="007A7834">
        <w:rPr>
          <w:rStyle w:val="Emphasis"/>
          <w:i w:val="0"/>
        </w:rPr>
        <w:t xml:space="preserve"> </w:t>
      </w:r>
      <w:r w:rsidR="006C2B4B">
        <w:rPr>
          <w:rStyle w:val="Emphasis"/>
          <w:i w:val="0"/>
        </w:rPr>
        <w:t xml:space="preserve">are </w:t>
      </w:r>
      <w:r w:rsidR="00C520EC">
        <w:rPr>
          <w:rStyle w:val="Emphasis"/>
          <w:i w:val="0"/>
        </w:rPr>
        <w:t xml:space="preserve">thus </w:t>
      </w:r>
      <w:r w:rsidR="007A7834">
        <w:rPr>
          <w:rStyle w:val="Emphasis"/>
          <w:i w:val="0"/>
        </w:rPr>
        <w:t>graph</w:t>
      </w:r>
      <w:r w:rsidR="006C2B4B">
        <w:rPr>
          <w:rStyle w:val="Emphasis"/>
          <w:i w:val="0"/>
        </w:rPr>
        <w:t>s</w:t>
      </w:r>
      <w:r w:rsidR="00F0579E">
        <w:rPr>
          <w:rStyle w:val="Emphasis"/>
          <w:i w:val="0"/>
        </w:rPr>
        <w:t xml:space="preserve"> with specific topolog</w:t>
      </w:r>
      <w:r w:rsidR="006C2B4B">
        <w:rPr>
          <w:rStyle w:val="Emphasis"/>
          <w:i w:val="0"/>
        </w:rPr>
        <w:t>ies</w:t>
      </w:r>
      <w:r w:rsidR="007A7834">
        <w:rPr>
          <w:rStyle w:val="Emphasis"/>
          <w:i w:val="0"/>
        </w:rPr>
        <w:t xml:space="preserve"> </w:t>
      </w:r>
      <w:r w:rsidR="00D95583">
        <w:rPr>
          <w:rStyle w:val="Emphasis"/>
          <w:i w:val="0"/>
        </w:rPr>
        <w:fldChar w:fldCharType="begin"/>
      </w:r>
      <w:r w:rsidR="00667082">
        <w:rPr>
          <w:rStyle w:val="Emphasis"/>
          <w:i w:val="0"/>
        </w:rPr>
        <w:instrText>ADDIN F1000_CSL_CITATION&lt;~#@#~&gt;[{"First":false,"Last":false,"author":[{"family":"Euler","given":"Leonhard"}],"authorYearDisplayFormat":false,"citation-label":"5609943","container-title":"Scientific American","id":"5609943","invisible":false,"issue":"1","issued":{"date-parts":[["1953"]]},"page":"66-72","suppress-author":false,"title":"Leonhard Euler and the Koenigsberg Bridges","type":"article-journal","volume":"189"}]</w:instrText>
      </w:r>
      <w:r w:rsidR="00D95583">
        <w:rPr>
          <w:rStyle w:val="Emphasis"/>
          <w:i w:val="0"/>
        </w:rPr>
        <w:fldChar w:fldCharType="separate"/>
      </w:r>
      <w:r w:rsidR="00667082" w:rsidRPr="00667082">
        <w:rPr>
          <w:rStyle w:val="Emphasis"/>
          <w:i w:val="0"/>
          <w:noProof/>
        </w:rPr>
        <w:t>[15]</w:t>
      </w:r>
      <w:r w:rsidR="00D95583">
        <w:rPr>
          <w:rStyle w:val="Emphasis"/>
          <w:i w:val="0"/>
        </w:rPr>
        <w:fldChar w:fldCharType="end"/>
      </w:r>
      <w:r w:rsidR="007A7834">
        <w:rPr>
          <w:rStyle w:val="Emphasis"/>
          <w:i w:val="0"/>
        </w:rPr>
        <w:t xml:space="preserve"> </w:t>
      </w:r>
      <w:r w:rsidR="00D46955">
        <w:rPr>
          <w:rStyle w:val="Emphasis"/>
          <w:i w:val="0"/>
        </w:rPr>
        <w:t xml:space="preserve">that </w:t>
      </w:r>
      <w:r w:rsidR="006E374E">
        <w:rPr>
          <w:rStyle w:val="Emphasis"/>
          <w:i w:val="0"/>
        </w:rPr>
        <w:t>emerge</w:t>
      </w:r>
      <w:r w:rsidR="00D46955">
        <w:rPr>
          <w:rStyle w:val="Emphasis"/>
          <w:i w:val="0"/>
        </w:rPr>
        <w:t xml:space="preserve"> from</w:t>
      </w:r>
      <w:r w:rsidR="007A7834">
        <w:rPr>
          <w:rStyle w:val="Emphasis"/>
          <w:i w:val="0"/>
        </w:rPr>
        <w:t xml:space="preserve"> trac</w:t>
      </w:r>
      <w:r w:rsidR="00D46955">
        <w:rPr>
          <w:rStyle w:val="Emphasis"/>
          <w:i w:val="0"/>
        </w:rPr>
        <w:t>ing</w:t>
      </w:r>
      <w:r w:rsidR="007A7834">
        <w:rPr>
          <w:rStyle w:val="Emphasis"/>
          <w:i w:val="0"/>
        </w:rPr>
        <w:t xml:space="preserve"> out </w:t>
      </w:r>
      <w:r w:rsidR="00D46955">
        <w:rPr>
          <w:rStyle w:val="Emphasis"/>
          <w:i w:val="0"/>
        </w:rPr>
        <w:t xml:space="preserve">the </w:t>
      </w:r>
      <w:r w:rsidR="007A7834">
        <w:rPr>
          <w:rStyle w:val="Emphasis"/>
          <w:i w:val="0"/>
        </w:rPr>
        <w:t xml:space="preserve">paths </w:t>
      </w:r>
      <w:r w:rsidR="006C5713">
        <w:rPr>
          <w:rStyle w:val="Emphasis"/>
          <w:i w:val="0"/>
        </w:rPr>
        <w:t xml:space="preserve">of relationships </w:t>
      </w:r>
      <w:r w:rsidR="00D46955">
        <w:rPr>
          <w:rStyle w:val="Emphasis"/>
          <w:i w:val="0"/>
        </w:rPr>
        <w:t>between</w:t>
      </w:r>
      <w:r w:rsidR="0053017C">
        <w:rPr>
          <w:rStyle w:val="Emphasis"/>
          <w:i w:val="0"/>
        </w:rPr>
        <w:t xml:space="preserve"> a </w:t>
      </w:r>
      <w:r w:rsidR="007A7834">
        <w:rPr>
          <w:rStyle w:val="Emphasis"/>
          <w:i w:val="0"/>
        </w:rPr>
        <w:t xml:space="preserve"> given person </w:t>
      </w:r>
      <w:r w:rsidR="0053017C">
        <w:rPr>
          <w:rStyle w:val="Emphasis"/>
          <w:i w:val="0"/>
        </w:rPr>
        <w:t>and how that person</w:t>
      </w:r>
      <w:r w:rsidR="007A7834">
        <w:rPr>
          <w:rStyle w:val="Emphasis"/>
          <w:i w:val="0"/>
        </w:rPr>
        <w:t xml:space="preserve"> socially interact</w:t>
      </w:r>
      <w:r w:rsidR="000B4DC7">
        <w:rPr>
          <w:rStyle w:val="Emphasis"/>
          <w:i w:val="0"/>
        </w:rPr>
        <w:t>s</w:t>
      </w:r>
      <w:r w:rsidR="007A7834">
        <w:rPr>
          <w:rStyle w:val="Emphasis"/>
          <w:i w:val="0"/>
        </w:rPr>
        <w:t xml:space="preserve"> with </w:t>
      </w:r>
      <w:r w:rsidR="00A85615">
        <w:rPr>
          <w:rStyle w:val="Emphasis"/>
          <w:i w:val="0"/>
        </w:rPr>
        <w:t>all</w:t>
      </w:r>
      <w:r w:rsidR="007A7834">
        <w:rPr>
          <w:rStyle w:val="Emphasis"/>
          <w:i w:val="0"/>
        </w:rPr>
        <w:t xml:space="preserve"> other person</w:t>
      </w:r>
      <w:r w:rsidR="00A85615">
        <w:rPr>
          <w:rStyle w:val="Emphasis"/>
          <w:i w:val="0"/>
        </w:rPr>
        <w:t>s</w:t>
      </w:r>
      <w:r w:rsidR="007A7834">
        <w:rPr>
          <w:rStyle w:val="Emphasis"/>
          <w:i w:val="0"/>
        </w:rPr>
        <w:t xml:space="preserve"> in the network.  </w:t>
      </w:r>
    </w:p>
    <w:p w14:paraId="5CBFD4AF" w14:textId="7058EA9F" w:rsidR="00FA715D" w:rsidRDefault="000A6BB6" w:rsidP="00497C1F">
      <w:pPr>
        <w:pStyle w:val="BodyText"/>
        <w:ind w:firstLine="289"/>
        <w:contextualSpacing/>
        <w:rPr>
          <w:rStyle w:val="Emphasis"/>
          <w:i w:val="0"/>
        </w:rPr>
      </w:pPr>
      <w:r>
        <w:rPr>
          <w:rStyle w:val="Emphasis"/>
          <w:i w:val="0"/>
        </w:rPr>
        <w:t>Importantly</w:t>
      </w:r>
      <w:r w:rsidR="005A68F6">
        <w:rPr>
          <w:rStyle w:val="Emphasis"/>
          <w:i w:val="0"/>
        </w:rPr>
        <w:t xml:space="preserve">, </w:t>
      </w:r>
      <w:r w:rsidR="000D59AC">
        <w:rPr>
          <w:rStyle w:val="Emphasis"/>
          <w:i w:val="0"/>
        </w:rPr>
        <w:t xml:space="preserve">as mentioned, </w:t>
      </w:r>
      <w:r w:rsidR="009E0F88">
        <w:rPr>
          <w:rStyle w:val="Emphasis"/>
          <w:i w:val="0"/>
        </w:rPr>
        <w:t>social network</w:t>
      </w:r>
      <w:r w:rsidR="005A68F6">
        <w:rPr>
          <w:rStyle w:val="Emphasis"/>
          <w:i w:val="0"/>
        </w:rPr>
        <w:t xml:space="preserve"> </w:t>
      </w:r>
      <w:r w:rsidR="005C765F">
        <w:rPr>
          <w:rStyle w:val="Emphasis"/>
          <w:i w:val="0"/>
        </w:rPr>
        <w:t xml:space="preserve">structure or topology </w:t>
      </w:r>
      <w:r>
        <w:rPr>
          <w:rStyle w:val="Emphasis"/>
          <w:i w:val="0"/>
        </w:rPr>
        <w:t>also determines</w:t>
      </w:r>
      <w:r w:rsidR="005A68F6">
        <w:rPr>
          <w:rStyle w:val="Emphasis"/>
          <w:i w:val="0"/>
        </w:rPr>
        <w:t xml:space="preserve"> the sort of social interactions a </w:t>
      </w:r>
      <w:r w:rsidR="005A68F6">
        <w:rPr>
          <w:rStyle w:val="Emphasis"/>
          <w:i w:val="0"/>
        </w:rPr>
        <w:lastRenderedPageBreak/>
        <w:t xml:space="preserve">person </w:t>
      </w:r>
      <w:r w:rsidR="00BD51ED">
        <w:rPr>
          <w:rStyle w:val="Emphasis"/>
          <w:i w:val="0"/>
        </w:rPr>
        <w:t xml:space="preserve">preferentially </w:t>
      </w:r>
      <w:r w:rsidR="005A68F6">
        <w:rPr>
          <w:rStyle w:val="Emphasis"/>
          <w:i w:val="0"/>
        </w:rPr>
        <w:t>engage</w:t>
      </w:r>
      <w:r w:rsidR="00F949A1">
        <w:rPr>
          <w:rStyle w:val="Emphasis"/>
          <w:i w:val="0"/>
        </w:rPr>
        <w:t>s</w:t>
      </w:r>
      <w:r w:rsidR="005A68F6">
        <w:rPr>
          <w:rStyle w:val="Emphasis"/>
          <w:i w:val="0"/>
        </w:rPr>
        <w:t xml:space="preserve"> in or not. </w:t>
      </w:r>
      <w:r w:rsidR="0011658F">
        <w:rPr>
          <w:rStyle w:val="Emphasis"/>
          <w:i w:val="0"/>
        </w:rPr>
        <w:t>Critically</w:t>
      </w:r>
      <w:r w:rsidR="005A68F6">
        <w:rPr>
          <w:rStyle w:val="Emphasis"/>
          <w:i w:val="0"/>
        </w:rPr>
        <w:t xml:space="preserve">, </w:t>
      </w:r>
      <w:r w:rsidR="008F51DF">
        <w:rPr>
          <w:rStyle w:val="Emphasis"/>
          <w:i w:val="0"/>
        </w:rPr>
        <w:t xml:space="preserve">a person’s social network </w:t>
      </w:r>
      <w:r w:rsidR="00497C1F">
        <w:rPr>
          <w:rStyle w:val="Emphasis"/>
          <w:i w:val="0"/>
        </w:rPr>
        <w:t>mediates</w:t>
      </w:r>
      <w:r w:rsidR="008F51DF">
        <w:rPr>
          <w:rStyle w:val="Emphasis"/>
          <w:i w:val="0"/>
        </w:rPr>
        <w:t xml:space="preserve"> the ease </w:t>
      </w:r>
      <w:r w:rsidR="00BF3052">
        <w:rPr>
          <w:rStyle w:val="Emphasis"/>
          <w:i w:val="0"/>
        </w:rPr>
        <w:t>of</w:t>
      </w:r>
      <w:r w:rsidR="005A68F6">
        <w:rPr>
          <w:rStyle w:val="Emphasis"/>
          <w:i w:val="0"/>
        </w:rPr>
        <w:t xml:space="preserve"> </w:t>
      </w:r>
      <w:r w:rsidR="008F51DF">
        <w:rPr>
          <w:rStyle w:val="Emphasis"/>
          <w:i w:val="0"/>
        </w:rPr>
        <w:t>obtain</w:t>
      </w:r>
      <w:r w:rsidR="00BF3052">
        <w:rPr>
          <w:rStyle w:val="Emphasis"/>
          <w:i w:val="0"/>
        </w:rPr>
        <w:t>ing</w:t>
      </w:r>
      <w:r w:rsidR="005A68F6">
        <w:rPr>
          <w:rStyle w:val="Emphasis"/>
          <w:i w:val="0"/>
        </w:rPr>
        <w:t xml:space="preserve"> support from </w:t>
      </w:r>
      <w:r w:rsidR="008F51DF">
        <w:rPr>
          <w:rStyle w:val="Emphasis"/>
          <w:i w:val="0"/>
        </w:rPr>
        <w:t xml:space="preserve">others </w:t>
      </w:r>
      <w:r w:rsidR="00497C1F">
        <w:rPr>
          <w:rStyle w:val="Emphasis"/>
          <w:i w:val="0"/>
        </w:rPr>
        <w:t xml:space="preserve">for </w:t>
      </w:r>
      <w:r w:rsidR="005A68F6">
        <w:rPr>
          <w:rStyle w:val="Emphasis"/>
          <w:i w:val="0"/>
        </w:rPr>
        <w:t xml:space="preserve">certain needs </w:t>
      </w:r>
      <w:r w:rsidR="00C62F20">
        <w:rPr>
          <w:rStyle w:val="Emphasis"/>
          <w:i w:val="0"/>
        </w:rPr>
        <w:fldChar w:fldCharType="begin"/>
      </w:r>
      <w:r w:rsidR="00667082">
        <w:rPr>
          <w:rStyle w:val="Emphasis"/>
          <w:i w:val="0"/>
        </w:rPr>
        <w:instrText>ADDIN F1000_CSL_CITATION&lt;~#@#~&gt;[{"First":false,"Last":false,"author":[{"family":"Heaney","given":"Catherine A"},{"family":"Israel","given":"Barbara A"}],"authorYearDisplayFormat":false,"citation-label":"8351275","container-title":"Health behavior and health education: Theory, research, and practice","id":"8351275","invisible":false,"issued":{"date-parts":[["2008"]]},"page":"189-210","suppress-author":false,"title":"Social networks and social support","type":"article-journal","volume":"4"},{"DOI":"10.3389/fcomm.2016.00010","First":false,"Last":false,"abstract":"This manuscript discusses the development, impact, and several major research findings of studies in the area of social network support and health outcomes. The review focuses largely on the development of online social support networks and the ways in which they may interact with face-to-face support networks to influence physical and psychological health outcomes. The manuscript discusses this area and it presents a research agenda for future work in this area from an Associate Editor's perspective.","author":[{"family":"Wright","given":"Kevin"}],"authorYearDisplayFormat":false,"citation-label":"8321426","container-title":"Frontiers in Communication","container-title-short":"Front. Commun.","id":"8321426","invisible":false,"issued":{"date-parts":[["2016","10","14"]]},"journalAbbreviation":"Front. Commun.","suppress-author":false,"title":"Social networks, interpersonal social support, and health outcomes: A health communication perspective","type":"article-journal","volume":"1"}]</w:instrText>
      </w:r>
      <w:r w:rsidR="00C62F20">
        <w:rPr>
          <w:rStyle w:val="Emphasis"/>
          <w:i w:val="0"/>
        </w:rPr>
        <w:fldChar w:fldCharType="separate"/>
      </w:r>
      <w:r w:rsidR="00667082" w:rsidRPr="00667082">
        <w:rPr>
          <w:rStyle w:val="Emphasis"/>
          <w:i w:val="0"/>
          <w:noProof/>
        </w:rPr>
        <w:t>[9], [16]</w:t>
      </w:r>
      <w:r w:rsidR="00C62F20">
        <w:rPr>
          <w:rStyle w:val="Emphasis"/>
          <w:i w:val="0"/>
        </w:rPr>
        <w:fldChar w:fldCharType="end"/>
      </w:r>
      <w:r w:rsidR="005A68F6">
        <w:rPr>
          <w:rStyle w:val="Emphasis"/>
          <w:i w:val="0"/>
        </w:rPr>
        <w:t xml:space="preserve">. </w:t>
      </w:r>
      <w:r w:rsidR="00497C1F">
        <w:rPr>
          <w:rStyle w:val="Emphasis"/>
          <w:i w:val="0"/>
        </w:rPr>
        <w:t xml:space="preserve">For instance, </w:t>
      </w:r>
      <w:r w:rsidR="00193BD3">
        <w:rPr>
          <w:rStyle w:val="Emphasis"/>
          <w:i w:val="0"/>
        </w:rPr>
        <w:t xml:space="preserve">a </w:t>
      </w:r>
      <w:r w:rsidR="004566D6">
        <w:rPr>
          <w:rStyle w:val="Emphasis"/>
          <w:i w:val="0"/>
        </w:rPr>
        <w:t>baby</w:t>
      </w:r>
      <w:r w:rsidR="00193BD3">
        <w:rPr>
          <w:rStyle w:val="Emphasis"/>
          <w:i w:val="0"/>
        </w:rPr>
        <w:t xml:space="preserve"> obtains </w:t>
      </w:r>
      <w:r w:rsidR="004566D6">
        <w:rPr>
          <w:rStyle w:val="Emphasis"/>
          <w:i w:val="0"/>
        </w:rPr>
        <w:t>food</w:t>
      </w:r>
      <w:r w:rsidR="00193BD3">
        <w:rPr>
          <w:rStyle w:val="Emphasis"/>
          <w:i w:val="0"/>
        </w:rPr>
        <w:t xml:space="preserve"> from parents</w:t>
      </w:r>
      <w:r w:rsidR="00BB7388">
        <w:rPr>
          <w:rStyle w:val="Emphasis"/>
          <w:i w:val="0"/>
        </w:rPr>
        <w:t xml:space="preserve"> </w:t>
      </w:r>
      <w:r w:rsidR="00193BD3">
        <w:rPr>
          <w:rStyle w:val="Emphasis"/>
          <w:i w:val="0"/>
        </w:rPr>
        <w:t xml:space="preserve">more readily than from </w:t>
      </w:r>
      <w:r w:rsidR="004566D6">
        <w:rPr>
          <w:rStyle w:val="Emphasis"/>
          <w:i w:val="0"/>
        </w:rPr>
        <w:t>siblings</w:t>
      </w:r>
      <w:r w:rsidR="00CD313D">
        <w:rPr>
          <w:rStyle w:val="Emphasis"/>
          <w:i w:val="0"/>
        </w:rPr>
        <w:t>, and seek</w:t>
      </w:r>
      <w:r w:rsidR="00587231">
        <w:rPr>
          <w:rStyle w:val="Emphasis"/>
          <w:i w:val="0"/>
        </w:rPr>
        <w:t>s</w:t>
      </w:r>
      <w:r w:rsidR="00CD313D">
        <w:rPr>
          <w:rStyle w:val="Emphasis"/>
          <w:i w:val="0"/>
        </w:rPr>
        <w:t xml:space="preserve"> out siblings for other purposes</w:t>
      </w:r>
      <w:r w:rsidR="00193BD3">
        <w:rPr>
          <w:rStyle w:val="Emphasis"/>
          <w:i w:val="0"/>
        </w:rPr>
        <w:t xml:space="preserve"> (despite similar physical proximities</w:t>
      </w:r>
      <w:r w:rsidR="00CD313D">
        <w:rPr>
          <w:rStyle w:val="Emphasis"/>
          <w:i w:val="0"/>
        </w:rPr>
        <w:t xml:space="preserve"> </w:t>
      </w:r>
      <w:r w:rsidR="0053653C">
        <w:rPr>
          <w:rStyle w:val="Emphasis"/>
          <w:i w:val="0"/>
        </w:rPr>
        <w:t>for</w:t>
      </w:r>
      <w:r w:rsidR="00CD313D">
        <w:rPr>
          <w:rStyle w:val="Emphasis"/>
          <w:i w:val="0"/>
        </w:rPr>
        <w:t xml:space="preserve"> </w:t>
      </w:r>
      <w:r w:rsidR="0080514F">
        <w:rPr>
          <w:rStyle w:val="Emphasis"/>
          <w:i w:val="0"/>
        </w:rPr>
        <w:t>both</w:t>
      </w:r>
      <w:r w:rsidR="00193BD3">
        <w:rPr>
          <w:rStyle w:val="Emphasis"/>
          <w:i w:val="0"/>
        </w:rPr>
        <w:t xml:space="preserve">). </w:t>
      </w:r>
      <w:r w:rsidR="00710921">
        <w:rPr>
          <w:rStyle w:val="Emphasis"/>
          <w:i w:val="0"/>
        </w:rPr>
        <w:t>Thus, a</w:t>
      </w:r>
      <w:r w:rsidR="00215151">
        <w:rPr>
          <w:rStyle w:val="Emphasis"/>
          <w:i w:val="0"/>
        </w:rPr>
        <w:t xml:space="preserve"> </w:t>
      </w:r>
      <w:r w:rsidR="00F4180E">
        <w:rPr>
          <w:rStyle w:val="Emphasis"/>
          <w:i w:val="0"/>
        </w:rPr>
        <w:t xml:space="preserve">given </w:t>
      </w:r>
      <w:r w:rsidR="00215151">
        <w:rPr>
          <w:rStyle w:val="Emphasis"/>
          <w:i w:val="0"/>
        </w:rPr>
        <w:t>person maintain</w:t>
      </w:r>
      <w:r w:rsidR="00F4180E">
        <w:rPr>
          <w:rStyle w:val="Emphasis"/>
          <w:i w:val="0"/>
        </w:rPr>
        <w:t>s</w:t>
      </w:r>
      <w:r w:rsidR="00215151">
        <w:rPr>
          <w:rStyle w:val="Emphasis"/>
          <w:i w:val="0"/>
        </w:rPr>
        <w:t xml:space="preserve"> several different </w:t>
      </w:r>
      <w:r w:rsidR="00F4180E">
        <w:rPr>
          <w:rStyle w:val="Emphasis"/>
          <w:i w:val="0"/>
        </w:rPr>
        <w:t xml:space="preserve">classes </w:t>
      </w:r>
      <w:r w:rsidR="00215151">
        <w:rPr>
          <w:rStyle w:val="Emphasis"/>
          <w:i w:val="0"/>
        </w:rPr>
        <w:t xml:space="preserve">of social </w:t>
      </w:r>
      <w:r w:rsidR="00646BE2">
        <w:rPr>
          <w:rStyle w:val="Emphasis"/>
          <w:i w:val="0"/>
        </w:rPr>
        <w:t xml:space="preserve">support </w:t>
      </w:r>
      <w:r w:rsidR="00215151">
        <w:rPr>
          <w:rStyle w:val="Emphasis"/>
          <w:i w:val="0"/>
        </w:rPr>
        <w:t>network</w:t>
      </w:r>
      <w:r w:rsidR="00F4180E">
        <w:rPr>
          <w:rStyle w:val="Emphasis"/>
          <w:i w:val="0"/>
        </w:rPr>
        <w:t xml:space="preserve">s for different </w:t>
      </w:r>
      <w:r w:rsidR="001022AC">
        <w:rPr>
          <w:rStyle w:val="Emphasis"/>
          <w:i w:val="0"/>
        </w:rPr>
        <w:t xml:space="preserve">needs (e.g. emotional, financial, health) </w:t>
      </w:r>
      <w:r w:rsidR="00C62F20">
        <w:rPr>
          <w:rStyle w:val="Emphasis"/>
          <w:i w:val="0"/>
        </w:rPr>
        <w:fldChar w:fldCharType="begin"/>
      </w:r>
      <w:r w:rsidR="00667082">
        <w:rPr>
          <w:rStyle w:val="Emphasis"/>
          <w:i w:val="0"/>
        </w:rPr>
        <w:instrText>ADDIN F1000_CSL_CITATION&lt;~#@#~&gt;[{"DOI":"10.1080/03637751.2010.502538","First":false,"Last":false,"abstract":"This article reports two studies designed to develop and test a weak-tie/strong-tie support network preference scale. A theoretical framework for developing the measure and empirical tests of the underlying dimensions in two distinct populations is presented along with an assessment of the scale's validity and reliability, and hypotheses are tested regarding the support network preferences of the two populations. The application and utility of the four subscales comprising the W/STS is discussed along with the scale's implications for the study and advancement of applied research concerning social support networks.","author":[{"family":"Wright","given":"Kevin B."},{"family":"Miller","given":"Claude H."}],"authorYearDisplayFormat":false,"citation-label":"8351258","container-title":"Communication monographs","container-title-short":"Commun. Monogr.","id":"8351258","invisible":false,"issue":"4","issued":{"date-parts":[["2010","12"]]},"journalAbbreviation":"Commun. Monogr.","page":"500-517","suppress-author":false,"title":"A Measure of Weak-Tie/Strong-Tie Support Network Preference","type":"article-journal","volume":"77"}]</w:instrText>
      </w:r>
      <w:r w:rsidR="00C62F20">
        <w:rPr>
          <w:rStyle w:val="Emphasis"/>
          <w:i w:val="0"/>
        </w:rPr>
        <w:fldChar w:fldCharType="separate"/>
      </w:r>
      <w:r w:rsidR="00667082" w:rsidRPr="00667082">
        <w:rPr>
          <w:rStyle w:val="Emphasis"/>
          <w:i w:val="0"/>
          <w:noProof/>
        </w:rPr>
        <w:t>[17]</w:t>
      </w:r>
      <w:r w:rsidR="00C62F20">
        <w:rPr>
          <w:rStyle w:val="Emphasis"/>
          <w:i w:val="0"/>
        </w:rPr>
        <w:fldChar w:fldCharType="end"/>
      </w:r>
      <w:r w:rsidR="001022AC">
        <w:rPr>
          <w:rStyle w:val="Emphasis"/>
          <w:i w:val="0"/>
        </w:rPr>
        <w:t>.</w:t>
      </w:r>
      <w:r w:rsidR="00646BE2">
        <w:rPr>
          <w:rStyle w:val="Emphasis"/>
          <w:i w:val="0"/>
        </w:rPr>
        <w:t xml:space="preserve"> </w:t>
      </w:r>
      <w:r w:rsidR="00412A9D">
        <w:rPr>
          <w:rStyle w:val="Emphasis"/>
          <w:i w:val="0"/>
        </w:rPr>
        <w:t>Such</w:t>
      </w:r>
      <w:r w:rsidR="00215151">
        <w:rPr>
          <w:rStyle w:val="Emphasis"/>
          <w:i w:val="0"/>
        </w:rPr>
        <w:t xml:space="preserve"> social support network</w:t>
      </w:r>
      <w:r w:rsidR="00646BE2">
        <w:rPr>
          <w:rStyle w:val="Emphasis"/>
          <w:i w:val="0"/>
        </w:rPr>
        <w:t>s</w:t>
      </w:r>
      <w:r w:rsidR="00215151">
        <w:rPr>
          <w:rStyle w:val="Emphasis"/>
          <w:i w:val="0"/>
        </w:rPr>
        <w:t xml:space="preserve"> drive many everyday social interaction</w:t>
      </w:r>
      <w:r w:rsidR="00F35F29">
        <w:rPr>
          <w:rStyle w:val="Emphasis"/>
          <w:i w:val="0"/>
        </w:rPr>
        <w:t xml:space="preserve"> decisions</w:t>
      </w:r>
      <w:r w:rsidR="00215151">
        <w:rPr>
          <w:rStyle w:val="Emphasis"/>
          <w:i w:val="0"/>
        </w:rPr>
        <w:t xml:space="preserve"> </w:t>
      </w:r>
      <w:r w:rsidR="00646BE2">
        <w:rPr>
          <w:rStyle w:val="Emphasis"/>
          <w:i w:val="0"/>
        </w:rPr>
        <w:t>between</w:t>
      </w:r>
      <w:r w:rsidR="00215151">
        <w:rPr>
          <w:rStyle w:val="Emphasis"/>
          <w:i w:val="0"/>
        </w:rPr>
        <w:t xml:space="preserve"> different people.</w:t>
      </w:r>
    </w:p>
    <w:p w14:paraId="4EBB8C59" w14:textId="1F6DC2C3" w:rsidR="00F6263D" w:rsidRDefault="00FA715D">
      <w:pPr>
        <w:pStyle w:val="BodyText"/>
        <w:ind w:firstLine="289"/>
        <w:contextualSpacing/>
        <w:rPr>
          <w:iCs/>
        </w:rPr>
      </w:pPr>
      <w:r>
        <w:rPr>
          <w:rStyle w:val="Emphasis"/>
          <w:i w:val="0"/>
        </w:rPr>
        <w:t xml:space="preserve">Several approaches have been </w:t>
      </w:r>
      <w:r w:rsidR="00CA75AF">
        <w:rPr>
          <w:rStyle w:val="Emphasis"/>
          <w:i w:val="0"/>
        </w:rPr>
        <w:t>applied</w:t>
      </w:r>
      <w:r>
        <w:rPr>
          <w:rStyle w:val="Emphasis"/>
          <w:i w:val="0"/>
        </w:rPr>
        <w:t xml:space="preserve"> to </w:t>
      </w:r>
      <w:r w:rsidR="007A7340">
        <w:rPr>
          <w:rStyle w:val="Emphasis"/>
          <w:i w:val="0"/>
        </w:rPr>
        <w:t>index</w:t>
      </w:r>
      <w:r>
        <w:rPr>
          <w:rStyle w:val="Emphasis"/>
          <w:i w:val="0"/>
        </w:rPr>
        <w:t xml:space="preserve"> social support networks</w:t>
      </w:r>
      <w:r w:rsidR="00816F4F">
        <w:rPr>
          <w:rStyle w:val="Emphasis"/>
          <w:i w:val="0"/>
        </w:rPr>
        <w:t xml:space="preserve"> </w:t>
      </w:r>
      <w:r w:rsidR="00C62F20">
        <w:rPr>
          <w:rStyle w:val="Emphasis"/>
          <w:i w:val="0"/>
        </w:rPr>
        <w:fldChar w:fldCharType="begin"/>
      </w:r>
      <w:r w:rsidR="00667082">
        <w:rPr>
          <w:rStyle w:val="Emphasis"/>
          <w:i w:val="0"/>
        </w:rPr>
        <w:instrText>ADDIN F1000_CSL_CITATION&lt;~#@#~&gt;[{"DOI":"10.1016/j.jpsychores.2009.10.001","First":false,"Last":false,"PMID":"20955871","abstract":"Distinctions among concepts and approaches to assessing social support are made, and published generic and specialized measures of social support are reviewed. Depending on study aims, investigators may be interested in assessing perceived or received support from the perspective of the provider, the recipient, or both. Whereas some measures inquire about the availability or mobilization of several kinds of supportive resources, others seek supplemental information about the membership and structural properties of the social network as well. Observational and self-reported measures of support are presented, along with brief and extensive measures. A final set of three support measures is highlighted, including their psychometric properties.&lt;br&gt;&lt;br&gt;Copyright © 2010 Elsevier Inc. All rights reserved.","author":[{"family":"Gottlieb","given":"Benjamin H"},{"family":"Bergen","given":"Anne E"}],"authorYearDisplayFormat":false,"citation-label":"7266120","container-title":"Journal of Psychosomatic Research","container-title-short":"J. Psychosom. Res.","id":"7266120","invisible":false,"issue":"5","issued":{"date-parts":[["2010","11"]]},"journalAbbreviation":"J. Psychosom. Res.","page":"511-520","suppress-author":false,"title":"Social support concepts and measures.","type":"article-journal","volume":"69"}]</w:instrText>
      </w:r>
      <w:r w:rsidR="00C62F20">
        <w:rPr>
          <w:rStyle w:val="Emphasis"/>
          <w:i w:val="0"/>
        </w:rPr>
        <w:fldChar w:fldCharType="separate"/>
      </w:r>
      <w:r w:rsidR="00667082" w:rsidRPr="00667082">
        <w:rPr>
          <w:rStyle w:val="Emphasis"/>
          <w:i w:val="0"/>
          <w:noProof/>
        </w:rPr>
        <w:t>[18]</w:t>
      </w:r>
      <w:r w:rsidR="00C62F20">
        <w:rPr>
          <w:rStyle w:val="Emphasis"/>
          <w:i w:val="0"/>
        </w:rPr>
        <w:fldChar w:fldCharType="end"/>
      </w:r>
      <w:r>
        <w:rPr>
          <w:rStyle w:val="Emphasis"/>
          <w:i w:val="0"/>
        </w:rPr>
        <w:t xml:space="preserve">. </w:t>
      </w:r>
      <w:r w:rsidR="00263CFA">
        <w:rPr>
          <w:rStyle w:val="Emphasis"/>
          <w:i w:val="0"/>
        </w:rPr>
        <w:t xml:space="preserve">These </w:t>
      </w:r>
      <w:r w:rsidR="00816F4F">
        <w:rPr>
          <w:rStyle w:val="Emphasis"/>
          <w:i w:val="0"/>
        </w:rPr>
        <w:t>methods range from</w:t>
      </w:r>
      <w:r w:rsidR="00263CFA">
        <w:rPr>
          <w:rStyle w:val="Emphasis"/>
          <w:i w:val="0"/>
        </w:rPr>
        <w:t xml:space="preserve"> </w:t>
      </w:r>
      <w:r w:rsidR="00816F4F">
        <w:rPr>
          <w:rStyle w:val="Emphasis"/>
          <w:i w:val="0"/>
        </w:rPr>
        <w:t>assessments</w:t>
      </w:r>
      <w:r w:rsidR="00CE29CA">
        <w:rPr>
          <w:rStyle w:val="Emphasis"/>
          <w:i w:val="0"/>
        </w:rPr>
        <w:t xml:space="preserve"> of the availab</w:t>
      </w:r>
      <w:r w:rsidR="00816F4F">
        <w:rPr>
          <w:rStyle w:val="Emphasis"/>
          <w:i w:val="0"/>
        </w:rPr>
        <w:t>ility</w:t>
      </w:r>
      <w:r w:rsidR="00CE29CA">
        <w:rPr>
          <w:rStyle w:val="Emphasis"/>
          <w:i w:val="0"/>
        </w:rPr>
        <w:t xml:space="preserve"> </w:t>
      </w:r>
      <w:r w:rsidR="00816F4F">
        <w:rPr>
          <w:rStyle w:val="Emphasis"/>
          <w:i w:val="0"/>
        </w:rPr>
        <w:t xml:space="preserve">of assistive persons </w:t>
      </w:r>
      <w:r w:rsidR="00B30C6B">
        <w:rPr>
          <w:rStyle w:val="Emphasis"/>
          <w:i w:val="0"/>
        </w:rPr>
        <w:t>to</w:t>
      </w:r>
      <w:r w:rsidR="00816F4F">
        <w:rPr>
          <w:rStyle w:val="Emphasis"/>
          <w:i w:val="0"/>
        </w:rPr>
        <w:t xml:space="preserve"> self-ratings of personal levels of social functioning</w:t>
      </w:r>
      <w:r w:rsidR="007A7340">
        <w:rPr>
          <w:rStyle w:val="Emphasis"/>
          <w:i w:val="0"/>
        </w:rPr>
        <w:t>.</w:t>
      </w:r>
      <w:r w:rsidR="00263CFA">
        <w:rPr>
          <w:rStyle w:val="Emphasis"/>
          <w:i w:val="0"/>
        </w:rPr>
        <w:t xml:space="preserve"> Of these, </w:t>
      </w:r>
      <w:r w:rsidR="00B30C6B">
        <w:rPr>
          <w:rStyle w:val="Emphasis"/>
          <w:i w:val="0"/>
        </w:rPr>
        <w:t>the</w:t>
      </w:r>
      <w:r>
        <w:rPr>
          <w:rStyle w:val="Emphasis"/>
          <w:i w:val="0"/>
        </w:rPr>
        <w:t xml:space="preserve"> </w:t>
      </w:r>
      <w:r w:rsidR="00945E66">
        <w:rPr>
          <w:rStyle w:val="Emphasis"/>
          <w:i w:val="0"/>
        </w:rPr>
        <w:t>SSQ</w:t>
      </w:r>
      <w:r>
        <w:rPr>
          <w:rStyle w:val="Emphasis"/>
          <w:i w:val="0"/>
        </w:rPr>
        <w:t xml:space="preserve"> </w:t>
      </w:r>
      <w:r w:rsidR="00C62F20">
        <w:rPr>
          <w:rStyle w:val="Emphasis"/>
          <w:i w:val="0"/>
        </w:rPr>
        <w:fldChar w:fldCharType="begin"/>
      </w:r>
      <w:r w:rsidR="00667082">
        <w:rPr>
          <w:rStyle w:val="Emphasis"/>
          <w:i w:val="0"/>
        </w:rPr>
        <w:instrText>ADDIN F1000_CSL_CITATION&lt;~#@#~&gt;[{"DOI":"10.1037/0022-3514.44.1.127","First":false,"Last":false,"abstract":"Describes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reserved)","author":[{"family":"Sarason","given":"Irwin G."},{"family":"Levine","given":"Henry M."},{"family":"Basham","given":"Robert B."},{"family":"Sarason","given":"Barbara R."}],"authorYearDisplayFormat":false,"citation-label":"907051","container-title":"Journal of personality and social psychology","container-title-short":"J. Pers. Soc. Psychol.","id":"907051","invisible":false,"issue":"1","issued":{"date-parts":[["1983"]]},"journalAbbreviation":"J. Pers. Soc. Psychol.","page":"127-139","suppress-author":false,"title":"Assessing social support: The Social Support Questionnaire.","type":"article-journal","volume":"44"}]</w:instrText>
      </w:r>
      <w:r w:rsidR="00C62F20">
        <w:rPr>
          <w:rStyle w:val="Emphasis"/>
          <w:i w:val="0"/>
        </w:rPr>
        <w:fldChar w:fldCharType="separate"/>
      </w:r>
      <w:r w:rsidR="00667082" w:rsidRPr="00667082">
        <w:rPr>
          <w:rStyle w:val="Emphasis"/>
          <w:i w:val="0"/>
          <w:noProof/>
        </w:rPr>
        <w:t>[7]</w:t>
      </w:r>
      <w:r w:rsidR="00C62F20">
        <w:rPr>
          <w:rStyle w:val="Emphasis"/>
          <w:i w:val="0"/>
        </w:rPr>
        <w:fldChar w:fldCharType="end"/>
      </w:r>
      <w:r>
        <w:rPr>
          <w:rStyle w:val="Emphasis"/>
          <w:i w:val="0"/>
        </w:rPr>
        <w:t xml:space="preserve"> </w:t>
      </w:r>
      <w:r w:rsidR="00B30C6B">
        <w:rPr>
          <w:rStyle w:val="Emphasis"/>
          <w:i w:val="0"/>
        </w:rPr>
        <w:t>is</w:t>
      </w:r>
      <w:r>
        <w:rPr>
          <w:rStyle w:val="Emphasis"/>
          <w:i w:val="0"/>
        </w:rPr>
        <w:t xml:space="preserve"> one of the most common </w:t>
      </w:r>
      <w:r w:rsidR="00263CFA">
        <w:rPr>
          <w:rStyle w:val="Emphasis"/>
          <w:i w:val="0"/>
        </w:rPr>
        <w:t xml:space="preserve">and </w:t>
      </w:r>
      <w:r w:rsidR="00F754F2">
        <w:rPr>
          <w:rStyle w:val="Emphasis"/>
          <w:i w:val="0"/>
        </w:rPr>
        <w:t>well-validated</w:t>
      </w:r>
      <w:r w:rsidR="00263CFA">
        <w:rPr>
          <w:rStyle w:val="Emphasis"/>
          <w:i w:val="0"/>
        </w:rPr>
        <w:t xml:space="preserve"> instruments</w:t>
      </w:r>
      <w:r w:rsidR="00B30C6B">
        <w:rPr>
          <w:rStyle w:val="Emphasis"/>
          <w:i w:val="0"/>
        </w:rPr>
        <w:t xml:space="preserve"> that is also easy to use</w:t>
      </w:r>
      <w:r>
        <w:rPr>
          <w:rStyle w:val="Emphasis"/>
          <w:i w:val="0"/>
        </w:rPr>
        <w:t>.</w:t>
      </w:r>
      <w:r w:rsidR="00945E66">
        <w:rPr>
          <w:rStyle w:val="Emphasis"/>
          <w:i w:val="0"/>
        </w:rPr>
        <w:t xml:space="preserve"> </w:t>
      </w:r>
      <w:r w:rsidR="00577B52">
        <w:rPr>
          <w:rStyle w:val="Emphasis"/>
          <w:i w:val="0"/>
        </w:rPr>
        <w:t>Essentially, t</w:t>
      </w:r>
      <w:r w:rsidR="00945E66">
        <w:rPr>
          <w:rStyle w:val="Emphasis"/>
          <w:i w:val="0"/>
        </w:rPr>
        <w:t>h</w:t>
      </w:r>
      <w:r w:rsidR="00577B52">
        <w:rPr>
          <w:rStyle w:val="Emphasis"/>
          <w:i w:val="0"/>
        </w:rPr>
        <w:t xml:space="preserve">e </w:t>
      </w:r>
      <w:r w:rsidR="00945E66">
        <w:rPr>
          <w:rStyle w:val="Emphasis"/>
          <w:i w:val="0"/>
        </w:rPr>
        <w:t>SSQ incorporates objective demographic</w:t>
      </w:r>
      <w:r w:rsidR="00387153">
        <w:rPr>
          <w:rStyle w:val="Emphasis"/>
          <w:i w:val="0"/>
        </w:rPr>
        <w:t xml:space="preserve"> (number of persons for a given need)</w:t>
      </w:r>
      <w:r w:rsidR="00945E66">
        <w:rPr>
          <w:rStyle w:val="Emphasis"/>
          <w:i w:val="0"/>
        </w:rPr>
        <w:t xml:space="preserve"> </w:t>
      </w:r>
      <w:r w:rsidR="00837A20">
        <w:rPr>
          <w:rStyle w:val="Emphasis"/>
          <w:i w:val="0"/>
        </w:rPr>
        <w:t>and</w:t>
      </w:r>
      <w:r w:rsidR="00945E66">
        <w:rPr>
          <w:rStyle w:val="Emphasis"/>
          <w:i w:val="0"/>
        </w:rPr>
        <w:t xml:space="preserve"> subjective</w:t>
      </w:r>
      <w:r w:rsidR="001D5396">
        <w:rPr>
          <w:rStyle w:val="Emphasis"/>
          <w:i w:val="0"/>
        </w:rPr>
        <w:t xml:space="preserve"> psychological</w:t>
      </w:r>
      <w:r w:rsidR="00387153">
        <w:rPr>
          <w:rStyle w:val="Emphasis"/>
          <w:i w:val="0"/>
        </w:rPr>
        <w:t xml:space="preserve"> (satisfaction of support from each person)</w:t>
      </w:r>
      <w:r w:rsidR="001D5396">
        <w:rPr>
          <w:rStyle w:val="Emphasis"/>
          <w:i w:val="0"/>
        </w:rPr>
        <w:t xml:space="preserve"> information</w:t>
      </w:r>
      <w:r w:rsidR="00842B6D">
        <w:rPr>
          <w:rStyle w:val="Emphasis"/>
          <w:i w:val="0"/>
        </w:rPr>
        <w:t xml:space="preserve"> across</w:t>
      </w:r>
      <w:r w:rsidR="001D5396">
        <w:rPr>
          <w:rStyle w:val="Emphasis"/>
          <w:i w:val="0"/>
        </w:rPr>
        <w:t xml:space="preserve"> </w:t>
      </w:r>
      <w:r w:rsidR="00FC1003">
        <w:rPr>
          <w:rStyle w:val="Emphasis"/>
          <w:i w:val="0"/>
        </w:rPr>
        <w:t>different t</w:t>
      </w:r>
      <w:r w:rsidR="001A4050">
        <w:rPr>
          <w:rStyle w:val="Emphasis"/>
          <w:i w:val="0"/>
        </w:rPr>
        <w:t xml:space="preserve">ypes of support </w:t>
      </w:r>
      <w:r w:rsidR="001D5396">
        <w:rPr>
          <w:rStyle w:val="Emphasis"/>
          <w:i w:val="0"/>
        </w:rPr>
        <w:t xml:space="preserve">into its social network </w:t>
      </w:r>
      <w:r w:rsidR="00E2755E">
        <w:rPr>
          <w:rStyle w:val="Emphasis"/>
          <w:i w:val="0"/>
        </w:rPr>
        <w:t>characterization</w:t>
      </w:r>
      <w:r w:rsidR="001D5396">
        <w:rPr>
          <w:rStyle w:val="Emphasis"/>
          <w:i w:val="0"/>
        </w:rPr>
        <w:t xml:space="preserve">. </w:t>
      </w:r>
      <w:r w:rsidR="005543F5">
        <w:rPr>
          <w:rStyle w:val="Emphasis"/>
          <w:i w:val="0"/>
        </w:rPr>
        <w:t xml:space="preserve">Its test format is </w:t>
      </w:r>
      <w:r w:rsidR="001A46BF">
        <w:rPr>
          <w:rStyle w:val="Emphasis"/>
          <w:i w:val="0"/>
        </w:rPr>
        <w:t xml:space="preserve">also </w:t>
      </w:r>
      <w:r w:rsidR="005543F5">
        <w:rPr>
          <w:rStyle w:val="Emphasis"/>
          <w:i w:val="0"/>
        </w:rPr>
        <w:t xml:space="preserve">straightforward and systematic </w:t>
      </w:r>
      <w:r w:rsidR="00312B4D">
        <w:rPr>
          <w:rStyle w:val="Emphasis"/>
          <w:i w:val="0"/>
        </w:rPr>
        <w:t>in a manner that is very suitable for</w:t>
      </w:r>
      <w:r w:rsidR="005C574E">
        <w:rPr>
          <w:rStyle w:val="Emphasis"/>
          <w:i w:val="0"/>
        </w:rPr>
        <w:t xml:space="preserve"> the purposes of this study </w:t>
      </w:r>
      <w:r w:rsidR="005543F5">
        <w:rPr>
          <w:rStyle w:val="Emphasis"/>
          <w:i w:val="0"/>
        </w:rPr>
        <w:t xml:space="preserve">(see Methodology). </w:t>
      </w:r>
      <w:r w:rsidR="0087529B">
        <w:rPr>
          <w:rStyle w:val="Emphasis"/>
          <w:i w:val="0"/>
        </w:rPr>
        <w:t>Thus</w:t>
      </w:r>
      <w:r w:rsidR="00387153">
        <w:rPr>
          <w:rStyle w:val="Emphasis"/>
          <w:i w:val="0"/>
        </w:rPr>
        <w:t xml:space="preserve">, we </w:t>
      </w:r>
      <w:r w:rsidR="004378C3">
        <w:rPr>
          <w:rStyle w:val="Emphasis"/>
          <w:i w:val="0"/>
        </w:rPr>
        <w:t>frame our</w:t>
      </w:r>
      <w:r w:rsidR="00387153">
        <w:rPr>
          <w:rStyle w:val="Emphasis"/>
          <w:i w:val="0"/>
        </w:rPr>
        <w:t xml:space="preserve"> simulated and real human social network structures</w:t>
      </w:r>
      <w:r w:rsidR="004378C3">
        <w:rPr>
          <w:rStyle w:val="Emphasis"/>
          <w:i w:val="0"/>
        </w:rPr>
        <w:t xml:space="preserve"> </w:t>
      </w:r>
      <w:r w:rsidR="00AC4725">
        <w:rPr>
          <w:rStyle w:val="Emphasis"/>
          <w:i w:val="0"/>
        </w:rPr>
        <w:t>adapti</w:t>
      </w:r>
      <w:r w:rsidR="00B96C4C">
        <w:rPr>
          <w:rStyle w:val="Emphasis"/>
          <w:i w:val="0"/>
        </w:rPr>
        <w:t>ng from</w:t>
      </w:r>
      <w:r w:rsidR="005543F5">
        <w:rPr>
          <w:rStyle w:val="Emphasis"/>
          <w:i w:val="0"/>
        </w:rPr>
        <w:t xml:space="preserve"> </w:t>
      </w:r>
      <w:r w:rsidR="004378C3">
        <w:rPr>
          <w:rStyle w:val="Emphasis"/>
          <w:i w:val="0"/>
        </w:rPr>
        <w:t>the SSQ</w:t>
      </w:r>
      <w:r w:rsidR="00073110">
        <w:rPr>
          <w:rStyle w:val="Emphasis"/>
          <w:i w:val="0"/>
        </w:rPr>
        <w:t xml:space="preserve">. We </w:t>
      </w:r>
      <w:r w:rsidR="0000010F">
        <w:rPr>
          <w:rStyle w:val="Emphasis"/>
          <w:i w:val="0"/>
        </w:rPr>
        <w:t>then</w:t>
      </w:r>
      <w:r w:rsidR="004378C3">
        <w:rPr>
          <w:rStyle w:val="Emphasis"/>
          <w:i w:val="0"/>
        </w:rPr>
        <w:t xml:space="preserve"> </w:t>
      </w:r>
      <w:r w:rsidR="0000010F">
        <w:rPr>
          <w:rStyle w:val="Emphasis"/>
          <w:i w:val="0"/>
        </w:rPr>
        <w:t>construe</w:t>
      </w:r>
      <w:r w:rsidR="004378C3">
        <w:rPr>
          <w:rStyle w:val="Emphasis"/>
          <w:i w:val="0"/>
        </w:rPr>
        <w:t xml:space="preserve"> social interaction preferences</w:t>
      </w:r>
      <w:r w:rsidR="0000010F">
        <w:rPr>
          <w:rStyle w:val="Emphasis"/>
          <w:i w:val="0"/>
        </w:rPr>
        <w:t xml:space="preserve"> as a</w:t>
      </w:r>
      <w:r w:rsidR="00517B2C">
        <w:rPr>
          <w:rStyle w:val="Emphasis"/>
          <w:i w:val="0"/>
        </w:rPr>
        <w:t xml:space="preserve"> </w:t>
      </w:r>
      <w:r w:rsidR="00670F60">
        <w:rPr>
          <w:rStyle w:val="Emphasis"/>
          <w:i w:val="0"/>
        </w:rPr>
        <w:t>function</w:t>
      </w:r>
      <w:r w:rsidR="0000010F">
        <w:rPr>
          <w:rStyle w:val="Emphasis"/>
          <w:i w:val="0"/>
        </w:rPr>
        <w:t xml:space="preserve"> of the </w:t>
      </w:r>
      <w:r w:rsidR="00670F60">
        <w:rPr>
          <w:rStyle w:val="Emphasis"/>
          <w:i w:val="0"/>
        </w:rPr>
        <w:t xml:space="preserve">differential </w:t>
      </w:r>
      <w:r w:rsidR="0000010F">
        <w:rPr>
          <w:rStyle w:val="Emphasis"/>
          <w:i w:val="0"/>
        </w:rPr>
        <w:t xml:space="preserve">satisfaction </w:t>
      </w:r>
      <w:r w:rsidR="00877BAD">
        <w:rPr>
          <w:rStyle w:val="Emphasis"/>
          <w:i w:val="0"/>
        </w:rPr>
        <w:t>with</w:t>
      </w:r>
      <w:r w:rsidR="0000010F">
        <w:rPr>
          <w:rStyle w:val="Emphasis"/>
          <w:i w:val="0"/>
        </w:rPr>
        <w:t xml:space="preserve"> </w:t>
      </w:r>
      <w:r w:rsidR="008333F3">
        <w:rPr>
          <w:rStyle w:val="Emphasis"/>
          <w:i w:val="0"/>
        </w:rPr>
        <w:t xml:space="preserve">received </w:t>
      </w:r>
      <w:r w:rsidR="0000010F">
        <w:rPr>
          <w:rStyle w:val="Emphasis"/>
          <w:i w:val="0"/>
        </w:rPr>
        <w:t xml:space="preserve">support </w:t>
      </w:r>
      <w:r w:rsidR="00670F60">
        <w:rPr>
          <w:rStyle w:val="Emphasis"/>
          <w:i w:val="0"/>
        </w:rPr>
        <w:t>across</w:t>
      </w:r>
      <w:r w:rsidR="0000010F">
        <w:rPr>
          <w:rStyle w:val="Emphasis"/>
          <w:i w:val="0"/>
        </w:rPr>
        <w:t xml:space="preserve"> person</w:t>
      </w:r>
      <w:r w:rsidR="00517B2C">
        <w:rPr>
          <w:rStyle w:val="Emphasis"/>
          <w:i w:val="0"/>
        </w:rPr>
        <w:t>s in one’s social network</w:t>
      </w:r>
      <w:r w:rsidR="00387153">
        <w:rPr>
          <w:rStyle w:val="Emphasis"/>
          <w:i w:val="0"/>
        </w:rPr>
        <w:t>.</w:t>
      </w:r>
    </w:p>
    <w:p w14:paraId="665BEC46" w14:textId="77777777" w:rsidR="006177E4" w:rsidRDefault="006177E4" w:rsidP="006177E4">
      <w:pPr>
        <w:pStyle w:val="Heading2"/>
        <w:keepLines/>
        <w:numPr>
          <w:ilvl w:val="1"/>
          <w:numId w:val="0"/>
        </w:numPr>
        <w:tabs>
          <w:tab w:val="num" w:pos="360"/>
        </w:tabs>
        <w:autoSpaceDE/>
        <w:autoSpaceDN/>
        <w:ind w:left="288" w:hanging="288"/>
        <w:contextualSpacing/>
      </w:pPr>
      <w:r>
        <w:t>C.</w:t>
      </w:r>
      <w:r>
        <w:tab/>
        <w:t>Machine Theory of Mind</w:t>
      </w:r>
    </w:p>
    <w:p w14:paraId="631DB289" w14:textId="5BF86BE8" w:rsidR="0097656C" w:rsidRDefault="00D06C5A" w:rsidP="00D1235E">
      <w:pPr>
        <w:pStyle w:val="BodyText"/>
        <w:ind w:firstLine="289"/>
        <w:contextualSpacing/>
        <w:rPr>
          <w:rStyle w:val="Emphasis"/>
          <w:i w:val="0"/>
        </w:rPr>
      </w:pPr>
      <w:r>
        <w:rPr>
          <w:noProof/>
          <w:lang w:eastAsia="zh-CN"/>
        </w:rPr>
        <mc:AlternateContent>
          <mc:Choice Requires="wps">
            <w:drawing>
              <wp:anchor distT="45720" distB="45720" distL="114300" distR="114300" simplePos="0" relativeHeight="251682816" behindDoc="0" locked="0" layoutInCell="1" allowOverlap="1" wp14:anchorId="09CE83A7" wp14:editId="687F9DA4">
                <wp:simplePos x="0" y="0"/>
                <wp:positionH relativeFrom="margin">
                  <wp:posOffset>3282950</wp:posOffset>
                </wp:positionH>
                <wp:positionV relativeFrom="margin">
                  <wp:posOffset>5610860</wp:posOffset>
                </wp:positionV>
                <wp:extent cx="3099435" cy="306324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3063240"/>
                        </a:xfrm>
                        <a:prstGeom prst="rect">
                          <a:avLst/>
                        </a:prstGeom>
                        <a:solidFill>
                          <a:srgbClr val="FFFFFF"/>
                        </a:solidFill>
                        <a:ln w="9525">
                          <a:noFill/>
                          <a:miter lim="800000"/>
                          <a:headEnd/>
                          <a:tailEnd/>
                        </a:ln>
                      </wps:spPr>
                      <wps:txbx>
                        <w:txbxContent>
                          <w:p w14:paraId="1E39F97F" w14:textId="4491A413" w:rsidR="00197209" w:rsidRDefault="00197209" w:rsidP="00197209">
                            <w:pPr>
                              <w:jc w:val="center"/>
                              <w:rPr>
                                <w:sz w:val="16"/>
                              </w:rPr>
                            </w:pPr>
                            <w:r>
                              <w:rPr>
                                <w:noProof/>
                              </w:rPr>
                              <w:drawing>
                                <wp:inline distT="0" distB="0" distL="0" distR="0" wp14:anchorId="7DFFC396" wp14:editId="57FF57C3">
                                  <wp:extent cx="2007675" cy="1900909"/>
                                  <wp:effectExtent l="0" t="0" r="0" b="4445"/>
                                  <wp:docPr id="14" name="Picture 1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2219" cy="1914680"/>
                                          </a:xfrm>
                                          <a:prstGeom prst="rect">
                                            <a:avLst/>
                                          </a:prstGeom>
                                        </pic:spPr>
                                      </pic:pic>
                                    </a:graphicData>
                                  </a:graphic>
                                </wp:inline>
                              </w:drawing>
                            </w:r>
                          </w:p>
                          <w:p w14:paraId="3125461E" w14:textId="33DC94DA" w:rsidR="00197209" w:rsidRDefault="00197209" w:rsidP="00197209">
                            <w:pPr>
                              <w:jc w:val="both"/>
                            </w:pPr>
                            <w:r w:rsidRPr="00AF74F9">
                              <w:rPr>
                                <w:sz w:val="16"/>
                              </w:rPr>
                              <w:t>Fig</w:t>
                            </w:r>
                            <w:r w:rsidR="00176370">
                              <w:rPr>
                                <w:sz w:val="16"/>
                              </w:rPr>
                              <w:t>.</w:t>
                            </w:r>
                            <w:r>
                              <w:rPr>
                                <w:sz w:val="16"/>
                              </w:rPr>
                              <w:t xml:space="preserve"> 2. </w:t>
                            </w:r>
                            <w:r w:rsidR="00776B24">
                              <w:rPr>
                                <w:sz w:val="16"/>
                              </w:rPr>
                              <w:t>System overview schematic</w:t>
                            </w:r>
                            <w:r w:rsidR="002A265F">
                              <w:rPr>
                                <w:sz w:val="16"/>
                              </w:rPr>
                              <w:t xml:space="preserve">. </w:t>
                            </w:r>
                            <w:r w:rsidR="00D07025">
                              <w:rPr>
                                <w:sz w:val="16"/>
                              </w:rPr>
                              <w:t>A</w:t>
                            </w:r>
                            <w:r w:rsidRPr="008A7B9F">
                              <w:rPr>
                                <w:sz w:val="16"/>
                              </w:rPr>
                              <w:t>gent</w:t>
                            </w:r>
                            <w:r w:rsidR="00941A11">
                              <w:rPr>
                                <w:sz w:val="16"/>
                              </w:rPr>
                              <w:t>,</w:t>
                            </w:r>
                            <w:r w:rsidRPr="008A7B9F">
                              <w:rPr>
                                <w:sz w:val="16"/>
                              </w:rPr>
                              <w:t xml:space="preserve"> </w:t>
                            </w:r>
                            <w:r w:rsidR="00941A11" w:rsidRPr="00941A11">
                              <w:rPr>
                                <w:i/>
                                <w:sz w:val="16"/>
                              </w:rPr>
                              <w:t>A</w:t>
                            </w:r>
                            <w:r w:rsidRPr="008A7B9F">
                              <w:rPr>
                                <w:sz w:val="16"/>
                              </w:rPr>
                              <w:t xml:space="preserve">, </w:t>
                            </w:r>
                            <w:r w:rsidR="00941A11">
                              <w:rPr>
                                <w:sz w:val="16"/>
                              </w:rPr>
                              <w:t>interacts with</w:t>
                            </w:r>
                            <w:r w:rsidRPr="008A7B9F">
                              <w:rPr>
                                <w:sz w:val="16"/>
                              </w:rPr>
                              <w:t xml:space="preserve"> targets, </w:t>
                            </w:r>
                            <w:r w:rsidR="00941A11" w:rsidRPr="00941A11">
                              <w:rPr>
                                <w:i/>
                                <w:sz w:val="16"/>
                              </w:rPr>
                              <w:t>S</w:t>
                            </w:r>
                            <w:r w:rsidR="00D07025">
                              <w:rPr>
                                <w:sz w:val="16"/>
                              </w:rPr>
                              <w:t>,</w:t>
                            </w:r>
                            <w:r w:rsidRPr="008A7B9F">
                              <w:rPr>
                                <w:sz w:val="16"/>
                              </w:rPr>
                              <w:t xml:space="preserve"> </w:t>
                            </w:r>
                            <w:r w:rsidR="00D07025">
                              <w:rPr>
                                <w:sz w:val="16"/>
                              </w:rPr>
                              <w:t>by approaching or avoiding them in grid</w:t>
                            </w:r>
                            <w:r w:rsidR="00205AA0">
                              <w:rPr>
                                <w:sz w:val="16"/>
                              </w:rPr>
                              <w:t xml:space="preserve"> </w:t>
                            </w:r>
                            <w:r w:rsidR="00D07025">
                              <w:rPr>
                                <w:sz w:val="16"/>
                              </w:rPr>
                              <w:t>world</w:t>
                            </w:r>
                            <w:r w:rsidR="00920C29">
                              <w:rPr>
                                <w:sz w:val="16"/>
                              </w:rPr>
                              <w:t xml:space="preserve">. </w:t>
                            </w:r>
                            <w:r w:rsidR="00B82EEA">
                              <w:rPr>
                                <w:sz w:val="16"/>
                              </w:rPr>
                              <w:t>On the left, t</w:t>
                            </w:r>
                            <w:r w:rsidR="00920C29">
                              <w:rPr>
                                <w:sz w:val="16"/>
                              </w:rPr>
                              <w:t xml:space="preserve">hree example </w:t>
                            </w:r>
                            <w:r w:rsidR="00B82EEA">
                              <w:rPr>
                                <w:sz w:val="16"/>
                              </w:rPr>
                              <w:t>grid</w:t>
                            </w:r>
                            <w:r w:rsidR="00205AA0">
                              <w:rPr>
                                <w:sz w:val="16"/>
                              </w:rPr>
                              <w:t xml:space="preserve"> </w:t>
                            </w:r>
                            <w:r w:rsidR="00B82EEA">
                              <w:rPr>
                                <w:sz w:val="16"/>
                              </w:rPr>
                              <w:t xml:space="preserve">world </w:t>
                            </w:r>
                            <w:r w:rsidR="00920C29">
                              <w:rPr>
                                <w:sz w:val="16"/>
                              </w:rPr>
                              <w:t>interaction context trajectories</w:t>
                            </w:r>
                            <w:r w:rsidR="00B82EEA">
                              <w:rPr>
                                <w:sz w:val="16"/>
                              </w:rPr>
                              <w:t xml:space="preserve"> are shown</w:t>
                            </w:r>
                            <w:r w:rsidR="00920C29">
                              <w:rPr>
                                <w:sz w:val="16"/>
                              </w:rPr>
                              <w:t xml:space="preserve"> (</w:t>
                            </w:r>
                            <w:r w:rsidR="00121ADD">
                              <w:rPr>
                                <w:sz w:val="16"/>
                              </w:rPr>
                              <w:t xml:space="preserve">green </w:t>
                            </w:r>
                            <w:r w:rsidR="00920C29">
                              <w:rPr>
                                <w:sz w:val="16"/>
                              </w:rPr>
                              <w:t>arrows delineate paths taken)</w:t>
                            </w:r>
                            <w:r w:rsidR="00D07025">
                              <w:rPr>
                                <w:sz w:val="16"/>
                              </w:rPr>
                              <w:t xml:space="preserve">. </w:t>
                            </w:r>
                            <w:r w:rsidRPr="008A7B9F">
                              <w:rPr>
                                <w:sz w:val="16"/>
                              </w:rPr>
                              <w:t>Agent</w:t>
                            </w:r>
                            <w:r w:rsidR="00920C29">
                              <w:rPr>
                                <w:sz w:val="16"/>
                              </w:rPr>
                              <w:t>s’ movements to targets depended on which target provided greater social support in its social network penalized by the distance required to travel to reach the target</w:t>
                            </w:r>
                            <w:r>
                              <w:rPr>
                                <w:sz w:val="16"/>
                              </w:rPr>
                              <w:t>.</w:t>
                            </w:r>
                            <w:r w:rsidR="00920C29">
                              <w:rPr>
                                <w:sz w:val="16"/>
                              </w:rPr>
                              <w:t xml:space="preserve"> Interaction trajectories were fed to </w:t>
                            </w:r>
                            <w:proofErr w:type="spellStart"/>
                            <w:r w:rsidR="00920C29">
                              <w:rPr>
                                <w:sz w:val="16"/>
                              </w:rPr>
                              <w:t>ToMnet</w:t>
                            </w:r>
                            <w:proofErr w:type="spellEnd"/>
                            <w:r w:rsidR="00920C29">
                              <w:rPr>
                                <w:sz w:val="16"/>
                              </w:rPr>
                              <w:t xml:space="preserve">+ as learning data. </w:t>
                            </w:r>
                            <w:r w:rsidR="00B00CBB">
                              <w:rPr>
                                <w:sz w:val="16"/>
                              </w:rPr>
                              <w:t>On t</w:t>
                            </w:r>
                            <w:r w:rsidR="00920C29">
                              <w:rPr>
                                <w:sz w:val="16"/>
                              </w:rPr>
                              <w:t>he right</w:t>
                            </w:r>
                            <w:r w:rsidR="00B00CBB">
                              <w:rPr>
                                <w:sz w:val="16"/>
                              </w:rPr>
                              <w:t>,</w:t>
                            </w:r>
                            <w:r w:rsidR="00920C29">
                              <w:rPr>
                                <w:sz w:val="16"/>
                              </w:rPr>
                              <w:t xml:space="preserve"> example new test grid</w:t>
                            </w:r>
                            <w:r w:rsidR="00205AA0">
                              <w:rPr>
                                <w:sz w:val="16"/>
                              </w:rPr>
                              <w:t xml:space="preserve"> </w:t>
                            </w:r>
                            <w:r w:rsidR="00920C29">
                              <w:rPr>
                                <w:sz w:val="16"/>
                              </w:rPr>
                              <w:t>worlds</w:t>
                            </w:r>
                            <w:r w:rsidR="00B00CBB">
                              <w:rPr>
                                <w:sz w:val="16"/>
                              </w:rPr>
                              <w:t xml:space="preserve"> are </w:t>
                            </w:r>
                            <w:r w:rsidR="00CA63DF">
                              <w:rPr>
                                <w:sz w:val="16"/>
                              </w:rPr>
                              <w:t xml:space="preserve">presented </w:t>
                            </w:r>
                            <w:r w:rsidR="00CA63DF">
                              <w:rPr>
                                <w:sz w:val="16"/>
                              </w:rPr>
                              <w:t xml:space="preserve">(top; different combinations of </w:t>
                            </w:r>
                            <w:r w:rsidR="00CA63DF">
                              <w:rPr>
                                <w:i/>
                                <w:sz w:val="16"/>
                              </w:rPr>
                              <w:t>S</w:t>
                            </w:r>
                            <w:r w:rsidR="00CA63DF">
                              <w:rPr>
                                <w:sz w:val="16"/>
                              </w:rPr>
                              <w:t xml:space="preserve"> are drawn during testing)</w:t>
                            </w:r>
                            <w:r w:rsidR="00CA63DF">
                              <w:rPr>
                                <w:sz w:val="16"/>
                              </w:rPr>
                              <w:t xml:space="preserve"> for which</w:t>
                            </w:r>
                            <w:r w:rsidR="00920C29">
                              <w:rPr>
                                <w:sz w:val="16"/>
                              </w:rPr>
                              <w:t xml:space="preserve"> </w:t>
                            </w:r>
                            <w:proofErr w:type="spellStart"/>
                            <w:r w:rsidR="00920C29">
                              <w:rPr>
                                <w:sz w:val="16"/>
                              </w:rPr>
                              <w:t>ToMnet</w:t>
                            </w:r>
                            <w:proofErr w:type="spellEnd"/>
                            <w:r w:rsidR="00920C29">
                              <w:rPr>
                                <w:sz w:val="16"/>
                              </w:rPr>
                              <w:t xml:space="preserve">+ predicts </w:t>
                            </w:r>
                            <w:r w:rsidR="00B00CBB">
                              <w:rPr>
                                <w:sz w:val="16"/>
                              </w:rPr>
                              <w:t xml:space="preserve">the trajectory agents take </w:t>
                            </w:r>
                            <w:r w:rsidR="00CA63DF">
                              <w:rPr>
                                <w:sz w:val="16"/>
                              </w:rPr>
                              <w:t>(bottom; blue arrows)</w:t>
                            </w:r>
                            <w:r w:rsidR="00B00CBB">
                              <w:rPr>
                                <w:sz w:val="16"/>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E83A7" id="_x0000_s1028" type="#_x0000_t202" style="position:absolute;left:0;text-align:left;margin-left:258.5pt;margin-top:441.8pt;width:244.05pt;height:241.2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" stroked="f">
                <v:textbox inset="0,0,0,0">
                  <w:txbxContent>
                    <w:p w14:paraId="1E39F97F" w14:textId="4491A413" w:rsidR="00197209" w:rsidRDefault="00197209" w:rsidP="00197209">
                      <w:pPr>
                        <w:jc w:val="center"/>
                        <w:rPr>
                          <w:sz w:val="16"/>
                        </w:rPr>
                      </w:pPr>
                      <w:r>
                        <w:rPr>
                          <w:noProof/>
                        </w:rPr>
                        <w:drawing>
                          <wp:inline distT="0" distB="0" distL="0" distR="0" wp14:anchorId="7DFFC396" wp14:editId="57FF57C3">
                            <wp:extent cx="2007675" cy="1900909"/>
                            <wp:effectExtent l="0" t="0" r="0" b="4445"/>
                            <wp:docPr id="14" name="Picture 1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2219" cy="1914680"/>
                                    </a:xfrm>
                                    <a:prstGeom prst="rect">
                                      <a:avLst/>
                                    </a:prstGeom>
                                  </pic:spPr>
                                </pic:pic>
                              </a:graphicData>
                            </a:graphic>
                          </wp:inline>
                        </w:drawing>
                      </w:r>
                    </w:p>
                    <w:p w14:paraId="3125461E" w14:textId="33DC94DA" w:rsidR="00197209" w:rsidRDefault="00197209" w:rsidP="00197209">
                      <w:pPr>
                        <w:jc w:val="both"/>
                      </w:pPr>
                      <w:r w:rsidRPr="00AF74F9">
                        <w:rPr>
                          <w:sz w:val="16"/>
                        </w:rPr>
                        <w:t>Fig</w:t>
                      </w:r>
                      <w:r w:rsidR="00176370">
                        <w:rPr>
                          <w:sz w:val="16"/>
                        </w:rPr>
                        <w:t>.</w:t>
                      </w:r>
                      <w:r>
                        <w:rPr>
                          <w:sz w:val="16"/>
                        </w:rPr>
                        <w:t xml:space="preserve"> 2. </w:t>
                      </w:r>
                      <w:r w:rsidR="00776B24">
                        <w:rPr>
                          <w:sz w:val="16"/>
                        </w:rPr>
                        <w:t>System overview schematic</w:t>
                      </w:r>
                      <w:r w:rsidR="002A265F">
                        <w:rPr>
                          <w:sz w:val="16"/>
                        </w:rPr>
                        <w:t xml:space="preserve">. </w:t>
                      </w:r>
                      <w:r w:rsidR="00D07025">
                        <w:rPr>
                          <w:sz w:val="16"/>
                        </w:rPr>
                        <w:t>A</w:t>
                      </w:r>
                      <w:r w:rsidRPr="008A7B9F">
                        <w:rPr>
                          <w:sz w:val="16"/>
                        </w:rPr>
                        <w:t>gent</w:t>
                      </w:r>
                      <w:r w:rsidR="00941A11">
                        <w:rPr>
                          <w:sz w:val="16"/>
                        </w:rPr>
                        <w:t>,</w:t>
                      </w:r>
                      <w:r w:rsidRPr="008A7B9F">
                        <w:rPr>
                          <w:sz w:val="16"/>
                        </w:rPr>
                        <w:t xml:space="preserve"> </w:t>
                      </w:r>
                      <w:r w:rsidR="00941A11" w:rsidRPr="00941A11">
                        <w:rPr>
                          <w:i/>
                          <w:sz w:val="16"/>
                        </w:rPr>
                        <w:t>A</w:t>
                      </w:r>
                      <w:r w:rsidRPr="008A7B9F">
                        <w:rPr>
                          <w:sz w:val="16"/>
                        </w:rPr>
                        <w:t xml:space="preserve">, </w:t>
                      </w:r>
                      <w:r w:rsidR="00941A11">
                        <w:rPr>
                          <w:sz w:val="16"/>
                        </w:rPr>
                        <w:t>interacts with</w:t>
                      </w:r>
                      <w:r w:rsidRPr="008A7B9F">
                        <w:rPr>
                          <w:sz w:val="16"/>
                        </w:rPr>
                        <w:t xml:space="preserve"> targets, </w:t>
                      </w:r>
                      <w:r w:rsidR="00941A11" w:rsidRPr="00941A11">
                        <w:rPr>
                          <w:i/>
                          <w:sz w:val="16"/>
                        </w:rPr>
                        <w:t>S</w:t>
                      </w:r>
                      <w:r w:rsidR="00D07025">
                        <w:rPr>
                          <w:sz w:val="16"/>
                        </w:rPr>
                        <w:t>,</w:t>
                      </w:r>
                      <w:r w:rsidRPr="008A7B9F">
                        <w:rPr>
                          <w:sz w:val="16"/>
                        </w:rPr>
                        <w:t xml:space="preserve"> </w:t>
                      </w:r>
                      <w:r w:rsidR="00D07025">
                        <w:rPr>
                          <w:sz w:val="16"/>
                        </w:rPr>
                        <w:t>by approaching or avoiding them in grid</w:t>
                      </w:r>
                      <w:r w:rsidR="00205AA0">
                        <w:rPr>
                          <w:sz w:val="16"/>
                        </w:rPr>
                        <w:t xml:space="preserve"> </w:t>
                      </w:r>
                      <w:r w:rsidR="00D07025">
                        <w:rPr>
                          <w:sz w:val="16"/>
                        </w:rPr>
                        <w:t>world</w:t>
                      </w:r>
                      <w:r w:rsidR="00920C29">
                        <w:rPr>
                          <w:sz w:val="16"/>
                        </w:rPr>
                        <w:t xml:space="preserve">. </w:t>
                      </w:r>
                      <w:r w:rsidR="00B82EEA">
                        <w:rPr>
                          <w:sz w:val="16"/>
                        </w:rPr>
                        <w:t>On the left, t</w:t>
                      </w:r>
                      <w:r w:rsidR="00920C29">
                        <w:rPr>
                          <w:sz w:val="16"/>
                        </w:rPr>
                        <w:t xml:space="preserve">hree example </w:t>
                      </w:r>
                      <w:r w:rsidR="00B82EEA">
                        <w:rPr>
                          <w:sz w:val="16"/>
                        </w:rPr>
                        <w:t>grid</w:t>
                      </w:r>
                      <w:r w:rsidR="00205AA0">
                        <w:rPr>
                          <w:sz w:val="16"/>
                        </w:rPr>
                        <w:t xml:space="preserve"> </w:t>
                      </w:r>
                      <w:r w:rsidR="00B82EEA">
                        <w:rPr>
                          <w:sz w:val="16"/>
                        </w:rPr>
                        <w:t xml:space="preserve">world </w:t>
                      </w:r>
                      <w:r w:rsidR="00920C29">
                        <w:rPr>
                          <w:sz w:val="16"/>
                        </w:rPr>
                        <w:t>interaction context trajectories</w:t>
                      </w:r>
                      <w:r w:rsidR="00B82EEA">
                        <w:rPr>
                          <w:sz w:val="16"/>
                        </w:rPr>
                        <w:t xml:space="preserve"> are shown</w:t>
                      </w:r>
                      <w:r w:rsidR="00920C29">
                        <w:rPr>
                          <w:sz w:val="16"/>
                        </w:rPr>
                        <w:t xml:space="preserve"> (</w:t>
                      </w:r>
                      <w:r w:rsidR="00121ADD">
                        <w:rPr>
                          <w:sz w:val="16"/>
                        </w:rPr>
                        <w:t xml:space="preserve">green </w:t>
                      </w:r>
                      <w:r w:rsidR="00920C29">
                        <w:rPr>
                          <w:sz w:val="16"/>
                        </w:rPr>
                        <w:t>arrows delineate paths taken)</w:t>
                      </w:r>
                      <w:r w:rsidR="00D07025">
                        <w:rPr>
                          <w:sz w:val="16"/>
                        </w:rPr>
                        <w:t xml:space="preserve">. </w:t>
                      </w:r>
                      <w:r w:rsidRPr="008A7B9F">
                        <w:rPr>
                          <w:sz w:val="16"/>
                        </w:rPr>
                        <w:t>Agent</w:t>
                      </w:r>
                      <w:r w:rsidR="00920C29">
                        <w:rPr>
                          <w:sz w:val="16"/>
                        </w:rPr>
                        <w:t>s’ movements to targets depended on which target provided greater social support in its social network penalized by the distance required to travel to reach the target</w:t>
                      </w:r>
                      <w:r>
                        <w:rPr>
                          <w:sz w:val="16"/>
                        </w:rPr>
                        <w:t>.</w:t>
                      </w:r>
                      <w:r w:rsidR="00920C29">
                        <w:rPr>
                          <w:sz w:val="16"/>
                        </w:rPr>
                        <w:t xml:space="preserve"> Interaction trajectories were fed to </w:t>
                      </w:r>
                      <w:proofErr w:type="spellStart"/>
                      <w:r w:rsidR="00920C29">
                        <w:rPr>
                          <w:sz w:val="16"/>
                        </w:rPr>
                        <w:t>ToMnet</w:t>
                      </w:r>
                      <w:proofErr w:type="spellEnd"/>
                      <w:r w:rsidR="00920C29">
                        <w:rPr>
                          <w:sz w:val="16"/>
                        </w:rPr>
                        <w:t xml:space="preserve">+ as learning data. </w:t>
                      </w:r>
                      <w:r w:rsidR="00B00CBB">
                        <w:rPr>
                          <w:sz w:val="16"/>
                        </w:rPr>
                        <w:t>On t</w:t>
                      </w:r>
                      <w:r w:rsidR="00920C29">
                        <w:rPr>
                          <w:sz w:val="16"/>
                        </w:rPr>
                        <w:t>he right</w:t>
                      </w:r>
                      <w:r w:rsidR="00B00CBB">
                        <w:rPr>
                          <w:sz w:val="16"/>
                        </w:rPr>
                        <w:t>,</w:t>
                      </w:r>
                      <w:r w:rsidR="00920C29">
                        <w:rPr>
                          <w:sz w:val="16"/>
                        </w:rPr>
                        <w:t xml:space="preserve"> example new test grid</w:t>
                      </w:r>
                      <w:r w:rsidR="00205AA0">
                        <w:rPr>
                          <w:sz w:val="16"/>
                        </w:rPr>
                        <w:t xml:space="preserve"> </w:t>
                      </w:r>
                      <w:r w:rsidR="00920C29">
                        <w:rPr>
                          <w:sz w:val="16"/>
                        </w:rPr>
                        <w:t>worlds</w:t>
                      </w:r>
                      <w:r w:rsidR="00B00CBB">
                        <w:rPr>
                          <w:sz w:val="16"/>
                        </w:rPr>
                        <w:t xml:space="preserve"> are </w:t>
                      </w:r>
                      <w:r w:rsidR="00CA63DF">
                        <w:rPr>
                          <w:sz w:val="16"/>
                        </w:rPr>
                        <w:t xml:space="preserve">presented </w:t>
                      </w:r>
                      <w:r w:rsidR="00CA63DF">
                        <w:rPr>
                          <w:sz w:val="16"/>
                        </w:rPr>
                        <w:t xml:space="preserve">(top; different combinations of </w:t>
                      </w:r>
                      <w:r w:rsidR="00CA63DF">
                        <w:rPr>
                          <w:i/>
                          <w:sz w:val="16"/>
                        </w:rPr>
                        <w:t>S</w:t>
                      </w:r>
                      <w:r w:rsidR="00CA63DF">
                        <w:rPr>
                          <w:sz w:val="16"/>
                        </w:rPr>
                        <w:t xml:space="preserve"> are drawn during testing)</w:t>
                      </w:r>
                      <w:r w:rsidR="00CA63DF">
                        <w:rPr>
                          <w:sz w:val="16"/>
                        </w:rPr>
                        <w:t xml:space="preserve"> for which</w:t>
                      </w:r>
                      <w:r w:rsidR="00920C29">
                        <w:rPr>
                          <w:sz w:val="16"/>
                        </w:rPr>
                        <w:t xml:space="preserve"> </w:t>
                      </w:r>
                      <w:proofErr w:type="spellStart"/>
                      <w:r w:rsidR="00920C29">
                        <w:rPr>
                          <w:sz w:val="16"/>
                        </w:rPr>
                        <w:t>ToMnet</w:t>
                      </w:r>
                      <w:proofErr w:type="spellEnd"/>
                      <w:r w:rsidR="00920C29">
                        <w:rPr>
                          <w:sz w:val="16"/>
                        </w:rPr>
                        <w:t xml:space="preserve">+ predicts </w:t>
                      </w:r>
                      <w:r w:rsidR="00B00CBB">
                        <w:rPr>
                          <w:sz w:val="16"/>
                        </w:rPr>
                        <w:t xml:space="preserve">the trajectory agents take </w:t>
                      </w:r>
                      <w:r w:rsidR="00CA63DF">
                        <w:rPr>
                          <w:sz w:val="16"/>
                        </w:rPr>
                        <w:t>(bottom; blue arrows)</w:t>
                      </w:r>
                      <w:r w:rsidR="00B00CBB">
                        <w:rPr>
                          <w:sz w:val="16"/>
                        </w:rPr>
                        <w:t>.</w:t>
                      </w:r>
                    </w:p>
                  </w:txbxContent>
                </v:textbox>
                <w10:wrap type="square" anchorx="margin" anchory="margin"/>
              </v:shape>
            </w:pict>
          </mc:Fallback>
        </mc:AlternateContent>
      </w:r>
      <w:r w:rsidR="00750BA6">
        <w:rPr>
          <w:rStyle w:val="Emphasis"/>
          <w:i w:val="0"/>
        </w:rPr>
        <w:t>A key</w:t>
      </w:r>
      <w:r w:rsidR="00BA1D86">
        <w:rPr>
          <w:rStyle w:val="Emphasis"/>
          <w:i w:val="0"/>
        </w:rPr>
        <w:t xml:space="preserve"> challenge in machine </w:t>
      </w:r>
      <w:r w:rsidR="00750BA6">
        <w:rPr>
          <w:rStyle w:val="Emphasis"/>
          <w:i w:val="0"/>
        </w:rPr>
        <w:t>social network</w:t>
      </w:r>
      <w:r w:rsidR="00BA1D86">
        <w:rPr>
          <w:rStyle w:val="Emphasis"/>
          <w:i w:val="0"/>
        </w:rPr>
        <w:t xml:space="preserve"> learning is </w:t>
      </w:r>
      <w:r w:rsidR="00E21E33">
        <w:rPr>
          <w:rStyle w:val="Emphasis"/>
          <w:i w:val="0"/>
        </w:rPr>
        <w:t xml:space="preserve">the requirement </w:t>
      </w:r>
      <w:r w:rsidR="00BA1D86">
        <w:rPr>
          <w:rStyle w:val="Emphasis"/>
          <w:i w:val="0"/>
        </w:rPr>
        <w:t xml:space="preserve">to </w:t>
      </w:r>
      <w:r w:rsidR="0059010D">
        <w:rPr>
          <w:rStyle w:val="Emphasis"/>
          <w:i w:val="0"/>
        </w:rPr>
        <w:t>i</w:t>
      </w:r>
      <w:r w:rsidR="00F402F9">
        <w:rPr>
          <w:rStyle w:val="Emphasis"/>
          <w:i w:val="0"/>
        </w:rPr>
        <w:t xml:space="preserve">nfer </w:t>
      </w:r>
      <w:r w:rsidR="00B44AC6">
        <w:rPr>
          <w:rStyle w:val="Emphasis"/>
          <w:i w:val="0"/>
        </w:rPr>
        <w:t xml:space="preserve">the </w:t>
      </w:r>
      <w:r w:rsidR="00F402F9">
        <w:rPr>
          <w:rStyle w:val="Emphasis"/>
          <w:i w:val="0"/>
        </w:rPr>
        <w:t xml:space="preserve">hidden </w:t>
      </w:r>
      <w:r w:rsidR="00B44AC6">
        <w:rPr>
          <w:rStyle w:val="Emphasis"/>
          <w:i w:val="0"/>
        </w:rPr>
        <w:t>social connections</w:t>
      </w:r>
      <w:r w:rsidR="00E21E33">
        <w:rPr>
          <w:rStyle w:val="Emphasis"/>
          <w:i w:val="0"/>
        </w:rPr>
        <w:t xml:space="preserve"> from third-person observations of interaction behavior between a</w:t>
      </w:r>
      <w:r w:rsidR="00E95E94">
        <w:rPr>
          <w:rStyle w:val="Emphasis"/>
          <w:i w:val="0"/>
        </w:rPr>
        <w:t>gents and targets</w:t>
      </w:r>
      <w:r w:rsidR="00F55D83">
        <w:rPr>
          <w:rStyle w:val="Emphasis"/>
          <w:i w:val="0"/>
        </w:rPr>
        <w:t>. This is</w:t>
      </w:r>
      <w:r w:rsidR="00866FA9">
        <w:rPr>
          <w:rStyle w:val="Emphasis"/>
          <w:i w:val="0"/>
        </w:rPr>
        <w:t xml:space="preserve"> a classic</w:t>
      </w:r>
      <w:r w:rsidR="00412A9D">
        <w:rPr>
          <w:rStyle w:val="Emphasis"/>
          <w:i w:val="0"/>
        </w:rPr>
        <w:t xml:space="preserve"> Theory of Mind</w:t>
      </w:r>
      <w:r w:rsidR="00866FA9">
        <w:rPr>
          <w:rStyle w:val="Emphasis"/>
          <w:i w:val="0"/>
        </w:rPr>
        <w:t xml:space="preserve"> problem</w:t>
      </w:r>
      <w:r w:rsidR="00D40C07">
        <w:rPr>
          <w:rStyle w:val="Emphasis"/>
          <w:i w:val="0"/>
        </w:rPr>
        <w:t xml:space="preserve">, which entails the psychological mechanisms underlying a </w:t>
      </w:r>
      <w:r w:rsidR="00E63354">
        <w:rPr>
          <w:rStyle w:val="Emphasis"/>
          <w:i w:val="0"/>
        </w:rPr>
        <w:t>person</w:t>
      </w:r>
      <w:r w:rsidR="00ED034A">
        <w:rPr>
          <w:rStyle w:val="Emphasis"/>
          <w:i w:val="0"/>
        </w:rPr>
        <w:t xml:space="preserve">’s ability </w:t>
      </w:r>
      <w:r w:rsidR="00D40C07">
        <w:rPr>
          <w:rStyle w:val="Emphasis"/>
          <w:i w:val="0"/>
        </w:rPr>
        <w:t>to represent a model of other’s beliefs</w:t>
      </w:r>
      <w:r w:rsidR="00BA1D86">
        <w:rPr>
          <w:rStyle w:val="Emphasis"/>
          <w:i w:val="0"/>
        </w:rPr>
        <w:t>.</w:t>
      </w:r>
      <w:r w:rsidR="00D40C07">
        <w:rPr>
          <w:rStyle w:val="Emphasis"/>
          <w:i w:val="0"/>
        </w:rPr>
        <w:t xml:space="preserve"> </w:t>
      </w:r>
      <w:r w:rsidR="00B44AC6">
        <w:rPr>
          <w:rStyle w:val="Emphasis"/>
          <w:i w:val="0"/>
        </w:rPr>
        <w:t xml:space="preserve">For instance, in the Sally Anne test of Theory of Mind, </w:t>
      </w:r>
      <w:r w:rsidR="00F56FE7">
        <w:rPr>
          <w:rStyle w:val="Emphasis"/>
          <w:i w:val="0"/>
        </w:rPr>
        <w:t xml:space="preserve">the </w:t>
      </w:r>
      <w:r w:rsidR="00DE6AC6">
        <w:rPr>
          <w:rStyle w:val="Emphasis"/>
          <w:i w:val="0"/>
        </w:rPr>
        <w:t xml:space="preserve">subject, </w:t>
      </w:r>
      <w:r w:rsidR="00F56FE7">
        <w:rPr>
          <w:rStyle w:val="Emphasis"/>
          <w:i w:val="0"/>
        </w:rPr>
        <w:t>experim</w:t>
      </w:r>
      <w:r w:rsidR="00DE6AC6">
        <w:rPr>
          <w:rStyle w:val="Emphasis"/>
          <w:i w:val="0"/>
        </w:rPr>
        <w:t>enter, and a confederate together view a doll being placed in a box. The confederate then leaves the room after which the experimenter hides the doll in another</w:t>
      </w:r>
      <w:r w:rsidR="00982180">
        <w:rPr>
          <w:rStyle w:val="Emphasis"/>
          <w:i w:val="0"/>
        </w:rPr>
        <w:t xml:space="preserve"> second</w:t>
      </w:r>
      <w:r w:rsidR="00DE6AC6">
        <w:rPr>
          <w:rStyle w:val="Emphasis"/>
          <w:i w:val="0"/>
        </w:rPr>
        <w:t xml:space="preserve"> box. </w:t>
      </w:r>
      <w:r w:rsidR="00BD225C">
        <w:rPr>
          <w:rStyle w:val="Emphasis"/>
          <w:i w:val="0"/>
        </w:rPr>
        <w:t>When the</w:t>
      </w:r>
      <w:r w:rsidR="00DE6AC6">
        <w:rPr>
          <w:rStyle w:val="Emphasis"/>
          <w:i w:val="0"/>
        </w:rPr>
        <w:t xml:space="preserve"> confederate later returns, </w:t>
      </w:r>
      <w:r w:rsidR="00BD225C">
        <w:rPr>
          <w:rStyle w:val="Emphasis"/>
          <w:i w:val="0"/>
        </w:rPr>
        <w:t>s</w:t>
      </w:r>
      <w:r w:rsidR="00ED034A">
        <w:rPr>
          <w:rStyle w:val="Emphasis"/>
          <w:i w:val="0"/>
        </w:rPr>
        <w:t>ubjects with Theory of</w:t>
      </w:r>
      <w:r w:rsidR="00DE6AC6">
        <w:rPr>
          <w:rStyle w:val="Emphasis"/>
          <w:i w:val="0"/>
        </w:rPr>
        <w:t xml:space="preserve"> </w:t>
      </w:r>
      <w:r w:rsidR="00ED034A">
        <w:rPr>
          <w:rStyle w:val="Emphasis"/>
          <w:i w:val="0"/>
        </w:rPr>
        <w:t>Mind</w:t>
      </w:r>
      <w:r w:rsidR="00BD225C">
        <w:rPr>
          <w:rStyle w:val="Emphasis"/>
          <w:i w:val="0"/>
        </w:rPr>
        <w:t xml:space="preserve"> should </w:t>
      </w:r>
      <w:r w:rsidR="001D4D76">
        <w:rPr>
          <w:rStyle w:val="Emphasis"/>
          <w:i w:val="0"/>
        </w:rPr>
        <w:t>not be surprised</w:t>
      </w:r>
      <w:r w:rsidR="00BD225C">
        <w:rPr>
          <w:rStyle w:val="Emphasis"/>
          <w:i w:val="0"/>
        </w:rPr>
        <w:t xml:space="preserve"> that the confederate </w:t>
      </w:r>
      <w:r w:rsidR="001D4D76">
        <w:rPr>
          <w:rStyle w:val="Emphasis"/>
          <w:i w:val="0"/>
        </w:rPr>
        <w:t>looks</w:t>
      </w:r>
      <w:r w:rsidR="00BD225C">
        <w:rPr>
          <w:rStyle w:val="Emphasis"/>
          <w:i w:val="0"/>
        </w:rPr>
        <w:t xml:space="preserve"> for the doll in the first and not the second box.</w:t>
      </w:r>
      <w:r w:rsidR="00A52703">
        <w:rPr>
          <w:rStyle w:val="Emphasis"/>
          <w:i w:val="0"/>
        </w:rPr>
        <w:t xml:space="preserve"> </w:t>
      </w:r>
      <w:r w:rsidR="00BC463B">
        <w:rPr>
          <w:rStyle w:val="Emphasis"/>
          <w:i w:val="0"/>
        </w:rPr>
        <w:t xml:space="preserve">That is, the </w:t>
      </w:r>
      <w:r w:rsidR="00C97E10">
        <w:rPr>
          <w:rStyle w:val="Emphasis"/>
          <w:i w:val="0"/>
        </w:rPr>
        <w:t xml:space="preserve">subject infers the </w:t>
      </w:r>
      <w:r w:rsidR="00BC463B">
        <w:rPr>
          <w:rStyle w:val="Emphasis"/>
          <w:i w:val="0"/>
        </w:rPr>
        <w:t>confederate’s</w:t>
      </w:r>
      <w:r w:rsidR="005121AD">
        <w:rPr>
          <w:rStyle w:val="Emphasis"/>
          <w:i w:val="0"/>
        </w:rPr>
        <w:t xml:space="preserve"> false belief</w:t>
      </w:r>
      <w:r w:rsidR="00BC463B">
        <w:rPr>
          <w:rStyle w:val="Emphasis"/>
          <w:i w:val="0"/>
        </w:rPr>
        <w:t xml:space="preserve"> </w:t>
      </w:r>
      <w:r w:rsidR="001C0F8E">
        <w:rPr>
          <w:rStyle w:val="Emphasis"/>
          <w:i w:val="0"/>
        </w:rPr>
        <w:t xml:space="preserve">from the </w:t>
      </w:r>
      <w:r w:rsidR="008A4BA2">
        <w:rPr>
          <w:rStyle w:val="Emphasis"/>
          <w:i w:val="0"/>
        </w:rPr>
        <w:t>logical association</w:t>
      </w:r>
      <w:r w:rsidR="001C0F8E">
        <w:rPr>
          <w:rStyle w:val="Emphasis"/>
          <w:i w:val="0"/>
        </w:rPr>
        <w:t xml:space="preserve"> of observed </w:t>
      </w:r>
      <w:r w:rsidR="008A4BA2">
        <w:rPr>
          <w:rStyle w:val="Emphasis"/>
          <w:i w:val="0"/>
        </w:rPr>
        <w:t xml:space="preserve">sequences of </w:t>
      </w:r>
      <w:r w:rsidR="001C0F8E">
        <w:rPr>
          <w:rStyle w:val="Emphasis"/>
          <w:i w:val="0"/>
        </w:rPr>
        <w:t>events and behaviors</w:t>
      </w:r>
      <w:r w:rsidR="00BC463B">
        <w:rPr>
          <w:rStyle w:val="Emphasis"/>
          <w:i w:val="0"/>
        </w:rPr>
        <w:t>.</w:t>
      </w:r>
      <w:r w:rsidR="00D1235E">
        <w:rPr>
          <w:rStyle w:val="Emphasis"/>
          <w:i w:val="0"/>
        </w:rPr>
        <w:t xml:space="preserve"> </w:t>
      </w:r>
      <w:r w:rsidR="00C97E10">
        <w:rPr>
          <w:rStyle w:val="Emphasis"/>
          <w:i w:val="0"/>
        </w:rPr>
        <w:t xml:space="preserve">Likewise, </w:t>
      </w:r>
      <w:r w:rsidR="0097656C">
        <w:rPr>
          <w:rStyle w:val="Emphasis"/>
          <w:i w:val="0"/>
        </w:rPr>
        <w:t>social networks explaining the interactions between agents and targets are inferred from observations of the interactions.</w:t>
      </w:r>
    </w:p>
    <w:p w14:paraId="5A28A6CA" w14:textId="69E49C89" w:rsidR="005A68F6" w:rsidRPr="008B505E" w:rsidRDefault="005943B4" w:rsidP="00667082">
      <w:pPr>
        <w:pStyle w:val="BodyText"/>
        <w:ind w:firstLine="289"/>
        <w:contextualSpacing/>
        <w:rPr>
          <w:iCs/>
        </w:rPr>
      </w:pPr>
      <w:r>
        <w:rPr>
          <w:rStyle w:val="Emphasis"/>
          <w:i w:val="0"/>
        </w:rPr>
        <w:fldChar w:fldCharType="begin"/>
      </w:r>
      <w:r w:rsidR="00667082">
        <w:rPr>
          <w:rStyle w:val="Emphasis"/>
          <w:i w:val="0"/>
        </w:rPr>
        <w:instrText>ADDIN F1000_CSL_CITATION&lt;~#@#~&gt;[{"First":false,"Last":false,"abstract":"&lt;p&gt;Theory of mind (ToM) broadly refers to humans’ ability to represent the mental states of others, including their desires, beliefs, and intentions. We design a Theory of Mind neural network {–} a ToMnet {–} which uses meta-learning to build such models of the agents it encounters. The ToMnet learns a strong prior model for agents’ future behaviour, and, using only a small number of behavioural observations, can bootstrap to richer predictions about agents’ characteristics and mental states. We apply the ToMnet to agents behaving in simple gridworld environments, showing that it learns to model random, algorithmic, and deep RL agents from varied populations, and that it passes classic ToM tasks such as the \"Sally-Anne\" test of recognising that others can hold false beliefs about the world.&lt;br&gt;&lt;/p&gt;","author":[{"family":"Rabinowitz","given":"Neil"},{"family":"Perbet","given":"Frank"},{"family":"Song","given":"Francis"},{"family":"Zhang","given":"Chiyuan"},{"family":"Eslami","given":"S. M. Ali"},{"family":"Botvinick","given":"Matthew"}],"authorYearDisplayFormat":false,"citation-label":"8187970","event":"Proceedings of the 35th International Conference on Machine Learning","id":"8187970","invisible":false,"issued":{"date-parts":[["2018","7","3"]]},"page":"4218-4227","suppress-author":false,"title":"Machine Theory of Mind","type":"paper-conference","volume":"80"}]</w:instrText>
      </w:r>
      <w:r>
        <w:rPr>
          <w:rStyle w:val="Emphasis"/>
          <w:i w:val="0"/>
        </w:rPr>
        <w:fldChar w:fldCharType="separate"/>
      </w:r>
      <w:r w:rsidR="00667082" w:rsidRPr="00667082">
        <w:rPr>
          <w:rStyle w:val="Emphasis"/>
          <w:i w:val="0"/>
          <w:noProof/>
        </w:rPr>
        <w:t>[6]</w:t>
      </w:r>
      <w:r>
        <w:rPr>
          <w:rStyle w:val="Emphasis"/>
          <w:i w:val="0"/>
        </w:rPr>
        <w:fldChar w:fldCharType="end"/>
      </w:r>
      <w:r w:rsidR="0097656C">
        <w:rPr>
          <w:rStyle w:val="Emphasis"/>
          <w:i w:val="0"/>
        </w:rPr>
        <w:t xml:space="preserve"> present</w:t>
      </w:r>
      <w:r w:rsidR="00AA2D76">
        <w:rPr>
          <w:rStyle w:val="Emphasis"/>
          <w:i w:val="0"/>
        </w:rPr>
        <w:t>s</w:t>
      </w:r>
      <w:r w:rsidR="0097656C">
        <w:rPr>
          <w:rStyle w:val="Emphasis"/>
          <w:i w:val="0"/>
        </w:rPr>
        <w:t xml:space="preserve"> </w:t>
      </w:r>
      <w:proofErr w:type="spellStart"/>
      <w:r w:rsidR="0097656C">
        <w:rPr>
          <w:rStyle w:val="Emphasis"/>
          <w:i w:val="0"/>
        </w:rPr>
        <w:t>ToMnet’s</w:t>
      </w:r>
      <w:proofErr w:type="spellEnd"/>
      <w:r w:rsidR="0097656C">
        <w:rPr>
          <w:rStyle w:val="Emphasis"/>
          <w:i w:val="0"/>
        </w:rPr>
        <w:t xml:space="preserve"> ability to </w:t>
      </w:r>
      <w:r w:rsidR="002D2220">
        <w:rPr>
          <w:rStyle w:val="Emphasis"/>
          <w:i w:val="0"/>
        </w:rPr>
        <w:t>represent an agent’s false beliefs</w:t>
      </w:r>
      <w:r w:rsidR="00AA2D76">
        <w:rPr>
          <w:rStyle w:val="Emphasis"/>
          <w:i w:val="0"/>
        </w:rPr>
        <w:t xml:space="preserve">. </w:t>
      </w:r>
      <w:proofErr w:type="spellStart"/>
      <w:r w:rsidR="00AA2D76">
        <w:rPr>
          <w:rStyle w:val="Emphasis"/>
          <w:i w:val="0"/>
        </w:rPr>
        <w:t>ToMnet</w:t>
      </w:r>
      <w:proofErr w:type="spellEnd"/>
      <w:r w:rsidR="00AA2D76">
        <w:rPr>
          <w:rStyle w:val="Emphasis"/>
          <w:i w:val="0"/>
        </w:rPr>
        <w:t xml:space="preserve"> observes past social interactions of an agent with targets and encodes character embeddings representing which targets an agent prefers over these histories. </w:t>
      </w:r>
      <w:r w:rsidR="000853D2">
        <w:rPr>
          <w:rStyle w:val="Emphasis"/>
          <w:i w:val="0"/>
        </w:rPr>
        <w:t>Integrating</w:t>
      </w:r>
      <w:r w:rsidR="00AA2D76">
        <w:rPr>
          <w:rStyle w:val="Emphasis"/>
          <w:i w:val="0"/>
        </w:rPr>
        <w:t xml:space="preserve"> these character embeddings</w:t>
      </w:r>
      <w:r w:rsidR="000853D2">
        <w:rPr>
          <w:rStyle w:val="Emphasis"/>
          <w:i w:val="0"/>
        </w:rPr>
        <w:t xml:space="preserve"> with internal state representations</w:t>
      </w:r>
      <w:r w:rsidR="00AA2D76">
        <w:rPr>
          <w:rStyle w:val="Emphasis"/>
          <w:i w:val="0"/>
        </w:rPr>
        <w:t xml:space="preserve">, </w:t>
      </w:r>
      <w:proofErr w:type="spellStart"/>
      <w:r w:rsidR="00AA2D76">
        <w:rPr>
          <w:rStyle w:val="Emphasis"/>
          <w:i w:val="0"/>
        </w:rPr>
        <w:t>ToMnet</w:t>
      </w:r>
      <w:proofErr w:type="spellEnd"/>
      <w:r w:rsidR="00AA2D76">
        <w:rPr>
          <w:rStyle w:val="Emphasis"/>
          <w:i w:val="0"/>
        </w:rPr>
        <w:t xml:space="preserve"> predicts which social actions an agent would perform with respect to targets </w:t>
      </w:r>
      <w:r w:rsidR="008A242E">
        <w:rPr>
          <w:rStyle w:val="Emphasis"/>
          <w:i w:val="0"/>
        </w:rPr>
        <w:t xml:space="preserve">in </w:t>
      </w:r>
      <w:r w:rsidR="00AA2D76">
        <w:rPr>
          <w:rStyle w:val="Emphasis"/>
          <w:i w:val="0"/>
        </w:rPr>
        <w:t xml:space="preserve">new </w:t>
      </w:r>
      <w:r w:rsidR="002E3426">
        <w:rPr>
          <w:rStyle w:val="Emphasis"/>
          <w:i w:val="0"/>
        </w:rPr>
        <w:t xml:space="preserve">given </w:t>
      </w:r>
      <w:r w:rsidR="00AA2D76">
        <w:rPr>
          <w:rStyle w:val="Emphasis"/>
          <w:i w:val="0"/>
        </w:rPr>
        <w:t xml:space="preserve">contexts. Importantly, the authors also applied random changes to target states in </w:t>
      </w:r>
      <w:r w:rsidR="006F2973">
        <w:rPr>
          <w:rStyle w:val="Emphasis"/>
          <w:i w:val="0"/>
        </w:rPr>
        <w:t xml:space="preserve">the social context that </w:t>
      </w:r>
      <w:r w:rsidR="006D301A">
        <w:rPr>
          <w:rStyle w:val="Emphasis"/>
          <w:i w:val="0"/>
        </w:rPr>
        <w:t>were</w:t>
      </w:r>
      <w:r w:rsidR="006F2973">
        <w:rPr>
          <w:rStyle w:val="Emphasis"/>
          <w:i w:val="0"/>
        </w:rPr>
        <w:t xml:space="preserve"> hidden to the agent. For example, a target might be removed from the context</w:t>
      </w:r>
      <w:r w:rsidR="00657012">
        <w:rPr>
          <w:rStyle w:val="Emphasis"/>
          <w:i w:val="0"/>
        </w:rPr>
        <w:t xml:space="preserve">, with this information known to </w:t>
      </w:r>
      <w:proofErr w:type="spellStart"/>
      <w:r w:rsidR="00657012">
        <w:rPr>
          <w:rStyle w:val="Emphasis"/>
          <w:i w:val="0"/>
        </w:rPr>
        <w:t>ToMnet</w:t>
      </w:r>
      <w:proofErr w:type="spellEnd"/>
      <w:r w:rsidR="006F2973">
        <w:rPr>
          <w:rStyle w:val="Emphasis"/>
          <w:i w:val="0"/>
        </w:rPr>
        <w:t xml:space="preserve"> but </w:t>
      </w:r>
      <w:r w:rsidR="00657012">
        <w:rPr>
          <w:rStyle w:val="Emphasis"/>
          <w:i w:val="0"/>
        </w:rPr>
        <w:t>not the</w:t>
      </w:r>
      <w:r w:rsidR="006F2973">
        <w:rPr>
          <w:rStyle w:val="Emphasis"/>
          <w:i w:val="0"/>
        </w:rPr>
        <w:t xml:space="preserve"> agent.</w:t>
      </w:r>
      <w:r w:rsidR="00AA2D76">
        <w:rPr>
          <w:rStyle w:val="Emphasis"/>
          <w:i w:val="0"/>
        </w:rPr>
        <w:t xml:space="preserve"> </w:t>
      </w:r>
      <w:r w:rsidR="00657012">
        <w:rPr>
          <w:rStyle w:val="Emphasis"/>
          <w:i w:val="0"/>
        </w:rPr>
        <w:t xml:space="preserve">Despite this, </w:t>
      </w:r>
      <w:proofErr w:type="spellStart"/>
      <w:r w:rsidR="00657012">
        <w:rPr>
          <w:rStyle w:val="Emphasis"/>
          <w:i w:val="0"/>
        </w:rPr>
        <w:t>ToMnet</w:t>
      </w:r>
      <w:proofErr w:type="spellEnd"/>
      <w:r w:rsidR="00657012">
        <w:rPr>
          <w:rStyle w:val="Emphasis"/>
          <w:i w:val="0"/>
        </w:rPr>
        <w:t xml:space="preserve"> still predicted agent actions vis-</w:t>
      </w:r>
      <w:r w:rsidR="001D3693">
        <w:rPr>
          <w:rStyle w:val="Emphasis"/>
          <w:i w:val="0"/>
        </w:rPr>
        <w:t>à</w:t>
      </w:r>
      <w:r w:rsidR="00657012">
        <w:rPr>
          <w:rStyle w:val="Emphasis"/>
          <w:i w:val="0"/>
        </w:rPr>
        <w:t xml:space="preserve">-vis the agent’s status quo as if targets were present, thereby displaying its inference about the agent’s false belief. </w:t>
      </w:r>
      <w:r w:rsidR="00F43E68">
        <w:rPr>
          <w:rStyle w:val="Emphasis"/>
          <w:i w:val="0"/>
        </w:rPr>
        <w:t>Because of its ability to derive hidden states from observations, i</w:t>
      </w:r>
      <w:r w:rsidR="008C7D9F">
        <w:rPr>
          <w:rStyle w:val="Emphasis"/>
          <w:i w:val="0"/>
        </w:rPr>
        <w:t xml:space="preserve">n </w:t>
      </w:r>
      <w:r w:rsidR="000C26A0">
        <w:rPr>
          <w:rStyle w:val="Emphasis"/>
          <w:i w:val="0"/>
        </w:rPr>
        <w:t>this proposed system</w:t>
      </w:r>
      <w:r w:rsidR="00AA2D76">
        <w:rPr>
          <w:rStyle w:val="Emphasis"/>
          <w:i w:val="0"/>
        </w:rPr>
        <w:t>,</w:t>
      </w:r>
      <w:r w:rsidR="000C26A0">
        <w:rPr>
          <w:rStyle w:val="Emphasis"/>
          <w:i w:val="0"/>
        </w:rPr>
        <w:t xml:space="preserve"> we </w:t>
      </w:r>
      <w:r w:rsidR="000C26A0">
        <w:rPr>
          <w:rStyle w:val="Emphasis"/>
          <w:i w:val="0"/>
        </w:rPr>
        <w:t xml:space="preserve">apply a modification of </w:t>
      </w:r>
      <w:proofErr w:type="spellStart"/>
      <w:r w:rsidR="000C26A0">
        <w:rPr>
          <w:rStyle w:val="Emphasis"/>
          <w:i w:val="0"/>
        </w:rPr>
        <w:t>ToMnet</w:t>
      </w:r>
      <w:proofErr w:type="spellEnd"/>
      <w:r w:rsidR="000C26A0">
        <w:rPr>
          <w:rStyle w:val="Emphasis"/>
          <w:i w:val="0"/>
        </w:rPr>
        <w:t xml:space="preserve"> to infer social networks through observations of how agents interact with targets.</w:t>
      </w:r>
      <w:r w:rsidR="00BC463B">
        <w:rPr>
          <w:rStyle w:val="Emphasis"/>
          <w:i w:val="0"/>
        </w:rPr>
        <w:t xml:space="preserve"> </w:t>
      </w:r>
      <w:r w:rsidR="00BD225C">
        <w:rPr>
          <w:rStyle w:val="Emphasis"/>
          <w:i w:val="0"/>
        </w:rPr>
        <w:t xml:space="preserve"> </w:t>
      </w:r>
    </w:p>
    <w:p w14:paraId="4865D21E" w14:textId="6A7891A2" w:rsidR="00185D33" w:rsidRDefault="001826DE" w:rsidP="00185D33">
      <w:pPr>
        <w:pStyle w:val="Heading1"/>
        <w:spacing w:before="120" w:after="120"/>
        <w:contextualSpacing/>
      </w:pPr>
      <w:r>
        <w:t>Methodology</w:t>
      </w:r>
    </w:p>
    <w:p w14:paraId="053A9508" w14:textId="7B250BC4" w:rsidR="00185D33" w:rsidRDefault="00185D33" w:rsidP="00185D33">
      <w:pPr>
        <w:pStyle w:val="Heading2"/>
        <w:keepLines/>
        <w:numPr>
          <w:ilvl w:val="1"/>
          <w:numId w:val="0"/>
        </w:numPr>
        <w:tabs>
          <w:tab w:val="num" w:pos="360"/>
        </w:tabs>
        <w:autoSpaceDE/>
        <w:autoSpaceDN/>
        <w:ind w:left="288" w:hanging="288"/>
        <w:contextualSpacing/>
      </w:pPr>
      <w:r>
        <w:t>A.</w:t>
      </w:r>
      <w:r>
        <w:tab/>
        <w:t>System Overview</w:t>
      </w:r>
    </w:p>
    <w:p w14:paraId="2DD3417A" w14:textId="52206DA7" w:rsidR="007A1F48" w:rsidRDefault="00185D33" w:rsidP="00185D33">
      <w:pPr>
        <w:pStyle w:val="a"/>
        <w:tabs>
          <w:tab w:val="clear" w:pos="800"/>
          <w:tab w:val="left" w:pos="180"/>
        </w:tabs>
        <w:wordWrap/>
        <w:spacing w:line="240" w:lineRule="auto"/>
        <w:contextualSpacing/>
        <w:outlineLvl w:val="0"/>
        <w:rPr>
          <w:rFonts w:ascii="Times New Roman"/>
          <w:bCs/>
        </w:rPr>
      </w:pPr>
      <w:r>
        <w:rPr>
          <w:rFonts w:ascii="Times New Roman"/>
          <w:bCs/>
        </w:rPr>
        <w:tab/>
      </w:r>
      <w:r w:rsidR="004035E1" w:rsidRPr="008B3F6C">
        <w:rPr>
          <w:rFonts w:ascii="Times New Roman"/>
          <w:bCs/>
        </w:rPr>
        <w:t>We simulated a social network of a virtual agent (</w:t>
      </w:r>
      <w:r w:rsidR="004035E1" w:rsidRPr="008B3F6C">
        <w:rPr>
          <w:rFonts w:ascii="Times New Roman"/>
          <w:bCs/>
          <w:i/>
        </w:rPr>
        <w:t>A</w:t>
      </w:r>
      <w:r w:rsidR="004035E1" w:rsidRPr="008B3F6C">
        <w:rPr>
          <w:rFonts w:ascii="Times New Roman"/>
          <w:bCs/>
        </w:rPr>
        <w:t>) with four social targets (</w:t>
      </w:r>
      <w:r w:rsidR="004035E1" w:rsidRPr="008B3F6C">
        <w:rPr>
          <w:rFonts w:ascii="Times New Roman"/>
          <w:bCs/>
          <w:i/>
        </w:rPr>
        <w:t>s</w:t>
      </w:r>
      <w:r w:rsidR="004035E1" w:rsidRPr="008B3F6C">
        <w:rPr>
          <w:rFonts w:ascii="Times New Roman"/>
          <w:bCs/>
        </w:rPr>
        <w:t xml:space="preserve">) based on </w:t>
      </w:r>
      <w:r w:rsidR="004035E1">
        <w:rPr>
          <w:rFonts w:ascii="Times New Roman"/>
          <w:bCs/>
        </w:rPr>
        <w:t>the</w:t>
      </w:r>
      <w:r w:rsidR="004035E1" w:rsidRPr="008B3F6C">
        <w:rPr>
          <w:rFonts w:ascii="Times New Roman"/>
          <w:bCs/>
        </w:rPr>
        <w:t xml:space="preserve"> degree of social support</w:t>
      </w:r>
      <w:r w:rsidR="004035E1">
        <w:rPr>
          <w:rFonts w:ascii="Times New Roman"/>
          <w:bCs/>
        </w:rPr>
        <w:t xml:space="preserve"> the agent perceives about each target</w:t>
      </w:r>
      <w:r w:rsidR="004035E1" w:rsidRPr="008B3F6C">
        <w:rPr>
          <w:rFonts w:ascii="Times New Roman"/>
          <w:bCs/>
        </w:rPr>
        <w:t>. We then placed agents and selected targets in locations in a grid world randomly generated with barriers (Fig</w:t>
      </w:r>
      <w:r w:rsidR="004035E1">
        <w:rPr>
          <w:rFonts w:ascii="Times New Roman"/>
          <w:bCs/>
        </w:rPr>
        <w:t>.</w:t>
      </w:r>
      <w:r w:rsidR="004035E1" w:rsidRPr="008B3F6C">
        <w:rPr>
          <w:rFonts w:ascii="Times New Roman"/>
          <w:bCs/>
        </w:rPr>
        <w:t xml:space="preserve"> 2). Using these social agent parameters, we simulated agent movement behaviors to targets by contrasting the </w:t>
      </w:r>
      <w:r w:rsidR="004035E1">
        <w:rPr>
          <w:rFonts w:ascii="Times New Roman"/>
          <w:bCs/>
        </w:rPr>
        <w:t xml:space="preserve">normalized </w:t>
      </w:r>
      <w:r w:rsidR="004035E1" w:rsidRPr="008B3F6C">
        <w:rPr>
          <w:rFonts w:ascii="Times New Roman"/>
          <w:bCs/>
        </w:rPr>
        <w:t xml:space="preserve">physical distances, </w:t>
      </w:r>
      <m:oMath>
        <m:acc>
          <m:accPr>
            <m:chr m:val="̃"/>
            <m:ctrlPr>
              <w:rPr>
                <w:rFonts w:ascii="Cambria Math" w:hAnsi="Cambria Math"/>
                <w:i/>
              </w:rPr>
            </m:ctrlPr>
          </m:accPr>
          <m:e>
            <m:sSub>
              <m:sSubPr>
                <m:ctrlPr>
                  <w:rPr>
                    <w:rFonts w:ascii="Cambria Math" w:hAnsi="Cambria Math"/>
                  </w:rPr>
                </m:ctrlPr>
              </m:sSubPr>
              <m:e>
                <m:r>
                  <w:rPr>
                    <w:rFonts w:ascii="Cambria Math" w:hAnsi="Cambria Math"/>
                  </w:rPr>
                  <m:t>d</m:t>
                </m:r>
              </m:e>
              <m:sub>
                <m:r>
                  <w:rPr>
                    <w:rFonts w:ascii="Cambria Math" w:hAnsi="Cambria Math"/>
                  </w:rPr>
                  <m:t>s</m:t>
                </m:r>
              </m:sub>
            </m:sSub>
          </m:e>
        </m:acc>
      </m:oMath>
      <w:r w:rsidR="004035E1" w:rsidRPr="008B3F6C">
        <w:rPr>
          <w:rFonts w:ascii="Times New Roman"/>
          <w:bCs/>
        </w:rPr>
        <w:t xml:space="preserve">, which is the </w:t>
      </w:r>
      <w:r w:rsidR="004035E1">
        <w:rPr>
          <w:rFonts w:ascii="Times New Roman"/>
          <w:bCs/>
        </w:rPr>
        <w:t xml:space="preserve">normalized </w:t>
      </w:r>
      <w:r w:rsidR="004035E1" w:rsidRPr="008B3F6C">
        <w:rPr>
          <w:rFonts w:ascii="Times New Roman"/>
          <w:bCs/>
        </w:rPr>
        <w:t xml:space="preserve">number of steps between agent and targets, and </w:t>
      </w:r>
      <w:r w:rsidR="004035E1">
        <w:rPr>
          <w:rFonts w:ascii="Times New Roman"/>
          <w:bCs/>
        </w:rPr>
        <w:t>normalized social support</w:t>
      </w:r>
      <w:r w:rsidR="008B3F6C" w:rsidRPr="008B3F6C">
        <w:rPr>
          <w:rFonts w:ascii="Times New Roman"/>
          <w:bCs/>
        </w:rPr>
        <w:t>,</w:t>
      </w:r>
      <w:r w:rsidR="004035E1">
        <w:rPr>
          <w:rFonts w:ascii="Times New Roman"/>
          <w:bCs/>
        </w:rPr>
        <w:t xml:space="preserve"> </w:t>
      </w:r>
      <m:oMath>
        <m:acc>
          <m:accPr>
            <m:chr m:val="̃"/>
            <m:ctrlPr>
              <w:rPr>
                <w:rFonts w:ascii="Cambria Math" w:hAnsi="Cambria Math"/>
                <w:i/>
              </w:rPr>
            </m:ctrlPr>
          </m:accPr>
          <m:e>
            <m:sSub>
              <m:sSubPr>
                <m:ctrlPr>
                  <w:rPr>
                    <w:rFonts w:ascii="Cambria Math" w:hAnsi="Cambria Math"/>
                  </w:rPr>
                </m:ctrlPr>
              </m:sSubPr>
              <m:e>
                <m:r>
                  <w:rPr>
                    <w:rFonts w:ascii="Cambria Math" w:hAnsi="Cambria Math"/>
                  </w:rPr>
                  <m:t>u</m:t>
                </m:r>
              </m:e>
              <m:sub>
                <m:r>
                  <w:rPr>
                    <w:rFonts w:ascii="Cambria Math" w:hAnsi="Cambria Math"/>
                  </w:rPr>
                  <m:t>s</m:t>
                </m:r>
              </m:sub>
            </m:sSub>
          </m:e>
        </m:acc>
      </m:oMath>
      <w:r w:rsidR="004035E1" w:rsidRPr="008B3F6C">
        <w:rPr>
          <w:rFonts w:ascii="Times New Roman"/>
          <w:bCs/>
        </w:rPr>
        <w:t>,</w:t>
      </w:r>
      <m:oMath>
        <m:r>
          <m:rPr>
            <m:sty m:val="p"/>
          </m:rPr>
          <w:rPr>
            <w:rFonts w:ascii="Cambria Math" w:hAnsi="Cambria Math"/>
          </w:rPr>
          <m:t xml:space="preserve"> </m:t>
        </m:r>
      </m:oMath>
      <w:r w:rsidR="004035E1">
        <w:rPr>
          <w:rFonts w:ascii="Times New Roman"/>
          <w:bCs/>
        </w:rPr>
        <w:t>w</w:t>
      </w:r>
      <w:r w:rsidR="007A1F48">
        <w:rPr>
          <w:rFonts w:ascii="Times New Roman"/>
          <w:bCs/>
        </w:rPr>
        <w:t xml:space="preserve">here </w:t>
      </w:r>
      <m:oMath>
        <m:r>
          <w:rPr>
            <w:rFonts w:ascii="Cambria Math" w:hAnsi="Cambria Math"/>
          </w:rPr>
          <m:t>s=1,2,3,4</m:t>
        </m:r>
      </m:oMath>
      <w:r w:rsidR="00E835A4" w:rsidRPr="00E835A4">
        <w:rPr>
          <w:rFonts w:ascii="Times New Roman"/>
          <w:bCs/>
        </w:rPr>
        <w:t>. Then</w:t>
      </w:r>
      <w:r w:rsidR="007A1F48">
        <w:rPr>
          <w:rFonts w:ascii="Times New Roman"/>
          <w:bCs/>
        </w:rPr>
        <w:t>,</w:t>
      </w:r>
      <w:r w:rsidR="00E835A4" w:rsidRPr="00E835A4">
        <w:rPr>
          <w:rFonts w:ascii="Times New Roman"/>
          <w:bCs/>
        </w:rPr>
        <w:t xml:space="preserve"> </w:t>
      </w:r>
    </w:p>
    <w:p w14:paraId="1C83AD1B" w14:textId="742102DE" w:rsidR="007A1F48" w:rsidRDefault="007A1F48" w:rsidP="00185D33">
      <w:pPr>
        <w:pStyle w:val="a"/>
        <w:tabs>
          <w:tab w:val="clear" w:pos="800"/>
          <w:tab w:val="left" w:pos="180"/>
        </w:tabs>
        <w:wordWrap/>
        <w:spacing w:line="240" w:lineRule="auto"/>
        <w:contextualSpacing/>
        <w:outlineLvl w:val="0"/>
        <w:rPr>
          <w:rFonts w:ascii="Times New Roman"/>
          <w:bCs/>
        </w:rPr>
      </w:pPr>
    </w:p>
    <w:p w14:paraId="029498BD" w14:textId="61012D5D" w:rsidR="007A1F48" w:rsidRPr="00CC69C2" w:rsidRDefault="00A609F9" w:rsidP="00185D33">
      <w:pPr>
        <w:pStyle w:val="a"/>
        <w:tabs>
          <w:tab w:val="clear" w:pos="800"/>
          <w:tab w:val="left" w:pos="180"/>
        </w:tabs>
        <w:wordWrap/>
        <w:spacing w:line="240" w:lineRule="auto"/>
        <w:contextualSpacing/>
        <w:outlineLvl w:val="0"/>
        <w:rPr>
          <w:rFonts w:ascii="Times New Roman"/>
        </w:rPr>
      </w:pPr>
      <m:oMathPara>
        <m:oMathParaPr>
          <m:jc m:val="center"/>
        </m:oMathParaPr>
        <m:oMath>
          <m:acc>
            <m:accPr>
              <m:chr m:val="̃"/>
              <m:ctrlPr>
                <w:rPr>
                  <w:rFonts w:ascii="Cambria Math" w:hAnsi="Cambria Math"/>
                  <w:i/>
                </w:rPr>
              </m:ctrlPr>
            </m:accPr>
            <m:e>
              <m:sSub>
                <m:sSubPr>
                  <m:ctrlPr>
                    <w:rPr>
                      <w:rFonts w:ascii="Cambria Math" w:hAnsi="Cambria Math"/>
                    </w:rPr>
                  </m:ctrlPr>
                </m:sSubPr>
                <m:e>
                  <m:r>
                    <w:rPr>
                      <w:rFonts w:ascii="Cambria Math" w:hAnsi="Cambria Math"/>
                    </w:rPr>
                    <m:t>P</m:t>
                  </m:r>
                </m:e>
                <m:sub>
                  <m:r>
                    <w:rPr>
                      <w:rFonts w:ascii="Cambria Math" w:hAnsi="Cambria Math"/>
                    </w:rPr>
                    <m:t>s</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rPr>
                    <m:t>u</m:t>
                  </m:r>
                </m:e>
                <m:sub>
                  <m:r>
                    <w:rPr>
                      <w:rFonts w:ascii="Cambria Math" w:hAnsi="Cambria Math"/>
                    </w:rPr>
                    <m:t>s</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rPr>
                    <m:t>d</m:t>
                  </m:r>
                </m:e>
                <m:sub>
                  <m:r>
                    <w:rPr>
                      <w:rFonts w:ascii="Cambria Math" w:hAnsi="Cambria Math"/>
                    </w:rPr>
                    <m:t>s</m:t>
                  </m:r>
                </m:sub>
              </m:sSub>
            </m:e>
          </m:acc>
        </m:oMath>
      </m:oMathPara>
    </w:p>
    <w:p w14:paraId="19B4396B" w14:textId="0B96D4D9" w:rsidR="007A1F48" w:rsidRDefault="007A1F48" w:rsidP="00185D33">
      <w:pPr>
        <w:pStyle w:val="a"/>
        <w:tabs>
          <w:tab w:val="clear" w:pos="800"/>
          <w:tab w:val="left" w:pos="180"/>
        </w:tabs>
        <w:wordWrap/>
        <w:spacing w:line="240" w:lineRule="auto"/>
        <w:contextualSpacing/>
        <w:outlineLvl w:val="0"/>
        <w:rPr>
          <w:rFonts w:ascii="Times New Roman"/>
        </w:rPr>
      </w:pPr>
    </w:p>
    <w:p w14:paraId="04E5CB8E" w14:textId="3EED204C" w:rsidR="006D67B5" w:rsidRDefault="007A1F48" w:rsidP="00046F97">
      <w:pPr>
        <w:pStyle w:val="a"/>
        <w:tabs>
          <w:tab w:val="clear" w:pos="800"/>
          <w:tab w:val="left" w:pos="180"/>
        </w:tabs>
        <w:wordWrap/>
        <w:spacing w:line="240" w:lineRule="auto"/>
        <w:contextualSpacing/>
        <w:outlineLvl w:val="0"/>
      </w:pPr>
      <w:r w:rsidRPr="007A1F48">
        <w:rPr>
          <w:rFonts w:ascii="Times New Roman"/>
          <w:bCs/>
        </w:rPr>
        <w:t xml:space="preserve">such that the agent was set to move toward the social target with largest </w:t>
      </w:r>
      <m:oMath>
        <m:acc>
          <m:accPr>
            <m:chr m:val="̃"/>
            <m:ctrlPr>
              <w:rPr>
                <w:rFonts w:ascii="Cambria Math" w:hAnsi="Cambria Math"/>
                <w:bCs/>
                <w:i/>
              </w:rPr>
            </m:ctrlPr>
          </m:accPr>
          <m:e>
            <m:d>
              <m:dPr>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s</m:t>
                    </m:r>
                  </m:sub>
                </m:sSub>
              </m:e>
            </m:d>
          </m:e>
        </m:acc>
      </m:oMath>
      <w:r w:rsidRPr="007A1F48">
        <w:rPr>
          <w:rFonts w:ascii="Times New Roman"/>
          <w:bCs/>
        </w:rPr>
        <w:t xml:space="preserve">, constituting a grid world trajectory </w:t>
      </w:r>
      <w:r>
        <w:rPr>
          <w:rFonts w:ascii="Times New Roman"/>
          <w:bCs/>
        </w:rPr>
        <w:t>instance (green arrows in Fig.</w:t>
      </w:r>
      <w:r w:rsidRPr="007A1F48">
        <w:rPr>
          <w:rFonts w:ascii="Times New Roman"/>
          <w:bCs/>
        </w:rPr>
        <w:t xml:space="preserve"> 2). We simulated 10,000 grid world trajectories in total. In addition, a real human participant also indicated four friends (targets) with social </w:t>
      </w:r>
      <w:r w:rsidR="003F5737">
        <w:rPr>
          <w:rFonts w:ascii="Times New Roman"/>
          <w:bCs/>
        </w:rPr>
        <w:t>support</w:t>
      </w:r>
      <w:r w:rsidR="003F5737" w:rsidRPr="007A1F48">
        <w:rPr>
          <w:rFonts w:ascii="Times New Roman"/>
          <w:bCs/>
        </w:rPr>
        <w:t xml:space="preserve"> </w:t>
      </w:r>
      <w:r w:rsidRPr="007A1F48">
        <w:rPr>
          <w:rFonts w:ascii="Times New Roman"/>
          <w:bCs/>
        </w:rPr>
        <w:t>information obtained using questio</w:t>
      </w:r>
      <w:r w:rsidR="003F5737">
        <w:rPr>
          <w:rFonts w:ascii="Times New Roman"/>
          <w:bCs/>
        </w:rPr>
        <w:t>nnaires adapted from the SSQ</w:t>
      </w:r>
      <w:r w:rsidRPr="007A1F48">
        <w:rPr>
          <w:rFonts w:ascii="Times New Roman"/>
          <w:bCs/>
        </w:rPr>
        <w:t xml:space="preserve">. The participant was then placed in randomly generated grid world scenarios and was tasked to reach one of the targets with minimal moves, yielding 9,830 real human trajectory data. We then applied a modified </w:t>
      </w:r>
      <w:proofErr w:type="spellStart"/>
      <w:r w:rsidRPr="007A1F48">
        <w:rPr>
          <w:rFonts w:ascii="Times New Roman"/>
          <w:bCs/>
        </w:rPr>
        <w:t>ToMnet</w:t>
      </w:r>
      <w:proofErr w:type="spellEnd"/>
      <w:r w:rsidR="003F5737">
        <w:rPr>
          <w:rFonts w:ascii="Times New Roman"/>
          <w:bCs/>
        </w:rPr>
        <w:t>+</w:t>
      </w:r>
      <w:r w:rsidRPr="007A1F48">
        <w:rPr>
          <w:rFonts w:ascii="Times New Roman"/>
          <w:bCs/>
        </w:rPr>
        <w:t xml:space="preserve"> consisting of a deep-learning architecture with a character network and a prediction network. The character network consumes the agent’s past grid world trajectories to summarize the acting agent’s “character”. The prediction network then consumes the 8-dimensional character vector and, with a given new grid world state, predicts which target the agent will approach. The model was applied using a 8:1:1 training, validation, and testing split on simulated and human data separately using </w:t>
      </w:r>
      <w:proofErr w:type="spellStart"/>
      <w:r w:rsidRPr="007A1F48">
        <w:rPr>
          <w:rFonts w:ascii="Times New Roman"/>
          <w:bCs/>
        </w:rPr>
        <w:t>Tensorflow</w:t>
      </w:r>
      <w:proofErr w:type="spellEnd"/>
      <w:r w:rsidR="00AC004A">
        <w:rPr>
          <w:rFonts w:ascii="Times New Roman"/>
          <w:bCs/>
        </w:rPr>
        <w:t xml:space="preserve"> </w:t>
      </w:r>
      <w:r w:rsidR="00AC004A">
        <w:rPr>
          <w:rFonts w:ascii="Times New Roman"/>
          <w:bCs/>
        </w:rPr>
        <w:fldChar w:fldCharType="begin"/>
      </w:r>
      <w:r w:rsidR="00667082">
        <w:rPr>
          <w:rFonts w:ascii="Times New Roman"/>
          <w:bCs/>
        </w:rPr>
        <w:instrText>ADDIN F1000_CSL_CITATION&lt;~#@#~&gt;[{"First":false,"ISBN":"978-1-931971-33-1","Last":false,"author":[{"family":"Abadi","given":"Marti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authorYearDisplayFormat":false,"citation-label":"8187997","id":"8187997","invisible":false,"issued":{"date-parts":[["2016"]]},"suppress-author":false,"title":"TensorFlow: A System for Large-Scale Machine Learning","type":"book"}]</w:instrText>
      </w:r>
      <w:r w:rsidR="00AC004A">
        <w:rPr>
          <w:rFonts w:ascii="Times New Roman"/>
          <w:bCs/>
        </w:rPr>
        <w:fldChar w:fldCharType="separate"/>
      </w:r>
      <w:r w:rsidR="00667082" w:rsidRPr="00667082">
        <w:rPr>
          <w:rFonts w:ascii="Times New Roman"/>
          <w:bCs/>
          <w:noProof/>
        </w:rPr>
        <w:t>[19]</w:t>
      </w:r>
      <w:r w:rsidR="00AC004A">
        <w:rPr>
          <w:rFonts w:ascii="Times New Roman"/>
          <w:bCs/>
        </w:rPr>
        <w:fldChar w:fldCharType="end"/>
      </w:r>
      <w:r w:rsidRPr="007A1F48">
        <w:rPr>
          <w:rFonts w:ascii="Times New Roman"/>
          <w:bCs/>
        </w:rPr>
        <w:t xml:space="preserve">. The trained model was used to infer the </w:t>
      </w:r>
      <w:r w:rsidRPr="007A1F48">
        <w:rPr>
          <w:rFonts w:ascii="Times New Roman"/>
          <w:bCs/>
        </w:rPr>
        <w:lastRenderedPageBreak/>
        <w:t xml:space="preserve">underlying preference of the simulated/human agents by feeding the model with start grid world states with four targets equidistant from agents. The probability of approaching each target output using </w:t>
      </w:r>
      <w:proofErr w:type="spellStart"/>
      <w:r w:rsidRPr="007A1F48">
        <w:rPr>
          <w:rFonts w:ascii="Times New Roman"/>
          <w:bCs/>
        </w:rPr>
        <w:t>softmax</w:t>
      </w:r>
      <w:proofErr w:type="spellEnd"/>
      <w:r w:rsidRPr="007A1F48">
        <w:rPr>
          <w:rFonts w:ascii="Times New Roman"/>
          <w:bCs/>
        </w:rPr>
        <w:t xml:space="preserve"> were agents preference scores for each target.</w:t>
      </w:r>
      <w:r w:rsidR="00185D33">
        <w:t xml:space="preserve"> </w:t>
      </w:r>
    </w:p>
    <w:p w14:paraId="6BDA38CD" w14:textId="231BF289" w:rsidR="006D67B5" w:rsidRDefault="006D67B5" w:rsidP="00667082">
      <w:pPr>
        <w:pStyle w:val="Heading2"/>
        <w:keepLines/>
        <w:numPr>
          <w:ilvl w:val="1"/>
          <w:numId w:val="0"/>
        </w:numPr>
        <w:tabs>
          <w:tab w:val="num" w:pos="360"/>
        </w:tabs>
        <w:autoSpaceDE/>
        <w:autoSpaceDN/>
        <w:ind w:left="288" w:hanging="288"/>
        <w:contextualSpacing/>
      </w:pPr>
      <w:r>
        <w:t>B.</w:t>
      </w:r>
      <w:r>
        <w:tab/>
        <w:t xml:space="preserve">Social Support Questionnaire </w:t>
      </w:r>
    </w:p>
    <w:p w14:paraId="753FB1A1" w14:textId="6A09E3B2" w:rsidR="006D67B5" w:rsidRDefault="006D67B5" w:rsidP="00FA715D">
      <w:pPr>
        <w:pStyle w:val="BodyText"/>
        <w:ind w:firstLine="289"/>
        <w:contextualSpacing/>
        <w:rPr>
          <w:rStyle w:val="Emphasis"/>
          <w:i w:val="0"/>
        </w:rPr>
      </w:pPr>
      <w:r>
        <w:rPr>
          <w:rStyle w:val="Emphasis"/>
          <w:i w:val="0"/>
        </w:rPr>
        <w:t>The SSQ consists of 27 items</w:t>
      </w:r>
      <w:r w:rsidR="00C73D2D">
        <w:rPr>
          <w:rStyle w:val="Emphasis"/>
          <w:i w:val="0"/>
        </w:rPr>
        <w:t xml:space="preserve"> </w:t>
      </w:r>
      <w:r w:rsidR="00C73D2D">
        <w:rPr>
          <w:rStyle w:val="Emphasis"/>
          <w:i w:val="0"/>
        </w:rPr>
        <w:fldChar w:fldCharType="begin"/>
      </w:r>
      <w:r w:rsidR="00667082">
        <w:rPr>
          <w:rStyle w:val="Emphasis"/>
          <w:i w:val="0"/>
        </w:rPr>
        <w:instrText>ADDIN F1000_CSL_CITATION&lt;~#@#~&gt;[{"DOI":"10.1037/0022-3514.44.1.127","First":false,"Last":false,"abstract":"Describes the Social Support Questionnaire (SSQ) and 4 empirical studies employing it. The SSQ yields scores for (a) perceived number of social supports and (b) satisfaction with social support that is available. Three studies (N = 1,224 college students) dealt with the SSQ's psychometric properties, its correlations with measures of personality and adjustment, and the relation of the SSQ to positive and negative life changes. The 4th study (40 Ss) was an investigation of the relation between social support and persistence in working on a complex, frustrating task. The research reported suggests that the SSQ is a reliable instrument and that social support is (a) more strongly related to positive than negative life changes, (b) more related in a negative direction to psychological discomfort among women than men, and (c) an asset in enabling a person to persist at a task under frustrating conditions. Clinical implications are discussed. (47 ref) (PsycINFO Database Record (c) 2016 APA, all rights reserved)","author":[{"family":"Sarason","given":"Irwin G."},{"family":"Levine","given":"Henry M."},{"family":"Basham","given":"Robert B."},{"family":"Sarason","given":"Barbara R."}],"authorYearDisplayFormat":false,"citation-label":"907051","container-title":"Journal of personality and social psychology","container-title-short":"J. Pers. Soc. Psychol.","id":"907051","invisible":false,"issue":"1","issued":{"date-parts":[["1983"]]},"journalAbbreviation":"J. Pers. Soc. Psychol.","page":"127-139","suppress-author":false,"title":"Assessing social support: The Social Support Questionnaire.","type":"article-journal","volume":"44"}]</w:instrText>
      </w:r>
      <w:r w:rsidR="00C73D2D">
        <w:rPr>
          <w:rStyle w:val="Emphasis"/>
          <w:i w:val="0"/>
        </w:rPr>
        <w:fldChar w:fldCharType="separate"/>
      </w:r>
      <w:r w:rsidR="00667082" w:rsidRPr="00667082">
        <w:rPr>
          <w:rStyle w:val="Emphasis"/>
          <w:i w:val="0"/>
          <w:noProof/>
        </w:rPr>
        <w:t>[7]</w:t>
      </w:r>
      <w:r w:rsidR="00C73D2D">
        <w:rPr>
          <w:rStyle w:val="Emphasis"/>
          <w:i w:val="0"/>
        </w:rPr>
        <w:fldChar w:fldCharType="end"/>
      </w:r>
      <w:r>
        <w:rPr>
          <w:rStyle w:val="Emphasis"/>
          <w:i w:val="0"/>
        </w:rPr>
        <w:t>.</w:t>
      </w:r>
      <w:r w:rsidR="00FA715D">
        <w:rPr>
          <w:rStyle w:val="Emphasis"/>
          <w:i w:val="0"/>
        </w:rPr>
        <w:t xml:space="preserve"> </w:t>
      </w:r>
      <w:r>
        <w:rPr>
          <w:rStyle w:val="Emphasis"/>
          <w:i w:val="0"/>
        </w:rPr>
        <w:t>In this study, w</w:t>
      </w:r>
      <w:r w:rsidRPr="00FA4EC6">
        <w:rPr>
          <w:rStyle w:val="Emphasis"/>
          <w:i w:val="0"/>
        </w:rPr>
        <w:t>e simulated a social network of a virtual agent (</w:t>
      </w:r>
      <w:r w:rsidRPr="00FA4EC6">
        <w:rPr>
          <w:rStyle w:val="Emphasis"/>
        </w:rPr>
        <w:t>A</w:t>
      </w:r>
      <w:r w:rsidRPr="00FA4EC6">
        <w:rPr>
          <w:rStyle w:val="Emphasis"/>
          <w:i w:val="0"/>
        </w:rPr>
        <w:t>) with four social targets (</w:t>
      </w:r>
      <w:r w:rsidRPr="00FA4EC6">
        <w:rPr>
          <w:rStyle w:val="Emphasis"/>
        </w:rPr>
        <w:t>s</w:t>
      </w:r>
      <w:r w:rsidRPr="00FA4EC6">
        <w:rPr>
          <w:rStyle w:val="Emphasis"/>
          <w:i w:val="0"/>
        </w:rPr>
        <w:t>) based on the degree of social support the agent perceives about each target</w:t>
      </w:r>
      <w:r>
        <w:rPr>
          <w:rStyle w:val="Emphasis"/>
          <w:i w:val="0"/>
        </w:rPr>
        <w:t xml:space="preserve"> as in the SSQ</w:t>
      </w:r>
      <w:r w:rsidRPr="00FA4EC6">
        <w:rPr>
          <w:rStyle w:val="Emphasis"/>
          <w:i w:val="0"/>
        </w:rPr>
        <w:t>.</w:t>
      </w:r>
    </w:p>
    <w:p w14:paraId="4362491F" w14:textId="02DA41FC" w:rsidR="008647CB" w:rsidRDefault="008647CB" w:rsidP="008647CB">
      <w:pPr>
        <w:pStyle w:val="Heading2"/>
        <w:keepLines/>
        <w:numPr>
          <w:ilvl w:val="1"/>
          <w:numId w:val="0"/>
        </w:numPr>
        <w:tabs>
          <w:tab w:val="num" w:pos="360"/>
        </w:tabs>
        <w:autoSpaceDE/>
        <w:autoSpaceDN/>
        <w:ind w:left="288" w:hanging="288"/>
        <w:contextualSpacing/>
      </w:pPr>
      <w:r>
        <w:t>C.</w:t>
      </w:r>
      <w:r>
        <w:tab/>
      </w:r>
      <w:proofErr w:type="spellStart"/>
      <w:r>
        <w:t>ToMnet</w:t>
      </w:r>
      <w:proofErr w:type="spellEnd"/>
      <w:r>
        <w:t xml:space="preserve">+ </w:t>
      </w:r>
    </w:p>
    <w:p w14:paraId="4CF3E342" w14:textId="72AEBD7D" w:rsidR="008647CB" w:rsidRDefault="008647CB" w:rsidP="00667082">
      <w:pPr>
        <w:pStyle w:val="BodyText"/>
        <w:ind w:firstLine="289"/>
        <w:contextualSpacing/>
        <w:rPr>
          <w:iCs/>
        </w:rPr>
      </w:pPr>
      <w:proofErr w:type="spellStart"/>
      <w:r w:rsidRPr="008647CB">
        <w:rPr>
          <w:rStyle w:val="Emphasis"/>
          <w:i w:val="0"/>
        </w:rPr>
        <w:t>ToMnet</w:t>
      </w:r>
      <w:proofErr w:type="spellEnd"/>
      <w:r w:rsidRPr="008647CB">
        <w:rPr>
          <w:rStyle w:val="Emphasis"/>
          <w:i w:val="0"/>
        </w:rPr>
        <w:t xml:space="preserve">+ is inspired by </w:t>
      </w:r>
      <w:proofErr w:type="spellStart"/>
      <w:r w:rsidRPr="008647CB">
        <w:rPr>
          <w:rStyle w:val="Emphasis"/>
          <w:i w:val="0"/>
        </w:rPr>
        <w:t>ToMnet</w:t>
      </w:r>
      <w:proofErr w:type="spellEnd"/>
      <w:r w:rsidRPr="008647CB">
        <w:rPr>
          <w:rStyle w:val="Emphasis"/>
          <w:i w:val="0"/>
        </w:rPr>
        <w:t xml:space="preserve"> [8]. </w:t>
      </w:r>
      <w:proofErr w:type="spellStart"/>
      <w:r w:rsidRPr="008647CB">
        <w:rPr>
          <w:rStyle w:val="Emphasis"/>
          <w:i w:val="0"/>
        </w:rPr>
        <w:t>ToMnet</w:t>
      </w:r>
      <w:proofErr w:type="spellEnd"/>
      <w:r w:rsidRPr="008647CB">
        <w:rPr>
          <w:rStyle w:val="Emphasis"/>
          <w:i w:val="0"/>
        </w:rPr>
        <w:t>+ is composed of a character network and a prediction network. The character network consists a residual network (</w:t>
      </w:r>
      <w:proofErr w:type="spellStart"/>
      <w:r w:rsidRPr="008647CB">
        <w:rPr>
          <w:rStyle w:val="Emphasis"/>
          <w:i w:val="0"/>
        </w:rPr>
        <w:t>resnet</w:t>
      </w:r>
      <w:proofErr w:type="spellEnd"/>
      <w:r w:rsidRPr="008647CB">
        <w:rPr>
          <w:rStyle w:val="Emphasis"/>
          <w:i w:val="0"/>
        </w:rPr>
        <w:t xml:space="preserve">) [] with 5 layers followed by an average pooling layer and then a single-layer  long-short term memory network (LSTM) []. The input of the character network is a batch of trajectories, Each trajectory is a 4d tensor of size 10×12×12×11, where 10 is the number of consecutive steps in the trajectory, 12 is the width and height of the grid world. 11 is the number of features. Trajectories that have more than 10 steps are truncated such that the last 10 steps are preserved, whereas the ones with less than 10 steps are padded with zeros (padded before the first step). The 11 features include 4 actions (up, down, left, right), the positions of 4 targets, the position of the obstacles, and the initial position of the agent. </w:t>
      </w:r>
      <w:proofErr w:type="spellStart"/>
      <w:r w:rsidRPr="008647CB">
        <w:rPr>
          <w:rStyle w:val="Emphasis"/>
          <w:i w:val="0"/>
        </w:rPr>
        <w:t>xxxxxx</w:t>
      </w:r>
      <w:proofErr w:type="spellEnd"/>
    </w:p>
    <w:p w14:paraId="4209E11A" w14:textId="04F93B33" w:rsidR="006A4467" w:rsidRDefault="006A4467" w:rsidP="006A4467">
      <w:pPr>
        <w:pStyle w:val="Heading2"/>
        <w:keepLines/>
        <w:numPr>
          <w:ilvl w:val="1"/>
          <w:numId w:val="0"/>
        </w:numPr>
        <w:tabs>
          <w:tab w:val="num" w:pos="360"/>
        </w:tabs>
        <w:autoSpaceDE/>
        <w:autoSpaceDN/>
        <w:ind w:left="288" w:hanging="288"/>
        <w:contextualSpacing/>
      </w:pPr>
      <w:r>
        <w:t>D.</w:t>
      </w:r>
      <w:r>
        <w:tab/>
        <w:t xml:space="preserve">Social Game </w:t>
      </w:r>
    </w:p>
    <w:p w14:paraId="2B9EACFC" w14:textId="0A5F5571" w:rsidR="006A4467" w:rsidRPr="008B505E" w:rsidRDefault="006A4467" w:rsidP="00667082">
      <w:pPr>
        <w:pStyle w:val="BodyText"/>
        <w:ind w:firstLine="202"/>
        <w:contextualSpacing/>
        <w:rPr>
          <w:iCs/>
        </w:rPr>
      </w:pPr>
      <w:r>
        <w:rPr>
          <w:rStyle w:val="Emphasis"/>
          <w:i w:val="0"/>
        </w:rPr>
        <w:t>…</w:t>
      </w:r>
      <w:r w:rsidRPr="008647CB">
        <w:rPr>
          <w:rStyle w:val="Emphasis"/>
          <w:i w:val="0"/>
        </w:rPr>
        <w:t>.</w:t>
      </w:r>
    </w:p>
    <w:p w14:paraId="7E02353E" w14:textId="312424A3" w:rsidR="00185D33" w:rsidRDefault="00892668" w:rsidP="00CC69C2">
      <w:pPr>
        <w:pStyle w:val="Heading1"/>
        <w:spacing w:before="120" w:after="120"/>
        <w:contextualSpacing/>
      </w:pPr>
      <w:r>
        <w:t>Experimental</w:t>
      </w:r>
      <w:r w:rsidR="001826DE">
        <w:t xml:space="preserve"> results</w:t>
      </w:r>
    </w:p>
    <w:p w14:paraId="7B6926CC" w14:textId="09C3FFCE" w:rsidR="00892668" w:rsidRDefault="00892668" w:rsidP="00892668">
      <w:pPr>
        <w:pStyle w:val="Heading2"/>
        <w:keepLines/>
        <w:numPr>
          <w:ilvl w:val="1"/>
          <w:numId w:val="0"/>
        </w:numPr>
        <w:tabs>
          <w:tab w:val="num" w:pos="360"/>
        </w:tabs>
        <w:autoSpaceDE/>
        <w:autoSpaceDN/>
        <w:ind w:left="288" w:hanging="288"/>
        <w:contextualSpacing/>
      </w:pPr>
      <w:r>
        <w:t>A.</w:t>
      </w:r>
      <w:r>
        <w:tab/>
        <w:t>Simulation Data</w:t>
      </w:r>
    </w:p>
    <w:p w14:paraId="48FEE68D" w14:textId="58BA4053" w:rsidR="00046F97" w:rsidRDefault="00046F97" w:rsidP="00046F97">
      <w:pPr>
        <w:jc w:val="both"/>
        <w:rPr>
          <w:color w:val="000000"/>
        </w:rPr>
      </w:pPr>
      <w:r>
        <w:rPr>
          <w:color w:val="000000"/>
        </w:rPr>
        <w:tab/>
      </w:r>
      <w:r w:rsidRPr="00BF7CFD">
        <w:rPr>
          <w:color w:val="000000"/>
        </w:rPr>
        <w:t>Performance of the trained models in predicting the agents’ final targets from test grid world start states is shown in Table 1 for both simulated and human data.</w:t>
      </w:r>
      <w:r w:rsidR="00DE616A" w:rsidRPr="00DE616A">
        <w:rPr>
          <w:color w:val="000000"/>
        </w:rPr>
        <w:t xml:space="preserve"> Model performances as measured by the accuracy in predicting the agent’s final target given test start states in grid world. S1~S4 are 4 potential targets across the grid world instances, each with different personal and associative social parameter values constituting their underlying social network structures. Preference scores are normalized prediction probabilities (see Methods).</w:t>
      </w:r>
    </w:p>
    <w:p w14:paraId="75DF8636" w14:textId="62879C5F" w:rsidR="00185D33" w:rsidRDefault="0059556A" w:rsidP="00046F97">
      <w:pPr>
        <w:jc w:val="both"/>
        <w:rPr>
          <w:color w:val="000000"/>
        </w:rPr>
      </w:pPr>
      <w:r>
        <w:rPr>
          <w:noProof/>
          <w:lang w:eastAsia="zh-CN"/>
        </w:rPr>
        <mc:AlternateContent>
          <mc:Choice Requires="wps">
            <w:drawing>
              <wp:anchor distT="45720" distB="45720" distL="114300" distR="114300" simplePos="0" relativeHeight="251672576" behindDoc="0" locked="0" layoutInCell="1" allowOverlap="1" wp14:anchorId="4EB3E6DE" wp14:editId="60B2189C">
                <wp:simplePos x="0" y="0"/>
                <wp:positionH relativeFrom="column">
                  <wp:posOffset>0</wp:posOffset>
                </wp:positionH>
                <wp:positionV relativeFrom="margin">
                  <wp:posOffset>5918035</wp:posOffset>
                </wp:positionV>
                <wp:extent cx="3099435" cy="162052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620520"/>
                        </a:xfrm>
                        <a:prstGeom prst="rect">
                          <a:avLst/>
                        </a:prstGeom>
                        <a:solidFill>
                          <a:srgbClr val="FFFFFF"/>
                        </a:solidFill>
                        <a:ln w="9525">
                          <a:noFill/>
                          <a:miter lim="800000"/>
                          <a:headEnd/>
                          <a:tailEnd/>
                        </a:ln>
                      </wps:spPr>
                      <wps:txbx>
                        <w:txbxContent>
                          <w:p w14:paraId="6714A0AD" w14:textId="77777777" w:rsidR="0059010D" w:rsidRPr="005B520E" w:rsidRDefault="0059010D" w:rsidP="00FC5EC2">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59010D" w14:paraId="025B3412" w14:textId="77777777" w:rsidTr="0059010D">
                              <w:trPr>
                                <w:cantSplit/>
                                <w:trHeight w:val="240"/>
                                <w:tblHeader/>
                                <w:jc w:val="center"/>
                              </w:trPr>
                              <w:tc>
                                <w:tcPr>
                                  <w:tcW w:w="1167" w:type="dxa"/>
                                  <w:vAlign w:val="center"/>
                                </w:tcPr>
                                <w:p w14:paraId="1D64F407" w14:textId="77777777" w:rsidR="0059010D" w:rsidRDefault="0059010D" w:rsidP="00206B4D">
                                  <w:pPr>
                                    <w:pStyle w:val="tablecolhead"/>
                                  </w:pPr>
                                  <w:r>
                                    <w:t>Data Type</w:t>
                                  </w:r>
                                </w:p>
                              </w:tc>
                              <w:tc>
                                <w:tcPr>
                                  <w:tcW w:w="1260" w:type="dxa"/>
                                  <w:vAlign w:val="center"/>
                                </w:tcPr>
                                <w:p w14:paraId="44F26897" w14:textId="77777777" w:rsidR="0059010D" w:rsidRDefault="0059010D" w:rsidP="00206B4D">
                                  <w:pPr>
                                    <w:pStyle w:val="tablecolsubhead"/>
                                  </w:pPr>
                                  <w:r>
                                    <w:t>Final Target Accuracy</w:t>
                                  </w:r>
                                </w:p>
                              </w:tc>
                              <w:tc>
                                <w:tcPr>
                                  <w:tcW w:w="1260" w:type="dxa"/>
                                  <w:vAlign w:val="center"/>
                                </w:tcPr>
                                <w:p w14:paraId="22A33D9A" w14:textId="77777777" w:rsidR="0059010D" w:rsidRDefault="0059010D" w:rsidP="00206B4D">
                                  <w:pPr>
                                    <w:pStyle w:val="tablecolsubhead"/>
                                  </w:pPr>
                                  <w:r>
                                    <w:t>Predicted Preference Score</w:t>
                                  </w:r>
                                </w:p>
                              </w:tc>
                              <w:tc>
                                <w:tcPr>
                                  <w:tcW w:w="1179" w:type="dxa"/>
                                  <w:vAlign w:val="center"/>
                                </w:tcPr>
                                <w:p w14:paraId="6B7F0121" w14:textId="77777777" w:rsidR="0059010D" w:rsidRDefault="0059010D" w:rsidP="00206B4D">
                                  <w:pPr>
                                    <w:pStyle w:val="tablecolsubhead"/>
                                  </w:pPr>
                                  <w:r>
                                    <w:t>True Preference Score</w:t>
                                  </w:r>
                                </w:p>
                              </w:tc>
                            </w:tr>
                            <w:tr w:rsidR="0059010D" w14:paraId="15E7E86A" w14:textId="77777777" w:rsidTr="0059010D">
                              <w:trPr>
                                <w:trHeight w:val="320"/>
                                <w:jc w:val="center"/>
                              </w:trPr>
                              <w:tc>
                                <w:tcPr>
                                  <w:tcW w:w="1167" w:type="dxa"/>
                                  <w:vAlign w:val="center"/>
                                </w:tcPr>
                                <w:p w14:paraId="7FE94B5C" w14:textId="77777777" w:rsidR="0059010D" w:rsidRDefault="0059010D" w:rsidP="00206B4D">
                                  <w:pPr>
                                    <w:pStyle w:val="tablecopy"/>
                                    <w:rPr>
                                      <w:sz w:val="8"/>
                                      <w:szCs w:val="8"/>
                                    </w:rPr>
                                  </w:pPr>
                                  <w:r>
                                    <w:t>Simulated</w:t>
                                  </w:r>
                                </w:p>
                              </w:tc>
                              <w:tc>
                                <w:tcPr>
                                  <w:tcW w:w="1260" w:type="dxa"/>
                                  <w:vAlign w:val="center"/>
                                </w:tcPr>
                                <w:p w14:paraId="33FD0ACD" w14:textId="77777777" w:rsidR="0059010D" w:rsidRDefault="0059010D" w:rsidP="00206B4D">
                                  <w:pPr>
                                    <w:pStyle w:val="tablecopy"/>
                                  </w:pPr>
                                  <w:r>
                                    <w:t>80.14%</w:t>
                                  </w:r>
                                </w:p>
                              </w:tc>
                              <w:tc>
                                <w:tcPr>
                                  <w:tcW w:w="1260" w:type="dxa"/>
                                  <w:vAlign w:val="center"/>
                                </w:tcPr>
                                <w:p w14:paraId="0D942721" w14:textId="77777777" w:rsidR="0059010D" w:rsidRDefault="0059010D" w:rsidP="00206B4D">
                                  <w:pPr>
                                    <w:rPr>
                                      <w:sz w:val="16"/>
                                      <w:szCs w:val="16"/>
                                    </w:rPr>
                                  </w:pPr>
                                  <w:r>
                                    <w:rPr>
                                      <w:sz w:val="16"/>
                                      <w:szCs w:val="16"/>
                                    </w:rPr>
                                    <w:t>S4 (1.16)</w:t>
                                  </w:r>
                                </w:p>
                                <w:p w14:paraId="07ADC980" w14:textId="77777777" w:rsidR="0059010D" w:rsidRDefault="0059010D" w:rsidP="00206B4D">
                                  <w:pPr>
                                    <w:rPr>
                                      <w:sz w:val="16"/>
                                      <w:szCs w:val="16"/>
                                    </w:rPr>
                                  </w:pPr>
                                  <w:r>
                                    <w:rPr>
                                      <w:sz w:val="16"/>
                                      <w:szCs w:val="16"/>
                                    </w:rPr>
                                    <w:t>&gt;S3(0.83)</w:t>
                                  </w:r>
                                </w:p>
                                <w:p w14:paraId="3117E2EE" w14:textId="77777777" w:rsidR="0059010D" w:rsidRDefault="0059010D" w:rsidP="00206B4D">
                                  <w:pPr>
                                    <w:rPr>
                                      <w:sz w:val="16"/>
                                      <w:szCs w:val="16"/>
                                    </w:rPr>
                                  </w:pPr>
                                  <w:r>
                                    <w:rPr>
                                      <w:sz w:val="16"/>
                                      <w:szCs w:val="16"/>
                                    </w:rPr>
                                    <w:t>&gt;S2(0.76)</w:t>
                                  </w:r>
                                </w:p>
                                <w:p w14:paraId="7C699D79" w14:textId="77777777" w:rsidR="0059010D" w:rsidRPr="00DE616A" w:rsidRDefault="0059010D" w:rsidP="00206B4D">
                                  <w:pPr>
                                    <w:rPr>
                                      <w:sz w:val="16"/>
                                      <w:szCs w:val="16"/>
                                    </w:rPr>
                                  </w:pPr>
                                  <w:r>
                                    <w:rPr>
                                      <w:sz w:val="16"/>
                                      <w:szCs w:val="16"/>
                                    </w:rPr>
                                    <w:t>&gt;S1(0.62)</w:t>
                                  </w:r>
                                </w:p>
                              </w:tc>
                              <w:tc>
                                <w:tcPr>
                                  <w:tcW w:w="1179" w:type="dxa"/>
                                  <w:vAlign w:val="center"/>
                                </w:tcPr>
                                <w:p w14:paraId="7ACB2310" w14:textId="77777777" w:rsidR="0059010D" w:rsidRDefault="0059010D" w:rsidP="00206B4D">
                                  <w:pPr>
                                    <w:rPr>
                                      <w:sz w:val="16"/>
                                      <w:szCs w:val="16"/>
                                    </w:rPr>
                                  </w:pPr>
                                  <w:r>
                                    <w:rPr>
                                      <w:sz w:val="16"/>
                                      <w:szCs w:val="16"/>
                                    </w:rPr>
                                    <w:t>S4 (1.15)</w:t>
                                  </w:r>
                                </w:p>
                                <w:p w14:paraId="5E0D239B" w14:textId="77777777" w:rsidR="0059010D" w:rsidRDefault="0059010D" w:rsidP="00206B4D">
                                  <w:pPr>
                                    <w:rPr>
                                      <w:sz w:val="16"/>
                                      <w:szCs w:val="16"/>
                                    </w:rPr>
                                  </w:pPr>
                                  <w:r>
                                    <w:rPr>
                                      <w:sz w:val="16"/>
                                      <w:szCs w:val="16"/>
                                    </w:rPr>
                                    <w:t>&gt;S3(0.79)</w:t>
                                  </w:r>
                                </w:p>
                                <w:p w14:paraId="391BE8D2" w14:textId="77777777" w:rsidR="0059010D" w:rsidRDefault="0059010D" w:rsidP="00206B4D">
                                  <w:pPr>
                                    <w:rPr>
                                      <w:sz w:val="16"/>
                                      <w:szCs w:val="16"/>
                                    </w:rPr>
                                  </w:pPr>
                                  <w:r>
                                    <w:rPr>
                                      <w:sz w:val="16"/>
                                      <w:szCs w:val="16"/>
                                    </w:rPr>
                                    <w:t>&gt;S2(0.72)</w:t>
                                  </w:r>
                                </w:p>
                                <w:p w14:paraId="7EBF8F43" w14:textId="77777777" w:rsidR="0059010D" w:rsidRDefault="0059010D" w:rsidP="00206B4D">
                                  <w:pPr>
                                    <w:rPr>
                                      <w:sz w:val="16"/>
                                      <w:szCs w:val="16"/>
                                    </w:rPr>
                                  </w:pPr>
                                  <w:r>
                                    <w:rPr>
                                      <w:sz w:val="16"/>
                                      <w:szCs w:val="16"/>
                                    </w:rPr>
                                    <w:t>&gt;S1(0.72)</w:t>
                                  </w:r>
                                </w:p>
                              </w:tc>
                            </w:tr>
                            <w:tr w:rsidR="0059010D" w14:paraId="6D0EAF2D" w14:textId="77777777" w:rsidTr="0059010D">
                              <w:trPr>
                                <w:trHeight w:val="320"/>
                                <w:jc w:val="center"/>
                              </w:trPr>
                              <w:tc>
                                <w:tcPr>
                                  <w:tcW w:w="1167" w:type="dxa"/>
                                  <w:vAlign w:val="center"/>
                                </w:tcPr>
                                <w:p w14:paraId="7CCBF3B6" w14:textId="77777777" w:rsidR="0059010D" w:rsidRDefault="0059010D" w:rsidP="00206B4D">
                                  <w:pPr>
                                    <w:pStyle w:val="tablecopy"/>
                                  </w:pPr>
                                  <w:r>
                                    <w:t>Human</w:t>
                                  </w:r>
                                </w:p>
                              </w:tc>
                              <w:tc>
                                <w:tcPr>
                                  <w:tcW w:w="1260" w:type="dxa"/>
                                  <w:vAlign w:val="center"/>
                                </w:tcPr>
                                <w:p w14:paraId="375178B7" w14:textId="77777777" w:rsidR="0059010D" w:rsidRDefault="0059010D" w:rsidP="00206B4D">
                                  <w:pPr>
                                    <w:pStyle w:val="tablecopy"/>
                                  </w:pPr>
                                  <w:r>
                                    <w:t>73.26%</w:t>
                                  </w:r>
                                </w:p>
                              </w:tc>
                              <w:tc>
                                <w:tcPr>
                                  <w:tcW w:w="1260" w:type="dxa"/>
                                  <w:vAlign w:val="center"/>
                                </w:tcPr>
                                <w:p w14:paraId="4B90D806" w14:textId="77777777" w:rsidR="0059010D" w:rsidRDefault="0059010D" w:rsidP="00206B4D">
                                  <w:pPr>
                                    <w:rPr>
                                      <w:sz w:val="16"/>
                                      <w:szCs w:val="16"/>
                                    </w:rPr>
                                  </w:pPr>
                                  <w:r>
                                    <w:rPr>
                                      <w:sz w:val="16"/>
                                      <w:szCs w:val="16"/>
                                    </w:rPr>
                                    <w:t>S4 (0.71)</w:t>
                                  </w:r>
                                </w:p>
                                <w:p w14:paraId="0EBC4C54" w14:textId="77777777" w:rsidR="0059010D" w:rsidRDefault="0059010D" w:rsidP="00206B4D">
                                  <w:pPr>
                                    <w:rPr>
                                      <w:sz w:val="16"/>
                                      <w:szCs w:val="16"/>
                                    </w:rPr>
                                  </w:pPr>
                                  <w:r>
                                    <w:rPr>
                                      <w:sz w:val="16"/>
                                      <w:szCs w:val="16"/>
                                    </w:rPr>
                                    <w:t>&gt;S3(0.28)</w:t>
                                  </w:r>
                                </w:p>
                                <w:p w14:paraId="68C8E670" w14:textId="77777777" w:rsidR="0059010D" w:rsidRDefault="0059010D" w:rsidP="00206B4D">
                                  <w:pPr>
                                    <w:rPr>
                                      <w:sz w:val="16"/>
                                      <w:szCs w:val="16"/>
                                    </w:rPr>
                                  </w:pPr>
                                  <w:r>
                                    <w:rPr>
                                      <w:sz w:val="16"/>
                                      <w:szCs w:val="16"/>
                                    </w:rPr>
                                    <w:t>&gt;S2(0.01)</w:t>
                                  </w:r>
                                </w:p>
                                <w:p w14:paraId="7E3D522A" w14:textId="77777777" w:rsidR="0059010D" w:rsidRDefault="0059010D" w:rsidP="00206B4D">
                                  <w:pPr>
                                    <w:rPr>
                                      <w:sz w:val="16"/>
                                      <w:szCs w:val="16"/>
                                    </w:rPr>
                                  </w:pPr>
                                  <w:r>
                                    <w:rPr>
                                      <w:sz w:val="16"/>
                                      <w:szCs w:val="16"/>
                                    </w:rPr>
                                    <w:t>&gt;S1(0.00)</w:t>
                                  </w:r>
                                </w:p>
                              </w:tc>
                              <w:tc>
                                <w:tcPr>
                                  <w:tcW w:w="1179" w:type="dxa"/>
                                  <w:vAlign w:val="center"/>
                                </w:tcPr>
                                <w:p w14:paraId="118622A7" w14:textId="77777777" w:rsidR="0059010D" w:rsidRDefault="0059010D" w:rsidP="00206B4D">
                                  <w:pPr>
                                    <w:rPr>
                                      <w:sz w:val="16"/>
                                      <w:szCs w:val="16"/>
                                    </w:rPr>
                                  </w:pPr>
                                  <w:r>
                                    <w:rPr>
                                      <w:sz w:val="16"/>
                                      <w:szCs w:val="16"/>
                                    </w:rPr>
                                    <w:t>S4 (0.95)</w:t>
                                  </w:r>
                                </w:p>
                                <w:p w14:paraId="61EC0ADA" w14:textId="77777777" w:rsidR="0059010D" w:rsidRDefault="0059010D" w:rsidP="00206B4D">
                                  <w:pPr>
                                    <w:rPr>
                                      <w:sz w:val="16"/>
                                      <w:szCs w:val="16"/>
                                    </w:rPr>
                                  </w:pPr>
                                  <w:r>
                                    <w:rPr>
                                      <w:sz w:val="16"/>
                                      <w:szCs w:val="16"/>
                                    </w:rPr>
                                    <w:t>&gt;S3(0.83)</w:t>
                                  </w:r>
                                </w:p>
                                <w:p w14:paraId="37693127" w14:textId="77777777" w:rsidR="0059010D" w:rsidRDefault="0059010D" w:rsidP="00206B4D">
                                  <w:pPr>
                                    <w:rPr>
                                      <w:sz w:val="16"/>
                                      <w:szCs w:val="16"/>
                                    </w:rPr>
                                  </w:pPr>
                                  <w:r>
                                    <w:rPr>
                                      <w:sz w:val="16"/>
                                      <w:szCs w:val="16"/>
                                    </w:rPr>
                                    <w:t>&gt;S2(0.83)</w:t>
                                  </w:r>
                                </w:p>
                                <w:p w14:paraId="598F647B" w14:textId="77777777" w:rsidR="0059010D" w:rsidRDefault="0059010D" w:rsidP="00206B4D">
                                  <w:pPr>
                                    <w:rPr>
                                      <w:sz w:val="16"/>
                                      <w:szCs w:val="16"/>
                                    </w:rPr>
                                  </w:pPr>
                                  <w:r>
                                    <w:rPr>
                                      <w:sz w:val="16"/>
                                      <w:szCs w:val="16"/>
                                    </w:rPr>
                                    <w:t>&gt;S1(0.83)</w:t>
                                  </w:r>
                                </w:p>
                              </w:tc>
                            </w:tr>
                          </w:tbl>
                          <w:p w14:paraId="67635226" w14:textId="77777777" w:rsidR="0059010D" w:rsidRDefault="0059010D" w:rsidP="00FC5EC2">
                            <w:pPr>
                              <w:jc w:val="both"/>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3E6DE" id="_x0000_s1029" type="#_x0000_t202" style="position:absolute;left:0;text-align:left;margin-left:0;margin-top:466pt;width:244.05pt;height:127.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" stroked="f">
                <v:textbox inset="0,0,0,0">
                  <w:txbxContent>
                    <w:p w14:paraId="6714A0AD" w14:textId="77777777" w:rsidR="0059010D" w:rsidRPr="005B520E" w:rsidRDefault="0059010D" w:rsidP="00FC5EC2">
                      <w:pPr>
                        <w:pStyle w:val="tablehead"/>
                      </w:pPr>
                      <w:r>
                        <w:t>Multi-target preference prediction performance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67"/>
                        <w:gridCol w:w="1260"/>
                        <w:gridCol w:w="1260"/>
                        <w:gridCol w:w="1179"/>
                      </w:tblGrid>
                      <w:tr w:rsidR="0059010D" w14:paraId="025B3412" w14:textId="77777777" w:rsidTr="0059010D">
                        <w:trPr>
                          <w:cantSplit/>
                          <w:trHeight w:val="240"/>
                          <w:tblHeader/>
                          <w:jc w:val="center"/>
                        </w:trPr>
                        <w:tc>
                          <w:tcPr>
                            <w:tcW w:w="1167" w:type="dxa"/>
                            <w:vAlign w:val="center"/>
                          </w:tcPr>
                          <w:p w14:paraId="1D64F407" w14:textId="77777777" w:rsidR="0059010D" w:rsidRDefault="0059010D" w:rsidP="00206B4D">
                            <w:pPr>
                              <w:pStyle w:val="tablecolhead"/>
                            </w:pPr>
                            <w:r>
                              <w:t>Data Type</w:t>
                            </w:r>
                          </w:p>
                        </w:tc>
                        <w:tc>
                          <w:tcPr>
                            <w:tcW w:w="1260" w:type="dxa"/>
                            <w:vAlign w:val="center"/>
                          </w:tcPr>
                          <w:p w14:paraId="44F26897" w14:textId="77777777" w:rsidR="0059010D" w:rsidRDefault="0059010D" w:rsidP="00206B4D">
                            <w:pPr>
                              <w:pStyle w:val="tablecolsubhead"/>
                            </w:pPr>
                            <w:r>
                              <w:t>Final Target Accuracy</w:t>
                            </w:r>
                          </w:p>
                        </w:tc>
                        <w:tc>
                          <w:tcPr>
                            <w:tcW w:w="1260" w:type="dxa"/>
                            <w:vAlign w:val="center"/>
                          </w:tcPr>
                          <w:p w14:paraId="22A33D9A" w14:textId="77777777" w:rsidR="0059010D" w:rsidRDefault="0059010D" w:rsidP="00206B4D">
                            <w:pPr>
                              <w:pStyle w:val="tablecolsubhead"/>
                            </w:pPr>
                            <w:r>
                              <w:t>Predicted Preference Score</w:t>
                            </w:r>
                          </w:p>
                        </w:tc>
                        <w:tc>
                          <w:tcPr>
                            <w:tcW w:w="1179" w:type="dxa"/>
                            <w:vAlign w:val="center"/>
                          </w:tcPr>
                          <w:p w14:paraId="6B7F0121" w14:textId="77777777" w:rsidR="0059010D" w:rsidRDefault="0059010D" w:rsidP="00206B4D">
                            <w:pPr>
                              <w:pStyle w:val="tablecolsubhead"/>
                            </w:pPr>
                            <w:r>
                              <w:t>True Preference Score</w:t>
                            </w:r>
                          </w:p>
                        </w:tc>
                      </w:tr>
                      <w:tr w:rsidR="0059010D" w14:paraId="15E7E86A" w14:textId="77777777" w:rsidTr="0059010D">
                        <w:trPr>
                          <w:trHeight w:val="320"/>
                          <w:jc w:val="center"/>
                        </w:trPr>
                        <w:tc>
                          <w:tcPr>
                            <w:tcW w:w="1167" w:type="dxa"/>
                            <w:vAlign w:val="center"/>
                          </w:tcPr>
                          <w:p w14:paraId="7FE94B5C" w14:textId="77777777" w:rsidR="0059010D" w:rsidRDefault="0059010D" w:rsidP="00206B4D">
                            <w:pPr>
                              <w:pStyle w:val="tablecopy"/>
                              <w:rPr>
                                <w:sz w:val="8"/>
                                <w:szCs w:val="8"/>
                              </w:rPr>
                            </w:pPr>
                            <w:r>
                              <w:t>Simulated</w:t>
                            </w:r>
                          </w:p>
                        </w:tc>
                        <w:tc>
                          <w:tcPr>
                            <w:tcW w:w="1260" w:type="dxa"/>
                            <w:vAlign w:val="center"/>
                          </w:tcPr>
                          <w:p w14:paraId="33FD0ACD" w14:textId="77777777" w:rsidR="0059010D" w:rsidRDefault="0059010D" w:rsidP="00206B4D">
                            <w:pPr>
                              <w:pStyle w:val="tablecopy"/>
                            </w:pPr>
                            <w:r>
                              <w:t>80.14%</w:t>
                            </w:r>
                          </w:p>
                        </w:tc>
                        <w:tc>
                          <w:tcPr>
                            <w:tcW w:w="1260" w:type="dxa"/>
                            <w:vAlign w:val="center"/>
                          </w:tcPr>
                          <w:p w14:paraId="0D942721" w14:textId="77777777" w:rsidR="0059010D" w:rsidRDefault="0059010D" w:rsidP="00206B4D">
                            <w:pPr>
                              <w:rPr>
                                <w:sz w:val="16"/>
                                <w:szCs w:val="16"/>
                              </w:rPr>
                            </w:pPr>
                            <w:r>
                              <w:rPr>
                                <w:sz w:val="16"/>
                                <w:szCs w:val="16"/>
                              </w:rPr>
                              <w:t>S4 (1.16)</w:t>
                            </w:r>
                          </w:p>
                          <w:p w14:paraId="07ADC980" w14:textId="77777777" w:rsidR="0059010D" w:rsidRDefault="0059010D" w:rsidP="00206B4D">
                            <w:pPr>
                              <w:rPr>
                                <w:sz w:val="16"/>
                                <w:szCs w:val="16"/>
                              </w:rPr>
                            </w:pPr>
                            <w:r>
                              <w:rPr>
                                <w:sz w:val="16"/>
                                <w:szCs w:val="16"/>
                              </w:rPr>
                              <w:t>&gt;S3(0.83)</w:t>
                            </w:r>
                          </w:p>
                          <w:p w14:paraId="3117E2EE" w14:textId="77777777" w:rsidR="0059010D" w:rsidRDefault="0059010D" w:rsidP="00206B4D">
                            <w:pPr>
                              <w:rPr>
                                <w:sz w:val="16"/>
                                <w:szCs w:val="16"/>
                              </w:rPr>
                            </w:pPr>
                            <w:r>
                              <w:rPr>
                                <w:sz w:val="16"/>
                                <w:szCs w:val="16"/>
                              </w:rPr>
                              <w:t>&gt;S2(0.76)</w:t>
                            </w:r>
                          </w:p>
                          <w:p w14:paraId="7C699D79" w14:textId="77777777" w:rsidR="0059010D" w:rsidRPr="00DE616A" w:rsidRDefault="0059010D" w:rsidP="00206B4D">
                            <w:pPr>
                              <w:rPr>
                                <w:sz w:val="16"/>
                                <w:szCs w:val="16"/>
                              </w:rPr>
                            </w:pPr>
                            <w:r>
                              <w:rPr>
                                <w:sz w:val="16"/>
                                <w:szCs w:val="16"/>
                              </w:rPr>
                              <w:t>&gt;S1(0.62)</w:t>
                            </w:r>
                          </w:p>
                        </w:tc>
                        <w:tc>
                          <w:tcPr>
                            <w:tcW w:w="1179" w:type="dxa"/>
                            <w:vAlign w:val="center"/>
                          </w:tcPr>
                          <w:p w14:paraId="7ACB2310" w14:textId="77777777" w:rsidR="0059010D" w:rsidRDefault="0059010D" w:rsidP="00206B4D">
                            <w:pPr>
                              <w:rPr>
                                <w:sz w:val="16"/>
                                <w:szCs w:val="16"/>
                              </w:rPr>
                            </w:pPr>
                            <w:r>
                              <w:rPr>
                                <w:sz w:val="16"/>
                                <w:szCs w:val="16"/>
                              </w:rPr>
                              <w:t>S4 (1.15)</w:t>
                            </w:r>
                          </w:p>
                          <w:p w14:paraId="5E0D239B" w14:textId="77777777" w:rsidR="0059010D" w:rsidRDefault="0059010D" w:rsidP="00206B4D">
                            <w:pPr>
                              <w:rPr>
                                <w:sz w:val="16"/>
                                <w:szCs w:val="16"/>
                              </w:rPr>
                            </w:pPr>
                            <w:r>
                              <w:rPr>
                                <w:sz w:val="16"/>
                                <w:szCs w:val="16"/>
                              </w:rPr>
                              <w:t>&gt;S3(0.79)</w:t>
                            </w:r>
                          </w:p>
                          <w:p w14:paraId="391BE8D2" w14:textId="77777777" w:rsidR="0059010D" w:rsidRDefault="0059010D" w:rsidP="00206B4D">
                            <w:pPr>
                              <w:rPr>
                                <w:sz w:val="16"/>
                                <w:szCs w:val="16"/>
                              </w:rPr>
                            </w:pPr>
                            <w:r>
                              <w:rPr>
                                <w:sz w:val="16"/>
                                <w:szCs w:val="16"/>
                              </w:rPr>
                              <w:t>&gt;S2(0.72)</w:t>
                            </w:r>
                          </w:p>
                          <w:p w14:paraId="7EBF8F43" w14:textId="77777777" w:rsidR="0059010D" w:rsidRDefault="0059010D" w:rsidP="00206B4D">
                            <w:pPr>
                              <w:rPr>
                                <w:sz w:val="16"/>
                                <w:szCs w:val="16"/>
                              </w:rPr>
                            </w:pPr>
                            <w:r>
                              <w:rPr>
                                <w:sz w:val="16"/>
                                <w:szCs w:val="16"/>
                              </w:rPr>
                              <w:t>&gt;S1(0.72)</w:t>
                            </w:r>
                          </w:p>
                        </w:tc>
                      </w:tr>
                      <w:tr w:rsidR="0059010D" w14:paraId="6D0EAF2D" w14:textId="77777777" w:rsidTr="0059010D">
                        <w:trPr>
                          <w:trHeight w:val="320"/>
                          <w:jc w:val="center"/>
                        </w:trPr>
                        <w:tc>
                          <w:tcPr>
                            <w:tcW w:w="1167" w:type="dxa"/>
                            <w:vAlign w:val="center"/>
                          </w:tcPr>
                          <w:p w14:paraId="7CCBF3B6" w14:textId="77777777" w:rsidR="0059010D" w:rsidRDefault="0059010D" w:rsidP="00206B4D">
                            <w:pPr>
                              <w:pStyle w:val="tablecopy"/>
                            </w:pPr>
                            <w:r>
                              <w:t>Human</w:t>
                            </w:r>
                          </w:p>
                        </w:tc>
                        <w:tc>
                          <w:tcPr>
                            <w:tcW w:w="1260" w:type="dxa"/>
                            <w:vAlign w:val="center"/>
                          </w:tcPr>
                          <w:p w14:paraId="375178B7" w14:textId="77777777" w:rsidR="0059010D" w:rsidRDefault="0059010D" w:rsidP="00206B4D">
                            <w:pPr>
                              <w:pStyle w:val="tablecopy"/>
                            </w:pPr>
                            <w:r>
                              <w:t>73.26%</w:t>
                            </w:r>
                          </w:p>
                        </w:tc>
                        <w:tc>
                          <w:tcPr>
                            <w:tcW w:w="1260" w:type="dxa"/>
                            <w:vAlign w:val="center"/>
                          </w:tcPr>
                          <w:p w14:paraId="4B90D806" w14:textId="77777777" w:rsidR="0059010D" w:rsidRDefault="0059010D" w:rsidP="00206B4D">
                            <w:pPr>
                              <w:rPr>
                                <w:sz w:val="16"/>
                                <w:szCs w:val="16"/>
                              </w:rPr>
                            </w:pPr>
                            <w:r>
                              <w:rPr>
                                <w:sz w:val="16"/>
                                <w:szCs w:val="16"/>
                              </w:rPr>
                              <w:t>S4 (0.71)</w:t>
                            </w:r>
                          </w:p>
                          <w:p w14:paraId="0EBC4C54" w14:textId="77777777" w:rsidR="0059010D" w:rsidRDefault="0059010D" w:rsidP="00206B4D">
                            <w:pPr>
                              <w:rPr>
                                <w:sz w:val="16"/>
                                <w:szCs w:val="16"/>
                              </w:rPr>
                            </w:pPr>
                            <w:r>
                              <w:rPr>
                                <w:sz w:val="16"/>
                                <w:szCs w:val="16"/>
                              </w:rPr>
                              <w:t>&gt;S3(0.28)</w:t>
                            </w:r>
                          </w:p>
                          <w:p w14:paraId="68C8E670" w14:textId="77777777" w:rsidR="0059010D" w:rsidRDefault="0059010D" w:rsidP="00206B4D">
                            <w:pPr>
                              <w:rPr>
                                <w:sz w:val="16"/>
                                <w:szCs w:val="16"/>
                              </w:rPr>
                            </w:pPr>
                            <w:r>
                              <w:rPr>
                                <w:sz w:val="16"/>
                                <w:szCs w:val="16"/>
                              </w:rPr>
                              <w:t>&gt;S2(0.01)</w:t>
                            </w:r>
                          </w:p>
                          <w:p w14:paraId="7E3D522A" w14:textId="77777777" w:rsidR="0059010D" w:rsidRDefault="0059010D" w:rsidP="00206B4D">
                            <w:pPr>
                              <w:rPr>
                                <w:sz w:val="16"/>
                                <w:szCs w:val="16"/>
                              </w:rPr>
                            </w:pPr>
                            <w:r>
                              <w:rPr>
                                <w:sz w:val="16"/>
                                <w:szCs w:val="16"/>
                              </w:rPr>
                              <w:t>&gt;S1(0.00)</w:t>
                            </w:r>
                          </w:p>
                        </w:tc>
                        <w:tc>
                          <w:tcPr>
                            <w:tcW w:w="1179" w:type="dxa"/>
                            <w:vAlign w:val="center"/>
                          </w:tcPr>
                          <w:p w14:paraId="118622A7" w14:textId="77777777" w:rsidR="0059010D" w:rsidRDefault="0059010D" w:rsidP="00206B4D">
                            <w:pPr>
                              <w:rPr>
                                <w:sz w:val="16"/>
                                <w:szCs w:val="16"/>
                              </w:rPr>
                            </w:pPr>
                            <w:r>
                              <w:rPr>
                                <w:sz w:val="16"/>
                                <w:szCs w:val="16"/>
                              </w:rPr>
                              <w:t>S4 (0.95)</w:t>
                            </w:r>
                          </w:p>
                          <w:p w14:paraId="61EC0ADA" w14:textId="77777777" w:rsidR="0059010D" w:rsidRDefault="0059010D" w:rsidP="00206B4D">
                            <w:pPr>
                              <w:rPr>
                                <w:sz w:val="16"/>
                                <w:szCs w:val="16"/>
                              </w:rPr>
                            </w:pPr>
                            <w:r>
                              <w:rPr>
                                <w:sz w:val="16"/>
                                <w:szCs w:val="16"/>
                              </w:rPr>
                              <w:t>&gt;S3(0.83)</w:t>
                            </w:r>
                          </w:p>
                          <w:p w14:paraId="37693127" w14:textId="77777777" w:rsidR="0059010D" w:rsidRDefault="0059010D" w:rsidP="00206B4D">
                            <w:pPr>
                              <w:rPr>
                                <w:sz w:val="16"/>
                                <w:szCs w:val="16"/>
                              </w:rPr>
                            </w:pPr>
                            <w:r>
                              <w:rPr>
                                <w:sz w:val="16"/>
                                <w:szCs w:val="16"/>
                              </w:rPr>
                              <w:t>&gt;S2(0.83)</w:t>
                            </w:r>
                          </w:p>
                          <w:p w14:paraId="598F647B" w14:textId="77777777" w:rsidR="0059010D" w:rsidRDefault="0059010D" w:rsidP="00206B4D">
                            <w:pPr>
                              <w:rPr>
                                <w:sz w:val="16"/>
                                <w:szCs w:val="16"/>
                              </w:rPr>
                            </w:pPr>
                            <w:r>
                              <w:rPr>
                                <w:sz w:val="16"/>
                                <w:szCs w:val="16"/>
                              </w:rPr>
                              <w:t>&gt;S1(0.83)</w:t>
                            </w:r>
                          </w:p>
                        </w:tc>
                      </w:tr>
                    </w:tbl>
                    <w:p w14:paraId="67635226" w14:textId="77777777" w:rsidR="0059010D" w:rsidRDefault="0059010D" w:rsidP="00FC5EC2">
                      <w:pPr>
                        <w:jc w:val="both"/>
                      </w:pPr>
                    </w:p>
                  </w:txbxContent>
                </v:textbox>
                <w10:wrap type="square" anchory="margin"/>
              </v:shape>
            </w:pict>
          </mc:Fallback>
        </mc:AlternateContent>
      </w:r>
      <w:r w:rsidR="00046F97">
        <w:rPr>
          <w:color w:val="000000"/>
        </w:rPr>
        <w:tab/>
      </w:r>
      <w:r w:rsidR="00046F97" w:rsidRPr="00BF7CFD">
        <w:rPr>
          <w:color w:val="000000"/>
        </w:rPr>
        <w:t xml:space="preserve">Because there were 4 potential targets in the </w:t>
      </w:r>
      <w:r w:rsidR="00046F97">
        <w:rPr>
          <w:color w:val="000000"/>
        </w:rPr>
        <w:t xml:space="preserve">test </w:t>
      </w:r>
      <w:r w:rsidR="00046F97" w:rsidRPr="00BF7CFD">
        <w:rPr>
          <w:color w:val="000000"/>
        </w:rPr>
        <w:t>grid world</w:t>
      </w:r>
      <w:r w:rsidR="00046F97">
        <w:rPr>
          <w:color w:val="000000"/>
        </w:rPr>
        <w:t>s</w:t>
      </w:r>
      <w:r w:rsidR="00046F97" w:rsidRPr="00BF7CFD">
        <w:rPr>
          <w:color w:val="000000"/>
        </w:rPr>
        <w:t>, the chance prediction was 25%. Critically, the models which observed nothing more than the agents’ grid world behaviors were capable of inferring the agents’ underlying preference rankings.</w:t>
      </w:r>
    </w:p>
    <w:p w14:paraId="1EF72932" w14:textId="7F84F5E2" w:rsidR="00FC5EC2" w:rsidRDefault="00A36858" w:rsidP="00046F97">
      <w:pPr>
        <w:jc w:val="both"/>
        <w:rPr>
          <w:color w:val="000000"/>
        </w:rPr>
      </w:pPr>
      <w:r w:rsidRPr="00235B60">
        <w:rPr>
          <w:i/>
          <w:iCs/>
          <w:noProof/>
        </w:rPr>
        <mc:AlternateContent>
          <mc:Choice Requires="wps">
            <w:drawing>
              <wp:anchor distT="45720" distB="45720" distL="114300" distR="114300" simplePos="0" relativeHeight="251678720" behindDoc="0" locked="0" layoutInCell="1" allowOverlap="1" wp14:anchorId="16C6DC8B" wp14:editId="6C68F479">
                <wp:simplePos x="0" y="0"/>
                <wp:positionH relativeFrom="column">
                  <wp:posOffset>0</wp:posOffset>
                </wp:positionH>
                <wp:positionV relativeFrom="paragraph">
                  <wp:posOffset>4355011</wp:posOffset>
                </wp:positionV>
                <wp:extent cx="2840355" cy="1404620"/>
                <wp:effectExtent l="0" t="0" r="17145" b="165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355" cy="1404620"/>
                        </a:xfrm>
                        <a:prstGeom prst="rect">
                          <a:avLst/>
                        </a:prstGeom>
                        <a:solidFill>
                          <a:srgbClr val="FFFFFF"/>
                        </a:solidFill>
                        <a:ln w="9525">
                          <a:solidFill>
                            <a:srgbClr val="000000"/>
                          </a:solidFill>
                          <a:miter lim="800000"/>
                          <a:headEnd/>
                          <a:tailEnd/>
                        </a:ln>
                      </wps:spPr>
                      <wps:txbx>
                        <w:txbxContent>
                          <w:p w14:paraId="194B09FF" w14:textId="77777777" w:rsidR="0059010D" w:rsidRDefault="0059010D" w:rsidP="00A36858">
                            <w:r w:rsidRPr="00667082">
                              <w:rPr>
                                <w:sz w:val="16"/>
                              </w:rPr>
                              <w:t>Figure X. Accuracy in the test set as a function of the standard deviation (SD) of social support values across 4 targets in the training set for simulated data. Each red round dot is the average model test accuracy in test set (averaged across all the simulated data with the same SD). The blue triangle is the average random rate which should be the baseline to compared with. Random rate for each model is derived for each subject by dividing 100% by the average number of targets in the trajectories. The error bars represent the standard errors.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6DC8B" id="_x0000_s1030" type="#_x0000_t202" style="position:absolute;left:0;text-align:left;margin-left:0;margin-top:342.9pt;width:223.6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">
                <v:textbox style="mso-fit-shape-to-text:t">
                  <w:txbxContent>
                    <w:p w14:paraId="194B09FF" w14:textId="77777777" w:rsidR="0059010D" w:rsidRDefault="0059010D" w:rsidP="00A36858">
                      <w:r w:rsidRPr="00667082">
                        <w:rPr>
                          <w:sz w:val="16"/>
                        </w:rPr>
                        <w:t>Figure X. Accuracy in the test set as a function of the standard deviation (SD) of social support values across 4 targets in the training set for simulated data. Each red round dot is the average model test accuracy in test set (averaged across all the simulated data with the same SD). The blue triangle is the average random rate which should be the baseline to compared with. Random rate for each model is derived for each subject by dividing 100% by the average number of targets in the trajectories. The error bars represent the standard errors.</w:t>
                      </w:r>
                    </w:p>
                  </w:txbxContent>
                </v:textbox>
                <w10:wrap type="square"/>
              </v:shape>
            </w:pict>
          </mc:Fallback>
        </mc:AlternateContent>
      </w:r>
      <w:r w:rsidRPr="00E13C00">
        <w:rPr>
          <w:i/>
          <w:iCs/>
          <w:noProof/>
        </w:rPr>
        <w:drawing>
          <wp:inline distT="0" distB="0" distL="0" distR="0" wp14:anchorId="438A4EBE" wp14:editId="15CE20F8">
            <wp:extent cx="3019144" cy="2264359"/>
            <wp:effectExtent l="0" t="0" r="0" b="3175"/>
            <wp:docPr id="7" name="Picture 2" descr="A picture containing colorful, flying, kite&#10;&#10;Description automatically generated">
              <a:extLst xmlns:a="http://schemas.openxmlformats.org/drawingml/2006/main">
                <a:ext uri="{FF2B5EF4-FFF2-40B4-BE49-F238E27FC236}">
                  <a16:creationId xmlns:a16="http://schemas.microsoft.com/office/drawing/2014/main" id="{6CD345BD-1AB5-4D65-869F-140DA48208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colorful, flying, kite&#10;&#10;Description automatically generated">
                      <a:extLst>
                        <a:ext uri="{FF2B5EF4-FFF2-40B4-BE49-F238E27FC236}">
                          <a16:creationId xmlns:a16="http://schemas.microsoft.com/office/drawing/2014/main" id="{6CD345BD-1AB5-4D65-869F-140DA48208F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23372" cy="2267530"/>
                    </a:xfrm>
                    <a:prstGeom prst="rect">
                      <a:avLst/>
                    </a:prstGeom>
                  </pic:spPr>
                </pic:pic>
              </a:graphicData>
            </a:graphic>
          </wp:inline>
        </w:drawing>
      </w:r>
    </w:p>
    <w:p w14:paraId="72DC0F09" w14:textId="476FD291" w:rsidR="00A36858" w:rsidRDefault="00A36858" w:rsidP="00046F97">
      <w:pPr>
        <w:jc w:val="both"/>
        <w:rPr>
          <w:color w:val="000000"/>
        </w:rPr>
      </w:pPr>
    </w:p>
    <w:p w14:paraId="64B7288A" w14:textId="13478D68" w:rsidR="00A36858" w:rsidRDefault="00A36858" w:rsidP="00046F97">
      <w:pPr>
        <w:jc w:val="both"/>
        <w:rPr>
          <w:color w:val="000000"/>
        </w:rPr>
      </w:pPr>
      <w:r>
        <w:rPr>
          <w:i/>
          <w:iCs/>
          <w:noProof/>
        </w:rPr>
        <w:drawing>
          <wp:inline distT="0" distB="0" distL="0" distR="0" wp14:anchorId="267AEBC1" wp14:editId="1DEFCAE6">
            <wp:extent cx="3108960" cy="229344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293440"/>
                    </a:xfrm>
                    <a:prstGeom prst="rect">
                      <a:avLst/>
                    </a:prstGeom>
                    <a:noFill/>
                  </pic:spPr>
                </pic:pic>
              </a:graphicData>
            </a:graphic>
          </wp:inline>
        </w:drawing>
      </w:r>
    </w:p>
    <w:p w14:paraId="3B089CEF" w14:textId="3CF60ECD" w:rsidR="00A36858" w:rsidRDefault="00A36858" w:rsidP="00046F97">
      <w:pPr>
        <w:jc w:val="both"/>
        <w:rPr>
          <w:color w:val="000000"/>
        </w:rPr>
      </w:pPr>
    </w:p>
    <w:p w14:paraId="46A297AD" w14:textId="0674FC42" w:rsidR="00A36858" w:rsidRDefault="00A36858" w:rsidP="00046F97">
      <w:pPr>
        <w:jc w:val="both"/>
        <w:rPr>
          <w:color w:val="000000"/>
        </w:rPr>
      </w:pPr>
      <w:r w:rsidRPr="00235B60">
        <w:rPr>
          <w:i/>
          <w:iCs/>
          <w:noProof/>
        </w:rPr>
        <w:lastRenderedPageBreak/>
        <mc:AlternateContent>
          <mc:Choice Requires="wps">
            <w:drawing>
              <wp:inline distT="0" distB="0" distL="0" distR="0" wp14:anchorId="6206E922" wp14:editId="3E2AAE7E">
                <wp:extent cx="3099435" cy="1404620"/>
                <wp:effectExtent l="0" t="0" r="24765" b="1397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1404620"/>
                        </a:xfrm>
                        <a:prstGeom prst="rect">
                          <a:avLst/>
                        </a:prstGeom>
                        <a:solidFill>
                          <a:srgbClr val="FFFFFF"/>
                        </a:solidFill>
                        <a:ln w="9525">
                          <a:solidFill>
                            <a:srgbClr val="000000"/>
                          </a:solidFill>
                          <a:miter lim="800000"/>
                          <a:headEnd/>
                          <a:tailEnd/>
                        </a:ln>
                      </wps:spPr>
                      <wps:txbx>
                        <w:txbxContent>
                          <w:p w14:paraId="6E4EB232" w14:textId="77777777" w:rsidR="0059010D" w:rsidRPr="002E57F8" w:rsidRDefault="0059010D" w:rsidP="00A36858">
                            <w:pPr>
                              <w:rPr>
                                <w:sz w:val="16"/>
                              </w:rPr>
                            </w:pPr>
                            <w:r w:rsidRPr="002E57F8">
                              <w:rPr>
                                <w:sz w:val="16"/>
                              </w:rPr>
                              <w:t xml:space="preserve">Figure Simulation-preference-matrix. The ground-truth preference matrix and the reconstructed preference matrix for simulated data. Each row is a subject and each column is a target that the subject interacts with. The color of the </w:t>
                            </w:r>
                            <w:proofErr w:type="spellStart"/>
                            <w:r w:rsidRPr="002E57F8">
                              <w:rPr>
                                <w:sz w:val="16"/>
                              </w:rPr>
                              <w:t>cell_ij</w:t>
                            </w:r>
                            <w:proofErr w:type="spellEnd"/>
                            <w:r w:rsidRPr="002E57F8">
                              <w:rPr>
                                <w:sz w:val="16"/>
                              </w:rPr>
                              <w:t xml:space="preserve"> encodes the </w:t>
                            </w:r>
                            <w:proofErr w:type="spellStart"/>
                            <w:r w:rsidRPr="002E57F8">
                              <w:rPr>
                                <w:sz w:val="16"/>
                              </w:rPr>
                              <w:t>subject_i’s</w:t>
                            </w:r>
                            <w:proofErr w:type="spellEnd"/>
                            <w:r w:rsidRPr="002E57F8">
                              <w:rPr>
                                <w:sz w:val="16"/>
                              </w:rPr>
                              <w:t xml:space="preserve"> ranked preference (1-4; 1 being the favorite target and 4 being the less favorite one)  for </w:t>
                            </w:r>
                            <w:proofErr w:type="spellStart"/>
                            <w:r w:rsidRPr="002E57F8">
                              <w:rPr>
                                <w:sz w:val="16"/>
                              </w:rPr>
                              <w:t>target_j</w:t>
                            </w:r>
                            <w:proofErr w:type="spellEnd"/>
                            <w:r w:rsidRPr="002E57F8">
                              <w:rPr>
                                <w:sz w:val="16"/>
                              </w:rPr>
                              <w:t xml:space="preserve">.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rank-transformed  predicted preference score inferred by </w:t>
                            </w:r>
                            <w:proofErr w:type="spellStart"/>
                            <w:r w:rsidRPr="002E57F8">
                              <w:rPr>
                                <w:sz w:val="16"/>
                              </w:rPr>
                              <w:t>ToMnet</w:t>
                            </w:r>
                            <w:proofErr w:type="spellEnd"/>
                            <w:r w:rsidRPr="002E57F8">
                              <w:rPr>
                                <w:sz w:val="16"/>
                              </w:rPr>
                              <w:t>+. The labels on the left are the standard deviations of the ground-truth preference scores (before rank-transformation) between the 4 targets.</w:t>
                            </w:r>
                          </w:p>
                          <w:p w14:paraId="5C171449" w14:textId="77777777" w:rsidR="0059010D" w:rsidRPr="00667082" w:rsidRDefault="0059010D" w:rsidP="00A36858">
                            <w:pPr>
                              <w:rPr>
                                <w:sz w:val="16"/>
                              </w:rPr>
                            </w:pPr>
                          </w:p>
                        </w:txbxContent>
                      </wps:txbx>
                      <wps:bodyPr rot="0" vert="horz" wrap="square" lIns="91440" tIns="45720" rIns="91440" bIns="45720" anchor="t" anchorCtr="0">
                        <a:spAutoFit/>
                      </wps:bodyPr>
                    </wps:wsp>
                  </a:graphicData>
                </a:graphic>
              </wp:inline>
            </w:drawing>
          </mc:Choice>
          <mc:Fallback>
            <w:pict>
              <v:shape w14:anchorId="6206E922" id="Text Box 2" o:spid="_x0000_s1031" type="#_x0000_t202" style="width:24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">
                <v:textbox style="mso-fit-shape-to-text:t">
                  <w:txbxContent>
                    <w:p w14:paraId="6E4EB232" w14:textId="77777777" w:rsidR="0059010D" w:rsidRPr="002E57F8" w:rsidRDefault="0059010D" w:rsidP="00A36858">
                      <w:pPr>
                        <w:rPr>
                          <w:sz w:val="16"/>
                        </w:rPr>
                      </w:pPr>
                      <w:r w:rsidRPr="002E57F8">
                        <w:rPr>
                          <w:sz w:val="16"/>
                        </w:rPr>
                        <w:t xml:space="preserve">Figure Simulation-preference-matrix. The ground-truth preference matrix and the reconstructed preference matrix for simulated data. Each row is a subject and each column is a target that the subject interacts with. The color of the </w:t>
                      </w:r>
                      <w:proofErr w:type="spellStart"/>
                      <w:r w:rsidRPr="002E57F8">
                        <w:rPr>
                          <w:sz w:val="16"/>
                        </w:rPr>
                        <w:t>cell_ij</w:t>
                      </w:r>
                      <w:proofErr w:type="spellEnd"/>
                      <w:r w:rsidRPr="002E57F8">
                        <w:rPr>
                          <w:sz w:val="16"/>
                        </w:rPr>
                        <w:t xml:space="preserve"> encodes the </w:t>
                      </w:r>
                      <w:proofErr w:type="spellStart"/>
                      <w:r w:rsidRPr="002E57F8">
                        <w:rPr>
                          <w:sz w:val="16"/>
                        </w:rPr>
                        <w:t>subject_i’s</w:t>
                      </w:r>
                      <w:proofErr w:type="spellEnd"/>
                      <w:r w:rsidRPr="002E57F8">
                        <w:rPr>
                          <w:sz w:val="16"/>
                        </w:rPr>
                        <w:t xml:space="preserve"> ranked preference (1-4; 1 being the favorite target and 4 being the less favorite one)  for </w:t>
                      </w:r>
                      <w:proofErr w:type="spellStart"/>
                      <w:r w:rsidRPr="002E57F8">
                        <w:rPr>
                          <w:sz w:val="16"/>
                        </w:rPr>
                        <w:t>target_j</w:t>
                      </w:r>
                      <w:proofErr w:type="spellEnd"/>
                      <w:r w:rsidRPr="002E57F8">
                        <w:rPr>
                          <w:sz w:val="16"/>
                        </w:rPr>
                        <w:t xml:space="preserve">.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rank-transformed  predicted preference score inferred by </w:t>
                      </w:r>
                      <w:proofErr w:type="spellStart"/>
                      <w:r w:rsidRPr="002E57F8">
                        <w:rPr>
                          <w:sz w:val="16"/>
                        </w:rPr>
                        <w:t>ToMnet</w:t>
                      </w:r>
                      <w:proofErr w:type="spellEnd"/>
                      <w:r w:rsidRPr="002E57F8">
                        <w:rPr>
                          <w:sz w:val="16"/>
                        </w:rPr>
                        <w:t>+. The labels on the left are the standard deviations of the ground-truth preference scores (before rank-transformation) between the 4 targets.</w:t>
                      </w:r>
                    </w:p>
                    <w:p w14:paraId="5C171449" w14:textId="77777777" w:rsidR="0059010D" w:rsidRPr="00667082" w:rsidRDefault="0059010D" w:rsidP="00A36858">
                      <w:pPr>
                        <w:rPr>
                          <w:sz w:val="16"/>
                        </w:rPr>
                      </w:pPr>
                    </w:p>
                  </w:txbxContent>
                </v:textbox>
                <w10:anchorlock/>
              </v:shape>
            </w:pict>
          </mc:Fallback>
        </mc:AlternateContent>
      </w:r>
    </w:p>
    <w:p w14:paraId="50FE1358" w14:textId="39A1C683" w:rsidR="00A36858" w:rsidRDefault="00A36858" w:rsidP="00046F97">
      <w:pPr>
        <w:jc w:val="both"/>
        <w:rPr>
          <w:color w:val="000000"/>
        </w:rPr>
      </w:pPr>
    </w:p>
    <w:p w14:paraId="0E495D72" w14:textId="77777777" w:rsidR="00A36858" w:rsidRDefault="00A36858" w:rsidP="00046F97">
      <w:pPr>
        <w:jc w:val="both"/>
        <w:rPr>
          <w:color w:val="000000"/>
        </w:rPr>
      </w:pPr>
    </w:p>
    <w:p w14:paraId="07CFAF3F" w14:textId="658362E8" w:rsidR="00892668" w:rsidRDefault="00892668" w:rsidP="00892668">
      <w:pPr>
        <w:pStyle w:val="Heading2"/>
        <w:keepLines/>
        <w:numPr>
          <w:ilvl w:val="1"/>
          <w:numId w:val="0"/>
        </w:numPr>
        <w:tabs>
          <w:tab w:val="num" w:pos="360"/>
        </w:tabs>
        <w:autoSpaceDE/>
        <w:autoSpaceDN/>
        <w:ind w:left="288" w:hanging="288"/>
        <w:contextualSpacing/>
      </w:pPr>
      <w:r>
        <w:t>B.</w:t>
      </w:r>
      <w:r>
        <w:tab/>
        <w:t>Human Data</w:t>
      </w:r>
    </w:p>
    <w:p w14:paraId="2FFA5DA5" w14:textId="579986E2" w:rsidR="001826DE" w:rsidRDefault="001826DE" w:rsidP="00046F97">
      <w:pPr>
        <w:jc w:val="both"/>
        <w:rPr>
          <w:color w:val="000000"/>
        </w:rPr>
      </w:pPr>
    </w:p>
    <w:p w14:paraId="37D87B25" w14:textId="26832BF2" w:rsidR="00A36858" w:rsidRDefault="00A36858" w:rsidP="00046F97">
      <w:pPr>
        <w:jc w:val="both"/>
        <w:rPr>
          <w:color w:val="000000"/>
        </w:rPr>
      </w:pPr>
      <w:r w:rsidRPr="00664E45">
        <w:rPr>
          <w:noProof/>
          <w:color w:val="000000"/>
        </w:rPr>
        <w:drawing>
          <wp:inline distT="0" distB="0" distL="0" distR="0" wp14:anchorId="1DA59328" wp14:editId="1E89C625">
            <wp:extent cx="3108960" cy="2331720"/>
            <wp:effectExtent l="0" t="0" r="2540" b="5080"/>
            <wp:docPr id="9" name="Picture 8" descr="A close up of a map&#10;&#10;Description automatically generated">
              <a:extLst xmlns:a="http://schemas.openxmlformats.org/drawingml/2006/main">
                <a:ext uri="{FF2B5EF4-FFF2-40B4-BE49-F238E27FC236}">
                  <a16:creationId xmlns:a16="http://schemas.microsoft.com/office/drawing/2014/main" id="{63D618A7-E9B2-4785-8803-46F2E703CB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close up of a map&#10;&#10;Description automatically generated">
                      <a:extLst>
                        <a:ext uri="{FF2B5EF4-FFF2-40B4-BE49-F238E27FC236}">
                          <a16:creationId xmlns:a16="http://schemas.microsoft.com/office/drawing/2014/main" id="{63D618A7-E9B2-4785-8803-46F2E703CBA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1139A6BA" w14:textId="5F5498B9" w:rsidR="00A36858" w:rsidRDefault="00A36858" w:rsidP="00046F97">
      <w:pPr>
        <w:jc w:val="both"/>
        <w:rPr>
          <w:color w:val="000000"/>
        </w:rPr>
      </w:pPr>
    </w:p>
    <w:p w14:paraId="4B73E2F3" w14:textId="7822F618" w:rsidR="00A36858" w:rsidRDefault="00A36858" w:rsidP="00046F97">
      <w:pPr>
        <w:jc w:val="both"/>
        <w:rPr>
          <w:color w:val="000000"/>
        </w:rPr>
      </w:pPr>
      <w:r w:rsidRPr="00235B60">
        <w:rPr>
          <w:i/>
          <w:iCs/>
          <w:noProof/>
        </w:rPr>
        <mc:AlternateContent>
          <mc:Choice Requires="wps">
            <w:drawing>
              <wp:inline distT="0" distB="0" distL="0" distR="0" wp14:anchorId="710B4429" wp14:editId="0DCB34AC">
                <wp:extent cx="3108960" cy="1035050"/>
                <wp:effectExtent l="0" t="0" r="15240" b="1905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035050"/>
                        </a:xfrm>
                        <a:prstGeom prst="rect">
                          <a:avLst/>
                        </a:prstGeom>
                        <a:solidFill>
                          <a:srgbClr val="FFFFFF"/>
                        </a:solidFill>
                        <a:ln w="9525">
                          <a:solidFill>
                            <a:srgbClr val="000000"/>
                          </a:solidFill>
                          <a:miter lim="800000"/>
                          <a:headEnd/>
                          <a:tailEnd/>
                        </a:ln>
                      </wps:spPr>
                      <wps:txbx>
                        <w:txbxContent>
                          <w:p w14:paraId="7C1DF07A" w14:textId="77777777" w:rsidR="0059010D" w:rsidRPr="00667082" w:rsidRDefault="0059010D" w:rsidP="00A36858">
                            <w:pPr>
                              <w:rPr>
                                <w:sz w:val="16"/>
                              </w:rPr>
                            </w:pPr>
                            <w:r w:rsidRPr="00664E45">
                              <w:rPr>
                                <w:sz w:val="16"/>
                              </w:rPr>
                              <w:t xml:space="preserve">Figure </w:t>
                            </w:r>
                            <w:r>
                              <w:rPr>
                                <w:sz w:val="16"/>
                              </w:rPr>
                              <w:t>X</w:t>
                            </w:r>
                            <w:r w:rsidRPr="00664E45">
                              <w:rPr>
                                <w:sz w:val="16"/>
                              </w:rPr>
                              <w:t xml:space="preserve"> Accuracy in the test set as a function of the number of trajectories in the training set for human data set. Each red round dot is the model accuracy in test set for each human subject. The blue triangle is the random rate, which should be the baseline to compared with. Random rates are derived for each subject by dividing 100% by the average number of targets in the trajectories. The x-axis is log-transformed for clearer illustration. The label besides each red dot is the subject ID.</w:t>
                            </w:r>
                          </w:p>
                        </w:txbxContent>
                      </wps:txbx>
                      <wps:bodyPr rot="0" vert="horz" wrap="square" lIns="91440" tIns="45720" rIns="91440" bIns="45720" anchor="t" anchorCtr="0">
                        <a:spAutoFit/>
                      </wps:bodyPr>
                    </wps:wsp>
                  </a:graphicData>
                </a:graphic>
              </wp:inline>
            </w:drawing>
          </mc:Choice>
          <mc:Fallback>
            <w:pict>
              <v:shape w14:anchorId="710B4429" id="_x0000_s1032" type="#_x0000_t202" style="width:244.8pt;height: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">
                <v:textbox style="mso-fit-shape-to-text:t">
                  <w:txbxContent>
                    <w:p w14:paraId="7C1DF07A" w14:textId="77777777" w:rsidR="0059010D" w:rsidRPr="00667082" w:rsidRDefault="0059010D" w:rsidP="00A36858">
                      <w:pPr>
                        <w:rPr>
                          <w:sz w:val="16"/>
                        </w:rPr>
                      </w:pPr>
                      <w:r w:rsidRPr="00664E45">
                        <w:rPr>
                          <w:sz w:val="16"/>
                        </w:rPr>
                        <w:t xml:space="preserve">Figure </w:t>
                      </w:r>
                      <w:r>
                        <w:rPr>
                          <w:sz w:val="16"/>
                        </w:rPr>
                        <w:t>X</w:t>
                      </w:r>
                      <w:r w:rsidRPr="00664E45">
                        <w:rPr>
                          <w:sz w:val="16"/>
                        </w:rPr>
                        <w:t xml:space="preserve"> Accuracy in the test set as a function of the number of trajectories in the training set for human data set. Each red round dot is the model accuracy in test set for each human subject. The blue triangle is the random rate, which should be the baseline to compared with. Random rates are derived for each subject by dividing 100% by the average number of targets in the trajectories. The x-axis is log-transformed for clearer illustration. The label besides each red dot is the subject ID.</w:t>
                      </w:r>
                    </w:p>
                  </w:txbxContent>
                </v:textbox>
                <w10:anchorlock/>
              </v:shape>
            </w:pict>
          </mc:Fallback>
        </mc:AlternateContent>
      </w:r>
    </w:p>
    <w:p w14:paraId="7047F3D9" w14:textId="74FFED39" w:rsidR="00D5228B" w:rsidRDefault="00D5228B" w:rsidP="00046F97">
      <w:pPr>
        <w:jc w:val="both"/>
        <w:rPr>
          <w:color w:val="000000"/>
        </w:rPr>
      </w:pPr>
      <w:r>
        <w:rPr>
          <w:noProof/>
          <w:color w:val="000000"/>
        </w:rPr>
        <w:drawing>
          <wp:inline distT="0" distB="0" distL="0" distR="0" wp14:anchorId="5A037B22" wp14:editId="2E079C32">
            <wp:extent cx="3108960" cy="2385542"/>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385542"/>
                    </a:xfrm>
                    <a:prstGeom prst="rect">
                      <a:avLst/>
                    </a:prstGeom>
                    <a:noFill/>
                  </pic:spPr>
                </pic:pic>
              </a:graphicData>
            </a:graphic>
          </wp:inline>
        </w:drawing>
      </w:r>
    </w:p>
    <w:p w14:paraId="193C935A" w14:textId="382792C7" w:rsidR="00D5228B" w:rsidRDefault="00D5228B" w:rsidP="00046F97">
      <w:pPr>
        <w:jc w:val="both"/>
        <w:rPr>
          <w:color w:val="000000"/>
        </w:rPr>
      </w:pPr>
    </w:p>
    <w:p w14:paraId="6136BC20" w14:textId="5D321546" w:rsidR="00D5228B" w:rsidRDefault="00D5228B" w:rsidP="00046F97">
      <w:pPr>
        <w:jc w:val="both"/>
        <w:rPr>
          <w:color w:val="000000"/>
        </w:rPr>
      </w:pPr>
      <w:r w:rsidRPr="00235B60">
        <w:rPr>
          <w:i/>
          <w:iCs/>
          <w:noProof/>
        </w:rPr>
        <mc:AlternateContent>
          <mc:Choice Requires="wps">
            <w:drawing>
              <wp:inline distT="0" distB="0" distL="0" distR="0" wp14:anchorId="6566F5A5" wp14:editId="39F03308">
                <wp:extent cx="3108960" cy="1668282"/>
                <wp:effectExtent l="0" t="0" r="15240" b="1397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1668282"/>
                        </a:xfrm>
                        <a:prstGeom prst="rect">
                          <a:avLst/>
                        </a:prstGeom>
                        <a:solidFill>
                          <a:srgbClr val="FFFFFF"/>
                        </a:solidFill>
                        <a:ln w="9525">
                          <a:solidFill>
                            <a:srgbClr val="000000"/>
                          </a:solidFill>
                          <a:miter lim="800000"/>
                          <a:headEnd/>
                          <a:tailEnd/>
                        </a:ln>
                      </wps:spPr>
                      <wps:txbx>
                        <w:txbxContent>
                          <w:p w14:paraId="47F9CFA2" w14:textId="77777777" w:rsidR="0059010D" w:rsidRPr="00667082" w:rsidRDefault="0059010D" w:rsidP="00D5228B">
                            <w:pPr>
                              <w:rPr>
                                <w:sz w:val="16"/>
                              </w:rPr>
                            </w:pPr>
                            <w:r w:rsidRPr="002E57F8">
                              <w:rPr>
                                <w:sz w:val="16"/>
                              </w:rPr>
                              <w:t xml:space="preserve">Figure Simulation-preference-matrix. The ground-truth preference matrix and the reconstructed preference matrix for simulated data. Each row is a subject and each column is a target that the subject interacts with. The color of the </w:t>
                            </w:r>
                            <w:proofErr w:type="spellStart"/>
                            <w:r w:rsidRPr="002E57F8">
                              <w:rPr>
                                <w:sz w:val="16"/>
                              </w:rPr>
                              <w:t>cell_ij</w:t>
                            </w:r>
                            <w:proofErr w:type="spellEnd"/>
                            <w:r w:rsidRPr="002E57F8">
                              <w:rPr>
                                <w:sz w:val="16"/>
                              </w:rPr>
                              <w:t xml:space="preserve"> encodes the </w:t>
                            </w:r>
                            <w:proofErr w:type="spellStart"/>
                            <w:r w:rsidRPr="002E57F8">
                              <w:rPr>
                                <w:sz w:val="16"/>
                              </w:rPr>
                              <w:t>subject_i’s</w:t>
                            </w:r>
                            <w:proofErr w:type="spellEnd"/>
                            <w:r w:rsidRPr="002E57F8">
                              <w:rPr>
                                <w:sz w:val="16"/>
                              </w:rPr>
                              <w:t xml:space="preserve"> ranked preference (1-4; 1 being the favorite target and 4 being the less favorite one)  for </w:t>
                            </w:r>
                            <w:proofErr w:type="spellStart"/>
                            <w:r w:rsidRPr="002E57F8">
                              <w:rPr>
                                <w:sz w:val="16"/>
                              </w:rPr>
                              <w:t>target_j</w:t>
                            </w:r>
                            <w:proofErr w:type="spellEnd"/>
                            <w:r w:rsidRPr="002E57F8">
                              <w:rPr>
                                <w:sz w:val="16"/>
                              </w:rPr>
                              <w:t xml:space="preserve">.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rank-transformed  predicted preference score inferred by </w:t>
                            </w:r>
                            <w:proofErr w:type="spellStart"/>
                            <w:r w:rsidRPr="002E57F8">
                              <w:rPr>
                                <w:sz w:val="16"/>
                              </w:rPr>
                              <w:t>ToMnet</w:t>
                            </w:r>
                            <w:proofErr w:type="spellEnd"/>
                            <w:r w:rsidRPr="002E57F8">
                              <w:rPr>
                                <w:sz w:val="16"/>
                              </w:rPr>
                              <w:t>+. The labels on the left are the standard deviations of the ground-truth preference scores (before rank-transformation) between the 4 targets.</w:t>
                            </w:r>
                          </w:p>
                        </w:txbxContent>
                      </wps:txbx>
                      <wps:bodyPr rot="0" vert="horz" wrap="square" lIns="91440" tIns="45720" rIns="91440" bIns="45720" anchor="t" anchorCtr="0">
                        <a:spAutoFit/>
                      </wps:bodyPr>
                    </wps:wsp>
                  </a:graphicData>
                </a:graphic>
              </wp:inline>
            </w:drawing>
          </mc:Choice>
          <mc:Fallback>
            <w:pict>
              <v:shape w14:anchorId="6566F5A5" id="_x0000_s1033" type="#_x0000_t202" style="width:244.8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">
                <v:textbox style="mso-fit-shape-to-text:t">
                  <w:txbxContent>
                    <w:p w14:paraId="47F9CFA2" w14:textId="77777777" w:rsidR="0059010D" w:rsidRPr="00667082" w:rsidRDefault="0059010D" w:rsidP="00D5228B">
                      <w:pPr>
                        <w:rPr>
                          <w:sz w:val="16"/>
                        </w:rPr>
                      </w:pPr>
                      <w:r w:rsidRPr="002E57F8">
                        <w:rPr>
                          <w:sz w:val="16"/>
                        </w:rPr>
                        <w:t xml:space="preserve">Figure Simulation-preference-matrix. The ground-truth preference matrix and the reconstructed preference matrix for simulated data. Each row is a subject and each column is a target that the subject interacts with. The color of the </w:t>
                      </w:r>
                      <w:proofErr w:type="spellStart"/>
                      <w:r w:rsidRPr="002E57F8">
                        <w:rPr>
                          <w:sz w:val="16"/>
                        </w:rPr>
                        <w:t>cell_ij</w:t>
                      </w:r>
                      <w:proofErr w:type="spellEnd"/>
                      <w:r w:rsidRPr="002E57F8">
                        <w:rPr>
                          <w:sz w:val="16"/>
                        </w:rPr>
                        <w:t xml:space="preserve"> encodes the </w:t>
                      </w:r>
                      <w:proofErr w:type="spellStart"/>
                      <w:r w:rsidRPr="002E57F8">
                        <w:rPr>
                          <w:sz w:val="16"/>
                        </w:rPr>
                        <w:t>subject_i’s</w:t>
                      </w:r>
                      <w:proofErr w:type="spellEnd"/>
                      <w:r w:rsidRPr="002E57F8">
                        <w:rPr>
                          <w:sz w:val="16"/>
                        </w:rPr>
                        <w:t xml:space="preserve"> ranked preference (1-4; 1 being the favorite target and 4 being the less favorite one)  for </w:t>
                      </w:r>
                      <w:proofErr w:type="spellStart"/>
                      <w:r w:rsidRPr="002E57F8">
                        <w:rPr>
                          <w:sz w:val="16"/>
                        </w:rPr>
                        <w:t>target_j</w:t>
                      </w:r>
                      <w:proofErr w:type="spellEnd"/>
                      <w:r w:rsidRPr="002E57F8">
                        <w:rPr>
                          <w:sz w:val="16"/>
                        </w:rPr>
                        <w:t xml:space="preserve">. If there are tie(s) in the preference rank among targets (e.g., two or more targets share the same preference score), the targets with ties are assigned the average rank value (two targets share the second place in the preference score will have the rank value of 2.5). The ground-truth preference matrix is constructed by the rank-transformed simulated social support value of each target. The reconstructed preference matrix is constructed by the rank-transformed  predicted preference score inferred by </w:t>
                      </w:r>
                      <w:proofErr w:type="spellStart"/>
                      <w:r w:rsidRPr="002E57F8">
                        <w:rPr>
                          <w:sz w:val="16"/>
                        </w:rPr>
                        <w:t>ToMnet</w:t>
                      </w:r>
                      <w:proofErr w:type="spellEnd"/>
                      <w:r w:rsidRPr="002E57F8">
                        <w:rPr>
                          <w:sz w:val="16"/>
                        </w:rPr>
                        <w:t>+. The labels on the left are the standard deviations of the ground-truth preference scores (before rank-transformation) between the 4 targets.</w:t>
                      </w:r>
                    </w:p>
                  </w:txbxContent>
                </v:textbox>
                <w10:anchorlock/>
              </v:shape>
            </w:pict>
          </mc:Fallback>
        </mc:AlternateContent>
      </w:r>
    </w:p>
    <w:p w14:paraId="4C747278" w14:textId="77777777" w:rsidR="00D5228B" w:rsidRDefault="00D5228B" w:rsidP="00046F97">
      <w:pPr>
        <w:jc w:val="both"/>
        <w:rPr>
          <w:color w:val="000000"/>
        </w:rPr>
      </w:pPr>
    </w:p>
    <w:p w14:paraId="3AF47FE5" w14:textId="5CA3D4C4" w:rsidR="00FC5EC2" w:rsidRPr="00046F97" w:rsidRDefault="00FC5EC2" w:rsidP="00046F97">
      <w:pPr>
        <w:jc w:val="both"/>
        <w:rPr>
          <w:color w:val="000000"/>
        </w:rPr>
      </w:pPr>
    </w:p>
    <w:p w14:paraId="1B2CC167" w14:textId="4877758D" w:rsidR="00185D33" w:rsidRDefault="008F2DED" w:rsidP="00185D33">
      <w:pPr>
        <w:pStyle w:val="Heading1"/>
        <w:contextualSpacing/>
      </w:pPr>
      <w:r>
        <w:t>Discussion</w:t>
      </w:r>
    </w:p>
    <w:p w14:paraId="090655C7" w14:textId="4EE21477" w:rsidR="008F2DED" w:rsidRDefault="008F2DED" w:rsidP="008F2DED">
      <w:pPr>
        <w:pStyle w:val="Heading2"/>
        <w:keepLines/>
        <w:numPr>
          <w:ilvl w:val="1"/>
          <w:numId w:val="0"/>
        </w:numPr>
        <w:tabs>
          <w:tab w:val="num" w:pos="360"/>
        </w:tabs>
        <w:autoSpaceDE/>
        <w:autoSpaceDN/>
        <w:ind w:left="288" w:hanging="288"/>
        <w:contextualSpacing/>
      </w:pPr>
      <w:r>
        <w:t>A.</w:t>
      </w:r>
      <w:r>
        <w:tab/>
      </w:r>
      <w:r>
        <w:t>Limitations</w:t>
      </w:r>
    </w:p>
    <w:p w14:paraId="662568D7" w14:textId="4AE74382" w:rsidR="008F2DED" w:rsidRDefault="008F2DED" w:rsidP="00185D33">
      <w:pPr>
        <w:ind w:firstLine="227"/>
        <w:contextualSpacing/>
        <w:jc w:val="both"/>
      </w:pPr>
      <w:bookmarkStart w:id="0" w:name="_GoBack"/>
      <w:bookmarkEnd w:id="0"/>
    </w:p>
    <w:p w14:paraId="2515AC71" w14:textId="59881039" w:rsidR="008F2DED" w:rsidRDefault="008F2DED" w:rsidP="008F2DED">
      <w:pPr>
        <w:pStyle w:val="Heading2"/>
        <w:keepLines/>
        <w:numPr>
          <w:ilvl w:val="1"/>
          <w:numId w:val="0"/>
        </w:numPr>
        <w:tabs>
          <w:tab w:val="num" w:pos="360"/>
        </w:tabs>
        <w:autoSpaceDE/>
        <w:autoSpaceDN/>
        <w:ind w:left="288" w:hanging="288"/>
        <w:contextualSpacing/>
      </w:pPr>
      <w:r>
        <w:t>B</w:t>
      </w:r>
      <w:r>
        <w:t>.</w:t>
      </w:r>
      <w:r>
        <w:tab/>
      </w:r>
      <w:r>
        <w:t>Conclusions</w:t>
      </w:r>
    </w:p>
    <w:p w14:paraId="1F044298" w14:textId="29E58B80" w:rsidR="00185D33" w:rsidRDefault="002A2592" w:rsidP="00185D33">
      <w:pPr>
        <w:ind w:firstLine="227"/>
        <w:contextualSpacing/>
        <w:jc w:val="both"/>
      </w:pPr>
      <w:r w:rsidRPr="002A2592">
        <w:t xml:space="preserve">Our findings highlight the potential of machine applications that infer implicit human preferences from third-person behavioral observation data. This is distinct from most current applications that are focused on dissociating explicit signals (e.g. recognizing emotional categories from facial expressions). This is also distinct from the previous study, which used </w:t>
      </w:r>
      <w:proofErr w:type="spellStart"/>
      <w:r w:rsidRPr="002A2592">
        <w:t>ToMnet</w:t>
      </w:r>
      <w:proofErr w:type="spellEnd"/>
      <w:r w:rsidRPr="002A2592">
        <w:t xml:space="preserve"> to extract preference from simulated agents without hidden associative structures. We demonstrate that a NN such as </w:t>
      </w:r>
      <w:proofErr w:type="spellStart"/>
      <w:r w:rsidRPr="002A2592">
        <w:t>ToMnet</w:t>
      </w:r>
      <w:proofErr w:type="spellEnd"/>
      <w:r w:rsidRPr="002A2592">
        <w:t xml:space="preserve"> can also model real hidden social networks reflected in human social preferences. Aside from artificial intelligence and robotics applications, our findings also have implications in neuropsychological research. In principle, the human brain is also a neural network, albeit more complex, that operates by integrating observations of how other humans behaviorally interact to generate an internal hypothesis about real social networks </w:t>
      </w:r>
      <w:r w:rsidR="00582022">
        <w:fldChar w:fldCharType="begin"/>
      </w:r>
      <w:r w:rsidR="00667082">
        <w:instrText>ADDIN F1000_CSL_CITATION&lt;~#@#~&gt;[{"DOI":"10.1016/bs.plm.2018.09.005","First":false,"ISBN":"9780128150856","Last":false,"abstract":"There is a nascent view that information processing in the brain can be characterized as Bayesian inference or predictive coding. The mechanics behind this results in the extension that the brain seeks to reduce its entropy and the experience of surprise over its environmental interactions. Critically, the manner in which surprise is reduced involves the generation of Bayesian priors in brain operations, which are ultimately hypotheses about the causes of its sensory and other internal experiences. In this chapter, we seek to annotate these recent theories of the brain as a statistical machine, reviewing the relevant concepts from physics, information science, and cognitive neuroscience. We propose that Bayesian priors specifically take the form of cognitive maps, which are coordinate transformation metrics between neural activity patterns and physical phenomena. We suggest such a view forms the basis for more precise future studies on the nature of information processes in neural networks.","author":[{"family":"Goh","given":"Joshua Oon Soo"},{"family":"Hung","given":"Hsin-Yi"},{"family":"Su","given":"Yu-Shiang"}],"authorYearDisplayFormat":false,"citation-label":"6092430","collection-title":"Psychology of learning and motivation","id":"6092430","invisible":false,"issued":{"date-parts":[["2018"]]},"page":"205-240","publisher":"Elsevier","suppress-author":false,"title":"A conceptual consideration of the free energy principle in cognitive maps: How cognitive maps help reduce surprise","type":"chapter","volume":"69"}]</w:instrText>
      </w:r>
      <w:r w:rsidR="00582022">
        <w:fldChar w:fldCharType="separate"/>
      </w:r>
      <w:r w:rsidR="00667082" w:rsidRPr="00667082">
        <w:rPr>
          <w:noProof/>
        </w:rPr>
        <w:t>[20]</w:t>
      </w:r>
      <w:r w:rsidR="00582022">
        <w:fldChar w:fldCharType="end"/>
      </w:r>
      <w:r w:rsidRPr="002A2592">
        <w:t xml:space="preserve">. </w:t>
      </w:r>
      <w:r>
        <w:tab/>
      </w:r>
      <w:r w:rsidRPr="002A2592">
        <w:t>As such, it is intriguing to consider such model implementations of learning and behavior as formal theory about the information mechanisms at work in human brains. With this initial platform, future work expanding on different formats of behavioral information and NN architectures can then be used to better understand how the human mind grasps reality.</w:t>
      </w:r>
    </w:p>
    <w:p w14:paraId="017B8136" w14:textId="0326B89C" w:rsidR="00185D33" w:rsidRDefault="00185D33" w:rsidP="00185D33">
      <w:pPr>
        <w:pStyle w:val="ReferenceHead"/>
        <w:contextualSpacing/>
      </w:pPr>
      <w:r>
        <w:t>References</w:t>
      </w:r>
    </w:p>
    <w:p w14:paraId="5351092D" w14:textId="77777777" w:rsidR="00667082" w:rsidRPr="00667082" w:rsidRDefault="00B12074" w:rsidP="00667082">
      <w:pPr>
        <w:pStyle w:val="References"/>
        <w:numPr>
          <w:ilvl w:val="0"/>
          <w:numId w:val="0"/>
        </w:numPr>
        <w:rPr>
          <w:noProof/>
        </w:rPr>
      </w:pPr>
      <w:r>
        <w:fldChar w:fldCharType="begin"/>
      </w:r>
      <w:r w:rsidR="00667082">
        <w:instrText>ADDIN F1000_CSL_BIBLIOGRAPHY</w:instrText>
      </w:r>
      <w:r>
        <w:fldChar w:fldCharType="separate"/>
      </w:r>
    </w:p>
    <w:p w14:paraId="66D9E713" w14:textId="77777777" w:rsidR="00667082" w:rsidRPr="00667082" w:rsidRDefault="00667082">
      <w:pPr>
        <w:widowControl w:val="0"/>
        <w:adjustRightInd w:val="0"/>
        <w:ind w:left="560" w:hanging="560"/>
        <w:rPr>
          <w:noProof/>
          <w:sz w:val="16"/>
        </w:rPr>
      </w:pPr>
      <w:r w:rsidRPr="00667082">
        <w:rPr>
          <w:noProof/>
          <w:sz w:val="16"/>
        </w:rPr>
        <w:t>[1]</w:t>
      </w:r>
      <w:r w:rsidRPr="00667082">
        <w:rPr>
          <w:noProof/>
          <w:sz w:val="16"/>
        </w:rPr>
        <w:tab/>
        <w:t xml:space="preserve">Z. Zhao, H. Lu, D. Cai, X. He, and Y. Zhuang, “User preference learning for online social recommendation,” </w:t>
      </w:r>
      <w:r w:rsidRPr="00667082">
        <w:rPr>
          <w:i/>
          <w:iCs/>
          <w:noProof/>
          <w:sz w:val="16"/>
        </w:rPr>
        <w:t>IEEE Trans. Knowl. Data Eng.</w:t>
      </w:r>
      <w:r w:rsidRPr="00667082">
        <w:rPr>
          <w:noProof/>
          <w:sz w:val="16"/>
        </w:rPr>
        <w:t>, vol. 28, no. 9, pp. 2522–2534, Sep. 2016.</w:t>
      </w:r>
    </w:p>
    <w:p w14:paraId="5082BB0A" w14:textId="77777777" w:rsidR="00667082" w:rsidRPr="00667082" w:rsidRDefault="00667082">
      <w:pPr>
        <w:widowControl w:val="0"/>
        <w:adjustRightInd w:val="0"/>
        <w:ind w:left="560" w:hanging="560"/>
        <w:rPr>
          <w:noProof/>
          <w:sz w:val="16"/>
        </w:rPr>
      </w:pPr>
      <w:r w:rsidRPr="00667082">
        <w:rPr>
          <w:noProof/>
          <w:sz w:val="16"/>
        </w:rPr>
        <w:t>[2]</w:t>
      </w:r>
      <w:r w:rsidRPr="00667082">
        <w:rPr>
          <w:noProof/>
          <w:sz w:val="16"/>
        </w:rPr>
        <w:tab/>
        <w:t>A. Bellogín, I. Cantador, P. Castells, and Á. Ortigosa, “Discovering Relevant Preferences in a Personalised Recommender System using Machine Learning Techniques,” 2008.</w:t>
      </w:r>
    </w:p>
    <w:p w14:paraId="424E4121" w14:textId="77777777" w:rsidR="00667082" w:rsidRPr="00667082" w:rsidRDefault="00667082">
      <w:pPr>
        <w:widowControl w:val="0"/>
        <w:adjustRightInd w:val="0"/>
        <w:ind w:left="560" w:hanging="560"/>
        <w:rPr>
          <w:noProof/>
          <w:sz w:val="16"/>
        </w:rPr>
      </w:pPr>
      <w:r w:rsidRPr="00667082">
        <w:rPr>
          <w:noProof/>
          <w:sz w:val="16"/>
        </w:rPr>
        <w:t>[3]</w:t>
      </w:r>
      <w:r w:rsidRPr="00667082">
        <w:rPr>
          <w:noProof/>
          <w:sz w:val="16"/>
        </w:rPr>
        <w:tab/>
        <w:t xml:space="preserve">H. Gunes, O. Celiktutan, and E. Sariyanidi, “Live human-robot interactive public demonstrations with automatic emotion and personality prediction.,” </w:t>
      </w:r>
      <w:r w:rsidRPr="00667082">
        <w:rPr>
          <w:i/>
          <w:iCs/>
          <w:noProof/>
          <w:sz w:val="16"/>
        </w:rPr>
        <w:t>Philos. Trans. R. Soc. Lond. B. Biol. Sci.</w:t>
      </w:r>
      <w:r w:rsidRPr="00667082">
        <w:rPr>
          <w:noProof/>
          <w:sz w:val="16"/>
        </w:rPr>
        <w:t>, vol. 374, no. 1771, p. 20180026, Apr. 2019.</w:t>
      </w:r>
    </w:p>
    <w:p w14:paraId="4F25684D" w14:textId="77777777" w:rsidR="00667082" w:rsidRPr="00667082" w:rsidRDefault="00667082">
      <w:pPr>
        <w:widowControl w:val="0"/>
        <w:adjustRightInd w:val="0"/>
        <w:ind w:left="560" w:hanging="560"/>
        <w:rPr>
          <w:noProof/>
          <w:sz w:val="16"/>
        </w:rPr>
      </w:pPr>
      <w:r w:rsidRPr="00667082">
        <w:rPr>
          <w:noProof/>
          <w:sz w:val="16"/>
        </w:rPr>
        <w:t>[4]</w:t>
      </w:r>
      <w:r w:rsidRPr="00667082">
        <w:rPr>
          <w:noProof/>
          <w:sz w:val="16"/>
        </w:rPr>
        <w:tab/>
        <w:t xml:space="preserve">I. Momennejad, A. Duker, and A. Coman, “Bridge ties bind collective memories.,” </w:t>
      </w:r>
      <w:r w:rsidRPr="00667082">
        <w:rPr>
          <w:i/>
          <w:iCs/>
          <w:noProof/>
          <w:sz w:val="16"/>
        </w:rPr>
        <w:t>Nat Commun</w:t>
      </w:r>
      <w:r w:rsidRPr="00667082">
        <w:rPr>
          <w:noProof/>
          <w:sz w:val="16"/>
        </w:rPr>
        <w:t>, vol. 10, no. 1, p. 1578, Apr. 2019.</w:t>
      </w:r>
    </w:p>
    <w:p w14:paraId="691F3F97" w14:textId="77777777" w:rsidR="00667082" w:rsidRPr="00667082" w:rsidRDefault="00667082">
      <w:pPr>
        <w:widowControl w:val="0"/>
        <w:adjustRightInd w:val="0"/>
        <w:ind w:left="560" w:hanging="560"/>
        <w:rPr>
          <w:noProof/>
          <w:sz w:val="16"/>
        </w:rPr>
      </w:pPr>
      <w:r w:rsidRPr="00667082">
        <w:rPr>
          <w:noProof/>
          <w:sz w:val="16"/>
        </w:rPr>
        <w:t>[5]</w:t>
      </w:r>
      <w:r w:rsidRPr="00667082">
        <w:rPr>
          <w:noProof/>
          <w:sz w:val="16"/>
        </w:rPr>
        <w:tab/>
        <w:t xml:space="preserve">R. I. Dunbar, A. Marriott, and N. D. Duncan, “Human </w:t>
      </w:r>
      <w:r w:rsidRPr="00667082">
        <w:rPr>
          <w:noProof/>
          <w:sz w:val="16"/>
        </w:rPr>
        <w:lastRenderedPageBreak/>
        <w:t xml:space="preserve">conversational behavior.,” </w:t>
      </w:r>
      <w:r w:rsidRPr="00667082">
        <w:rPr>
          <w:i/>
          <w:iCs/>
          <w:noProof/>
          <w:sz w:val="16"/>
        </w:rPr>
        <w:t>Hum. Nat.</w:t>
      </w:r>
      <w:r w:rsidRPr="00667082">
        <w:rPr>
          <w:noProof/>
          <w:sz w:val="16"/>
        </w:rPr>
        <w:t>, vol. 8, no. 3, pp. 231–246, Sep. 1997.</w:t>
      </w:r>
    </w:p>
    <w:p w14:paraId="6ED77A17" w14:textId="77777777" w:rsidR="00667082" w:rsidRPr="00667082" w:rsidRDefault="00667082">
      <w:pPr>
        <w:widowControl w:val="0"/>
        <w:adjustRightInd w:val="0"/>
        <w:ind w:left="560" w:hanging="560"/>
        <w:rPr>
          <w:noProof/>
          <w:sz w:val="16"/>
        </w:rPr>
      </w:pPr>
      <w:r w:rsidRPr="00667082">
        <w:rPr>
          <w:noProof/>
          <w:sz w:val="16"/>
        </w:rPr>
        <w:t>[6]</w:t>
      </w:r>
      <w:r w:rsidRPr="00667082">
        <w:rPr>
          <w:noProof/>
          <w:sz w:val="16"/>
        </w:rPr>
        <w:tab/>
        <w:t>N. Rabinowitz, F. Perbet, F. Song, C. Zhang, S. M. A. Eslami, and M. Botvinick, “Machine Theory of Mind,” presented at the Proceedings of the 35th International Conference on Machine Learning, 2018, vol. 80, pp. 4218–4227.</w:t>
      </w:r>
    </w:p>
    <w:p w14:paraId="5B73B652" w14:textId="77777777" w:rsidR="00667082" w:rsidRPr="00667082" w:rsidRDefault="00667082">
      <w:pPr>
        <w:widowControl w:val="0"/>
        <w:adjustRightInd w:val="0"/>
        <w:ind w:left="560" w:hanging="560"/>
        <w:rPr>
          <w:noProof/>
          <w:sz w:val="16"/>
        </w:rPr>
      </w:pPr>
      <w:r w:rsidRPr="00667082">
        <w:rPr>
          <w:noProof/>
          <w:sz w:val="16"/>
        </w:rPr>
        <w:t>[7]</w:t>
      </w:r>
      <w:r w:rsidRPr="00667082">
        <w:rPr>
          <w:noProof/>
          <w:sz w:val="16"/>
        </w:rPr>
        <w:tab/>
        <w:t xml:space="preserve">I. G. Sarason, H. M. Levine, R. B. Basham, and B. R. Sarason, “Assessing social support: The Social Support Questionnaire.,” </w:t>
      </w:r>
      <w:r w:rsidRPr="00667082">
        <w:rPr>
          <w:i/>
          <w:iCs/>
          <w:noProof/>
          <w:sz w:val="16"/>
        </w:rPr>
        <w:t>J. Pers. Soc. Psychol.</w:t>
      </w:r>
      <w:r w:rsidRPr="00667082">
        <w:rPr>
          <w:noProof/>
          <w:sz w:val="16"/>
        </w:rPr>
        <w:t>, vol. 44, no. 1, pp. 127–139, 1983.</w:t>
      </w:r>
    </w:p>
    <w:p w14:paraId="01264C46" w14:textId="77777777" w:rsidR="00667082" w:rsidRPr="00667082" w:rsidRDefault="00667082">
      <w:pPr>
        <w:widowControl w:val="0"/>
        <w:adjustRightInd w:val="0"/>
        <w:ind w:left="560" w:hanging="560"/>
        <w:rPr>
          <w:noProof/>
          <w:sz w:val="16"/>
        </w:rPr>
      </w:pPr>
      <w:r w:rsidRPr="00667082">
        <w:rPr>
          <w:noProof/>
          <w:sz w:val="16"/>
        </w:rPr>
        <w:t>[8]</w:t>
      </w:r>
      <w:r w:rsidRPr="00667082">
        <w:rPr>
          <w:noProof/>
          <w:sz w:val="16"/>
        </w:rPr>
        <w:tab/>
        <w:t>T. L. Albrecht and D. J. Goldsmith, “Social support, social networks and health. Teoksessa TL Thompson, AM Dorsey, KI Miller &amp; R. Parrott (toim.) Handbook of health communication,” 2003.</w:t>
      </w:r>
    </w:p>
    <w:p w14:paraId="3548BCCC" w14:textId="77777777" w:rsidR="00667082" w:rsidRPr="00667082" w:rsidRDefault="00667082">
      <w:pPr>
        <w:widowControl w:val="0"/>
        <w:adjustRightInd w:val="0"/>
        <w:ind w:left="560" w:hanging="560"/>
        <w:rPr>
          <w:noProof/>
          <w:sz w:val="16"/>
        </w:rPr>
      </w:pPr>
      <w:r w:rsidRPr="00667082">
        <w:rPr>
          <w:noProof/>
          <w:sz w:val="16"/>
        </w:rPr>
        <w:t>[9]</w:t>
      </w:r>
      <w:r w:rsidRPr="00667082">
        <w:rPr>
          <w:noProof/>
          <w:sz w:val="16"/>
        </w:rPr>
        <w:tab/>
        <w:t xml:space="preserve">C. A. Heaney and B. A. Israel, “Social networks and social support,” </w:t>
      </w:r>
      <w:r w:rsidRPr="00667082">
        <w:rPr>
          <w:i/>
          <w:iCs/>
          <w:noProof/>
          <w:sz w:val="16"/>
        </w:rPr>
        <w:t>Health behavior and health education: Theory, research, and practice</w:t>
      </w:r>
      <w:r w:rsidRPr="00667082">
        <w:rPr>
          <w:noProof/>
          <w:sz w:val="16"/>
        </w:rPr>
        <w:t>, vol. 4, pp. 189–210, 2008.</w:t>
      </w:r>
    </w:p>
    <w:p w14:paraId="427FADC2" w14:textId="77777777" w:rsidR="00667082" w:rsidRPr="00667082" w:rsidRDefault="00667082">
      <w:pPr>
        <w:widowControl w:val="0"/>
        <w:adjustRightInd w:val="0"/>
        <w:ind w:left="560" w:hanging="560"/>
        <w:rPr>
          <w:noProof/>
          <w:sz w:val="16"/>
        </w:rPr>
      </w:pPr>
      <w:r w:rsidRPr="00667082">
        <w:rPr>
          <w:noProof/>
          <w:sz w:val="16"/>
        </w:rPr>
        <w:t>[10]</w:t>
      </w:r>
      <w:r w:rsidRPr="00667082">
        <w:rPr>
          <w:noProof/>
          <w:sz w:val="16"/>
        </w:rPr>
        <w:tab/>
        <w:t xml:space="preserve">Y.-L. Wu, E. Gamborino, and L.-C. Fu, “Interactive Question-Posing System for Robot-Assisted Reminiscence from Personal Photos,” </w:t>
      </w:r>
      <w:r w:rsidRPr="00667082">
        <w:rPr>
          <w:i/>
          <w:iCs/>
          <w:noProof/>
          <w:sz w:val="16"/>
        </w:rPr>
        <w:t>IEEE Trans. Cogn. Dev. Syst.</w:t>
      </w:r>
      <w:r w:rsidRPr="00667082">
        <w:rPr>
          <w:noProof/>
          <w:sz w:val="16"/>
        </w:rPr>
        <w:t>, pp. 1–1, 2019.</w:t>
      </w:r>
    </w:p>
    <w:p w14:paraId="3739D40A" w14:textId="77777777" w:rsidR="00667082" w:rsidRPr="00667082" w:rsidRDefault="00667082">
      <w:pPr>
        <w:widowControl w:val="0"/>
        <w:adjustRightInd w:val="0"/>
        <w:ind w:left="560" w:hanging="560"/>
        <w:rPr>
          <w:noProof/>
          <w:sz w:val="16"/>
        </w:rPr>
      </w:pPr>
      <w:r w:rsidRPr="00667082">
        <w:rPr>
          <w:noProof/>
          <w:sz w:val="16"/>
        </w:rPr>
        <w:t>[11]</w:t>
      </w:r>
      <w:r w:rsidRPr="00667082">
        <w:rPr>
          <w:noProof/>
          <w:sz w:val="16"/>
        </w:rPr>
        <w:tab/>
        <w:t xml:space="preserve">X. Guo, Y.-C. Huang, E. Gamborino, S.-H. Tseng, L.-C. Fu, and S.-L. Yeh, “Inferring Human Feelings and Desires for Human-Robot Trust Promotion,” in </w:t>
      </w:r>
      <w:r w:rsidRPr="00667082">
        <w:rPr>
          <w:i/>
          <w:iCs/>
          <w:noProof/>
          <w:sz w:val="16"/>
        </w:rPr>
        <w:t>Cross-Cultural Design. Methods, Tools and User Experience: 11th International Conference, CCD 2019, Held as Part of the 21st HCI International Conference, HCII 2019, Orlando, FL, USA, July 26–31, 2019, Proceedings, Part I</w:t>
      </w:r>
      <w:r w:rsidRPr="00667082">
        <w:rPr>
          <w:noProof/>
          <w:sz w:val="16"/>
        </w:rPr>
        <w:t>, vol. 11576, P.-L. P. Rau, Ed. Cham: Springer International Publishing, 2019, pp. 365–375.</w:t>
      </w:r>
    </w:p>
    <w:p w14:paraId="40885CA6" w14:textId="77777777" w:rsidR="00667082" w:rsidRPr="00667082" w:rsidRDefault="00667082">
      <w:pPr>
        <w:widowControl w:val="0"/>
        <w:adjustRightInd w:val="0"/>
        <w:ind w:left="560" w:hanging="560"/>
        <w:rPr>
          <w:noProof/>
          <w:sz w:val="16"/>
        </w:rPr>
      </w:pPr>
      <w:r w:rsidRPr="00667082">
        <w:rPr>
          <w:noProof/>
          <w:sz w:val="16"/>
        </w:rPr>
        <w:t>[12]</w:t>
      </w:r>
      <w:r w:rsidRPr="00667082">
        <w:rPr>
          <w:noProof/>
          <w:sz w:val="16"/>
        </w:rPr>
        <w:tab/>
        <w:t>E. Gamborino and L.-C. Fu, “Interactive Reinforcement Learning based Assistive Robot for the Emotional Support of Children,” presented at the 2018 18th International Conference on Control, Automation and Systems (ICCAS), 2018.</w:t>
      </w:r>
    </w:p>
    <w:p w14:paraId="4A571E0D" w14:textId="77777777" w:rsidR="00667082" w:rsidRPr="00667082" w:rsidRDefault="00667082">
      <w:pPr>
        <w:widowControl w:val="0"/>
        <w:adjustRightInd w:val="0"/>
        <w:ind w:left="560" w:hanging="560"/>
        <w:rPr>
          <w:noProof/>
          <w:sz w:val="16"/>
        </w:rPr>
      </w:pPr>
      <w:r w:rsidRPr="00667082">
        <w:rPr>
          <w:noProof/>
          <w:sz w:val="16"/>
        </w:rPr>
        <w:t>[13]</w:t>
      </w:r>
      <w:r w:rsidRPr="00667082">
        <w:rPr>
          <w:noProof/>
          <w:sz w:val="16"/>
        </w:rPr>
        <w:tab/>
        <w:t xml:space="preserve">E. Gamborino, H.-P. Yueh, W. Lin, S.-L. Yeh, and L.-C. Fu, “Mood Estimation as a Social Profile Predictor in an Autonomous, Multi-Session, Emotional Support Robot for Children,” in </w:t>
      </w:r>
      <w:r w:rsidRPr="00667082">
        <w:rPr>
          <w:i/>
          <w:iCs/>
          <w:noProof/>
          <w:sz w:val="16"/>
        </w:rPr>
        <w:t>2019 28th IEEE International Conference on Robot and Human Interactive Communication (RO-MAN)</w:t>
      </w:r>
      <w:r w:rsidRPr="00667082">
        <w:rPr>
          <w:noProof/>
          <w:sz w:val="16"/>
        </w:rPr>
        <w:t>, 2019, pp. 1–6.</w:t>
      </w:r>
    </w:p>
    <w:p w14:paraId="0B28B916" w14:textId="77777777" w:rsidR="00667082" w:rsidRPr="00667082" w:rsidRDefault="00667082">
      <w:pPr>
        <w:widowControl w:val="0"/>
        <w:adjustRightInd w:val="0"/>
        <w:ind w:left="560" w:hanging="560"/>
        <w:rPr>
          <w:noProof/>
          <w:sz w:val="16"/>
        </w:rPr>
      </w:pPr>
      <w:r w:rsidRPr="00667082">
        <w:rPr>
          <w:noProof/>
          <w:sz w:val="16"/>
        </w:rPr>
        <w:t>[14]</w:t>
      </w:r>
      <w:r w:rsidRPr="00667082">
        <w:rPr>
          <w:noProof/>
          <w:sz w:val="16"/>
        </w:rPr>
        <w:tab/>
        <w:t xml:space="preserve">J. A. Barnes, “Class and committees in a norwegian island parish,” </w:t>
      </w:r>
      <w:r w:rsidRPr="00667082">
        <w:rPr>
          <w:i/>
          <w:iCs/>
          <w:noProof/>
          <w:sz w:val="16"/>
        </w:rPr>
        <w:t>Human Relations</w:t>
      </w:r>
      <w:r w:rsidRPr="00667082">
        <w:rPr>
          <w:noProof/>
          <w:sz w:val="16"/>
        </w:rPr>
        <w:t>, vol. 7, no. 1, pp. 39–58, Feb. 1954.</w:t>
      </w:r>
    </w:p>
    <w:p w14:paraId="345124BC" w14:textId="77777777" w:rsidR="00667082" w:rsidRPr="00667082" w:rsidRDefault="00667082">
      <w:pPr>
        <w:widowControl w:val="0"/>
        <w:adjustRightInd w:val="0"/>
        <w:ind w:left="560" w:hanging="560"/>
        <w:rPr>
          <w:noProof/>
          <w:sz w:val="16"/>
        </w:rPr>
      </w:pPr>
      <w:r w:rsidRPr="00667082">
        <w:rPr>
          <w:noProof/>
          <w:sz w:val="16"/>
        </w:rPr>
        <w:t>[15]</w:t>
      </w:r>
      <w:r w:rsidRPr="00667082">
        <w:rPr>
          <w:noProof/>
          <w:sz w:val="16"/>
        </w:rPr>
        <w:tab/>
        <w:t xml:space="preserve">L. Euler, “Leonhard Euler and the Koenigsberg Bridges,” </w:t>
      </w:r>
      <w:r w:rsidRPr="00667082">
        <w:rPr>
          <w:i/>
          <w:iCs/>
          <w:noProof/>
          <w:sz w:val="16"/>
        </w:rPr>
        <w:t>Sci. Am.</w:t>
      </w:r>
      <w:r w:rsidRPr="00667082">
        <w:rPr>
          <w:noProof/>
          <w:sz w:val="16"/>
        </w:rPr>
        <w:t>, vol. 189, no. 1, pp. 66–72, 1953.</w:t>
      </w:r>
    </w:p>
    <w:p w14:paraId="27FB0C6D" w14:textId="77777777" w:rsidR="00667082" w:rsidRPr="00667082" w:rsidRDefault="00667082">
      <w:pPr>
        <w:widowControl w:val="0"/>
        <w:adjustRightInd w:val="0"/>
        <w:ind w:left="560" w:hanging="560"/>
        <w:rPr>
          <w:noProof/>
          <w:sz w:val="16"/>
        </w:rPr>
      </w:pPr>
      <w:r w:rsidRPr="00667082">
        <w:rPr>
          <w:noProof/>
          <w:sz w:val="16"/>
        </w:rPr>
        <w:t>[16]</w:t>
      </w:r>
      <w:r w:rsidRPr="00667082">
        <w:rPr>
          <w:noProof/>
          <w:sz w:val="16"/>
        </w:rPr>
        <w:tab/>
        <w:t xml:space="preserve">K. Wright, “Social networks, interpersonal social support, and health outcomes: A health communication perspective,” </w:t>
      </w:r>
      <w:r w:rsidRPr="00667082">
        <w:rPr>
          <w:i/>
          <w:iCs/>
          <w:noProof/>
          <w:sz w:val="16"/>
        </w:rPr>
        <w:t>Front. Commun.</w:t>
      </w:r>
      <w:r w:rsidRPr="00667082">
        <w:rPr>
          <w:noProof/>
          <w:sz w:val="16"/>
        </w:rPr>
        <w:t>, vol. 1, Oct. 2016.</w:t>
      </w:r>
    </w:p>
    <w:p w14:paraId="65187A0D" w14:textId="77777777" w:rsidR="00667082" w:rsidRPr="00667082" w:rsidRDefault="00667082">
      <w:pPr>
        <w:widowControl w:val="0"/>
        <w:adjustRightInd w:val="0"/>
        <w:ind w:left="560" w:hanging="560"/>
        <w:rPr>
          <w:noProof/>
          <w:sz w:val="16"/>
        </w:rPr>
      </w:pPr>
      <w:r w:rsidRPr="00667082">
        <w:rPr>
          <w:noProof/>
          <w:sz w:val="16"/>
        </w:rPr>
        <w:t>[17]</w:t>
      </w:r>
      <w:r w:rsidRPr="00667082">
        <w:rPr>
          <w:noProof/>
          <w:sz w:val="16"/>
        </w:rPr>
        <w:tab/>
        <w:t xml:space="preserve">K. B. Wright and C. H. Miller, “A Measure of Weak-Tie/Strong-Tie Support Network Preference,” </w:t>
      </w:r>
      <w:r w:rsidRPr="00667082">
        <w:rPr>
          <w:i/>
          <w:iCs/>
          <w:noProof/>
          <w:sz w:val="16"/>
        </w:rPr>
        <w:t>Commun Monogr</w:t>
      </w:r>
      <w:r w:rsidRPr="00667082">
        <w:rPr>
          <w:noProof/>
          <w:sz w:val="16"/>
        </w:rPr>
        <w:t>, vol. 77, no. 4, pp. 500–517, Dec. 2010.</w:t>
      </w:r>
    </w:p>
    <w:p w14:paraId="770F375C" w14:textId="77777777" w:rsidR="00667082" w:rsidRPr="00667082" w:rsidRDefault="00667082">
      <w:pPr>
        <w:widowControl w:val="0"/>
        <w:adjustRightInd w:val="0"/>
        <w:ind w:left="560" w:hanging="560"/>
        <w:rPr>
          <w:noProof/>
          <w:sz w:val="16"/>
        </w:rPr>
      </w:pPr>
      <w:r w:rsidRPr="00667082">
        <w:rPr>
          <w:noProof/>
          <w:sz w:val="16"/>
        </w:rPr>
        <w:t>[18]</w:t>
      </w:r>
      <w:r w:rsidRPr="00667082">
        <w:rPr>
          <w:noProof/>
          <w:sz w:val="16"/>
        </w:rPr>
        <w:tab/>
        <w:t xml:space="preserve">B. H. Gottlieb and A. E. Bergen, “Social support concepts and measures.,” </w:t>
      </w:r>
      <w:r w:rsidRPr="00667082">
        <w:rPr>
          <w:i/>
          <w:iCs/>
          <w:noProof/>
          <w:sz w:val="16"/>
        </w:rPr>
        <w:t>J Psychosom Res</w:t>
      </w:r>
      <w:r w:rsidRPr="00667082">
        <w:rPr>
          <w:noProof/>
          <w:sz w:val="16"/>
        </w:rPr>
        <w:t>, vol. 69, no. 5, pp. 511–520, Nov. 2010.</w:t>
      </w:r>
    </w:p>
    <w:p w14:paraId="1DCBC12E" w14:textId="77777777" w:rsidR="00667082" w:rsidRPr="00667082" w:rsidRDefault="00667082">
      <w:pPr>
        <w:widowControl w:val="0"/>
        <w:adjustRightInd w:val="0"/>
        <w:ind w:left="560" w:hanging="560"/>
        <w:rPr>
          <w:noProof/>
          <w:sz w:val="16"/>
        </w:rPr>
      </w:pPr>
      <w:r w:rsidRPr="00667082">
        <w:rPr>
          <w:noProof/>
          <w:sz w:val="16"/>
        </w:rPr>
        <w:t>[19]</w:t>
      </w:r>
      <w:r w:rsidRPr="00667082">
        <w:rPr>
          <w:noProof/>
          <w:sz w:val="16"/>
        </w:rPr>
        <w:tab/>
        <w:t xml:space="preserve">M. Abadi, P. Barham, J. Chen, Z. Chen, A. Davis, J. Dean, M. Devin, S. Ghemawat, G. Irving, M. Isard, M. Kudlur, J. Levenberg, R. Monga, S. Moore, D. G. Murray, B. Steiner, P. Tucker, V. Vasudevan, P. Warden, M. Wicke, Y. Yu, and X. Zheng, </w:t>
      </w:r>
      <w:r w:rsidRPr="00667082">
        <w:rPr>
          <w:i/>
          <w:iCs/>
          <w:noProof/>
          <w:sz w:val="16"/>
        </w:rPr>
        <w:t>TensorFlow: A System for Large-Scale Machine Learning</w:t>
      </w:r>
      <w:r w:rsidRPr="00667082">
        <w:rPr>
          <w:noProof/>
          <w:sz w:val="16"/>
        </w:rPr>
        <w:t>. 2016.</w:t>
      </w:r>
    </w:p>
    <w:p w14:paraId="2CBEC5D2" w14:textId="77777777" w:rsidR="00667082" w:rsidRPr="00667082" w:rsidRDefault="00667082">
      <w:pPr>
        <w:widowControl w:val="0"/>
        <w:adjustRightInd w:val="0"/>
        <w:ind w:left="560" w:hanging="560"/>
        <w:rPr>
          <w:noProof/>
          <w:sz w:val="16"/>
        </w:rPr>
      </w:pPr>
      <w:r w:rsidRPr="00667082">
        <w:rPr>
          <w:noProof/>
          <w:sz w:val="16"/>
        </w:rPr>
        <w:t>[20]</w:t>
      </w:r>
      <w:r w:rsidRPr="00667082">
        <w:rPr>
          <w:noProof/>
          <w:sz w:val="16"/>
        </w:rPr>
        <w:tab/>
        <w:t>J. O. S. Goh, H.-Y. Hung, and Y.-S. Su, “A conceptual consideration of the free energy principle in cognitive maps: How cognitive maps help reduce surprise,” vol. 69, Elsevier, 2018, pp. 205–240.</w:t>
      </w:r>
    </w:p>
    <w:p w14:paraId="1F9FC89C" w14:textId="23BAABB1" w:rsidR="00B12074" w:rsidRPr="00185D33" w:rsidRDefault="00B12074" w:rsidP="00667082">
      <w:pPr>
        <w:widowControl w:val="0"/>
        <w:adjustRightInd w:val="0"/>
      </w:pPr>
      <w:r>
        <w:fldChar w:fldCharType="end"/>
      </w:r>
    </w:p>
    <w:sectPr w:rsidR="00B12074" w:rsidRPr="00185D33" w:rsidSect="0015028E">
      <w:headerReference w:type="default" r:id="rId14"/>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55315" w14:textId="77777777" w:rsidR="00A609F9" w:rsidRDefault="00A609F9">
      <w:r>
        <w:separator/>
      </w:r>
    </w:p>
  </w:endnote>
  <w:endnote w:type="continuationSeparator" w:id="0">
    <w:p w14:paraId="7B794641" w14:textId="77777777" w:rsidR="00A609F9" w:rsidRDefault="00A60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0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Che">
    <w:panose1 w:val="02030609000101010101"/>
    <w:charset w:val="81"/>
    <w:family w:val="modern"/>
    <w:pitch w:val="fixed"/>
    <w:sig w:usb0="B00002AF" w:usb1="69D77CFB" w:usb2="00000030" w:usb3="00000000" w:csb0="000800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D7E9D" w14:textId="77777777" w:rsidR="00A609F9" w:rsidRDefault="00A609F9"/>
  </w:footnote>
  <w:footnote w:type="continuationSeparator" w:id="0">
    <w:p w14:paraId="5D913961" w14:textId="77777777" w:rsidR="00A609F9" w:rsidRDefault="00A60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2AE67" w14:textId="77777777" w:rsidR="0059010D" w:rsidRDefault="0059010D">
    <w:pPr>
      <w:framePr w:wrap="auto" w:vAnchor="text" w:hAnchor="margin" w:xAlign="right" w:y="1"/>
    </w:pPr>
  </w:p>
  <w:p w14:paraId="5E295598" w14:textId="77777777" w:rsidR="0059010D" w:rsidRDefault="0059010D"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31E37F2"/>
    <w:multiLevelType w:val="hybridMultilevel"/>
    <w:tmpl w:val="ACE67C7E"/>
    <w:lvl w:ilvl="0" w:tplc="0409000B">
      <w:start w:val="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134109"/>
    <w:multiLevelType w:val="hybridMultilevel"/>
    <w:tmpl w:val="824E6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4"/>
  </w:num>
  <w:num w:numId="18">
    <w:abstractNumId w:val="3"/>
  </w:num>
  <w:num w:numId="19">
    <w:abstractNumId w:val="15"/>
  </w:num>
  <w:num w:numId="20">
    <w:abstractNumId w:val="8"/>
  </w:num>
  <w:num w:numId="21">
    <w:abstractNumId w:val="6"/>
  </w:num>
  <w:num w:numId="22">
    <w:abstractNumId w:val="12"/>
  </w:num>
  <w:num w:numId="23">
    <w:abstractNumId w:val="13"/>
  </w:num>
  <w:num w:numId="24">
    <w:abstractNumId w:val="1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3E6"/>
    <w:rsid w:val="0000010F"/>
    <w:rsid w:val="0000288B"/>
    <w:rsid w:val="00004930"/>
    <w:rsid w:val="00010628"/>
    <w:rsid w:val="000116D1"/>
    <w:rsid w:val="0001206E"/>
    <w:rsid w:val="0001335A"/>
    <w:rsid w:val="000133B8"/>
    <w:rsid w:val="00015292"/>
    <w:rsid w:val="00023D4B"/>
    <w:rsid w:val="0002540A"/>
    <w:rsid w:val="00032605"/>
    <w:rsid w:val="0003793F"/>
    <w:rsid w:val="00043FCE"/>
    <w:rsid w:val="00046F97"/>
    <w:rsid w:val="00060A89"/>
    <w:rsid w:val="0006589B"/>
    <w:rsid w:val="0006684D"/>
    <w:rsid w:val="00067D04"/>
    <w:rsid w:val="00073110"/>
    <w:rsid w:val="000751BE"/>
    <w:rsid w:val="00077CAA"/>
    <w:rsid w:val="000853D2"/>
    <w:rsid w:val="0008722B"/>
    <w:rsid w:val="00097207"/>
    <w:rsid w:val="00097376"/>
    <w:rsid w:val="000A0A39"/>
    <w:rsid w:val="000A6BB6"/>
    <w:rsid w:val="000B21E8"/>
    <w:rsid w:val="000B4DC7"/>
    <w:rsid w:val="000B6B5C"/>
    <w:rsid w:val="000C26A0"/>
    <w:rsid w:val="000C572F"/>
    <w:rsid w:val="000C701F"/>
    <w:rsid w:val="000C7A4F"/>
    <w:rsid w:val="000D59AC"/>
    <w:rsid w:val="000D73CB"/>
    <w:rsid w:val="000D7D2B"/>
    <w:rsid w:val="000E26BF"/>
    <w:rsid w:val="000E7904"/>
    <w:rsid w:val="000F5F62"/>
    <w:rsid w:val="000F6006"/>
    <w:rsid w:val="00100996"/>
    <w:rsid w:val="00100E1C"/>
    <w:rsid w:val="001022AC"/>
    <w:rsid w:val="00103334"/>
    <w:rsid w:val="00110B33"/>
    <w:rsid w:val="00111946"/>
    <w:rsid w:val="00112B98"/>
    <w:rsid w:val="0011603F"/>
    <w:rsid w:val="0011658F"/>
    <w:rsid w:val="00120C18"/>
    <w:rsid w:val="00121ADD"/>
    <w:rsid w:val="00122129"/>
    <w:rsid w:val="00122C12"/>
    <w:rsid w:val="001256A7"/>
    <w:rsid w:val="00127ADB"/>
    <w:rsid w:val="00137277"/>
    <w:rsid w:val="00142258"/>
    <w:rsid w:val="001454FE"/>
    <w:rsid w:val="00145BB8"/>
    <w:rsid w:val="0015028E"/>
    <w:rsid w:val="00152B7B"/>
    <w:rsid w:val="0015346D"/>
    <w:rsid w:val="00161ED0"/>
    <w:rsid w:val="00176370"/>
    <w:rsid w:val="00177129"/>
    <w:rsid w:val="001826DE"/>
    <w:rsid w:val="00183B25"/>
    <w:rsid w:val="00185D33"/>
    <w:rsid w:val="001906C4"/>
    <w:rsid w:val="00190896"/>
    <w:rsid w:val="00192352"/>
    <w:rsid w:val="00193BD3"/>
    <w:rsid w:val="00196B6C"/>
    <w:rsid w:val="00197209"/>
    <w:rsid w:val="001A0773"/>
    <w:rsid w:val="001A13E6"/>
    <w:rsid w:val="001A4050"/>
    <w:rsid w:val="001A46BF"/>
    <w:rsid w:val="001B11B2"/>
    <w:rsid w:val="001B5FBE"/>
    <w:rsid w:val="001C051E"/>
    <w:rsid w:val="001C0F8E"/>
    <w:rsid w:val="001C1F83"/>
    <w:rsid w:val="001C2E4B"/>
    <w:rsid w:val="001C48AB"/>
    <w:rsid w:val="001D15FC"/>
    <w:rsid w:val="001D3693"/>
    <w:rsid w:val="001D439C"/>
    <w:rsid w:val="001D4D76"/>
    <w:rsid w:val="001D5396"/>
    <w:rsid w:val="001D7F64"/>
    <w:rsid w:val="001E7232"/>
    <w:rsid w:val="001F3ABD"/>
    <w:rsid w:val="001F79A4"/>
    <w:rsid w:val="00205AA0"/>
    <w:rsid w:val="00206B4D"/>
    <w:rsid w:val="0020769F"/>
    <w:rsid w:val="0021029F"/>
    <w:rsid w:val="00211C67"/>
    <w:rsid w:val="00215151"/>
    <w:rsid w:val="00215791"/>
    <w:rsid w:val="0022475A"/>
    <w:rsid w:val="00234994"/>
    <w:rsid w:val="00235101"/>
    <w:rsid w:val="00235C1E"/>
    <w:rsid w:val="002441BA"/>
    <w:rsid w:val="00263CFA"/>
    <w:rsid w:val="00264283"/>
    <w:rsid w:val="00264DA0"/>
    <w:rsid w:val="00273F14"/>
    <w:rsid w:val="002761ED"/>
    <w:rsid w:val="00283CE5"/>
    <w:rsid w:val="00290AC9"/>
    <w:rsid w:val="0029177B"/>
    <w:rsid w:val="00292947"/>
    <w:rsid w:val="00294459"/>
    <w:rsid w:val="0029505D"/>
    <w:rsid w:val="002A2592"/>
    <w:rsid w:val="002A265F"/>
    <w:rsid w:val="002B132E"/>
    <w:rsid w:val="002B556F"/>
    <w:rsid w:val="002B5EC3"/>
    <w:rsid w:val="002B6B40"/>
    <w:rsid w:val="002C0803"/>
    <w:rsid w:val="002C4FCB"/>
    <w:rsid w:val="002D02AB"/>
    <w:rsid w:val="002D1320"/>
    <w:rsid w:val="002D2220"/>
    <w:rsid w:val="002D4C66"/>
    <w:rsid w:val="002E15CF"/>
    <w:rsid w:val="002E16C9"/>
    <w:rsid w:val="002E2E41"/>
    <w:rsid w:val="002E3426"/>
    <w:rsid w:val="002E3EB1"/>
    <w:rsid w:val="002F2095"/>
    <w:rsid w:val="002F3FD7"/>
    <w:rsid w:val="002F5D5E"/>
    <w:rsid w:val="00302BED"/>
    <w:rsid w:val="00312B4D"/>
    <w:rsid w:val="0031715D"/>
    <w:rsid w:val="00326C33"/>
    <w:rsid w:val="00327815"/>
    <w:rsid w:val="0034022F"/>
    <w:rsid w:val="0034690B"/>
    <w:rsid w:val="00346945"/>
    <w:rsid w:val="0034721A"/>
    <w:rsid w:val="00350451"/>
    <w:rsid w:val="00351151"/>
    <w:rsid w:val="00351623"/>
    <w:rsid w:val="0035244C"/>
    <w:rsid w:val="003540F7"/>
    <w:rsid w:val="003641AD"/>
    <w:rsid w:val="00372A33"/>
    <w:rsid w:val="00375305"/>
    <w:rsid w:val="00377780"/>
    <w:rsid w:val="003801EA"/>
    <w:rsid w:val="00380C52"/>
    <w:rsid w:val="00381057"/>
    <w:rsid w:val="00387153"/>
    <w:rsid w:val="00387B85"/>
    <w:rsid w:val="00395DF8"/>
    <w:rsid w:val="00396C4B"/>
    <w:rsid w:val="003A7B5C"/>
    <w:rsid w:val="003B1C46"/>
    <w:rsid w:val="003C39C2"/>
    <w:rsid w:val="003C4D04"/>
    <w:rsid w:val="003D02D4"/>
    <w:rsid w:val="003D0FE8"/>
    <w:rsid w:val="003D5231"/>
    <w:rsid w:val="003E2865"/>
    <w:rsid w:val="003F1BA1"/>
    <w:rsid w:val="003F4158"/>
    <w:rsid w:val="003F5737"/>
    <w:rsid w:val="003F6D48"/>
    <w:rsid w:val="003F76C2"/>
    <w:rsid w:val="0040197E"/>
    <w:rsid w:val="004025CF"/>
    <w:rsid w:val="004035E1"/>
    <w:rsid w:val="00412A9D"/>
    <w:rsid w:val="00417F80"/>
    <w:rsid w:val="00425572"/>
    <w:rsid w:val="00436D35"/>
    <w:rsid w:val="004378C3"/>
    <w:rsid w:val="00437F04"/>
    <w:rsid w:val="00443856"/>
    <w:rsid w:val="00445148"/>
    <w:rsid w:val="004467CF"/>
    <w:rsid w:val="00447BAA"/>
    <w:rsid w:val="004566D6"/>
    <w:rsid w:val="00460F00"/>
    <w:rsid w:val="00461343"/>
    <w:rsid w:val="00461BA3"/>
    <w:rsid w:val="00462A2B"/>
    <w:rsid w:val="0046475F"/>
    <w:rsid w:val="00471911"/>
    <w:rsid w:val="004724A7"/>
    <w:rsid w:val="0048517A"/>
    <w:rsid w:val="00492146"/>
    <w:rsid w:val="00493B08"/>
    <w:rsid w:val="004952F6"/>
    <w:rsid w:val="00497C1F"/>
    <w:rsid w:val="004A0FA9"/>
    <w:rsid w:val="004A44DB"/>
    <w:rsid w:val="004A4959"/>
    <w:rsid w:val="004A5B24"/>
    <w:rsid w:val="004B0A06"/>
    <w:rsid w:val="004B545F"/>
    <w:rsid w:val="004C178B"/>
    <w:rsid w:val="004C2810"/>
    <w:rsid w:val="004D04DB"/>
    <w:rsid w:val="004D254E"/>
    <w:rsid w:val="004D5156"/>
    <w:rsid w:val="004D53BD"/>
    <w:rsid w:val="004D58F9"/>
    <w:rsid w:val="004E2EDF"/>
    <w:rsid w:val="004F261F"/>
    <w:rsid w:val="00500290"/>
    <w:rsid w:val="005010BB"/>
    <w:rsid w:val="00511615"/>
    <w:rsid w:val="005121AD"/>
    <w:rsid w:val="00517B2C"/>
    <w:rsid w:val="0053017C"/>
    <w:rsid w:val="0053653C"/>
    <w:rsid w:val="00536B99"/>
    <w:rsid w:val="005543F5"/>
    <w:rsid w:val="005654FF"/>
    <w:rsid w:val="00566B4B"/>
    <w:rsid w:val="0057434F"/>
    <w:rsid w:val="00575F31"/>
    <w:rsid w:val="005761E5"/>
    <w:rsid w:val="00577B52"/>
    <w:rsid w:val="00581889"/>
    <w:rsid w:val="00582022"/>
    <w:rsid w:val="00583717"/>
    <w:rsid w:val="00584C89"/>
    <w:rsid w:val="00587231"/>
    <w:rsid w:val="0059010D"/>
    <w:rsid w:val="0059169A"/>
    <w:rsid w:val="005943B4"/>
    <w:rsid w:val="0059556A"/>
    <w:rsid w:val="005A04B6"/>
    <w:rsid w:val="005A1165"/>
    <w:rsid w:val="005A2B85"/>
    <w:rsid w:val="005A4946"/>
    <w:rsid w:val="005A5948"/>
    <w:rsid w:val="005A68F6"/>
    <w:rsid w:val="005A70C5"/>
    <w:rsid w:val="005B0D89"/>
    <w:rsid w:val="005C2F25"/>
    <w:rsid w:val="005C320C"/>
    <w:rsid w:val="005C3E8D"/>
    <w:rsid w:val="005C404F"/>
    <w:rsid w:val="005C557C"/>
    <w:rsid w:val="005C574E"/>
    <w:rsid w:val="005C6ADA"/>
    <w:rsid w:val="005C765F"/>
    <w:rsid w:val="005C7A94"/>
    <w:rsid w:val="005D2809"/>
    <w:rsid w:val="005E0212"/>
    <w:rsid w:val="005E0FAA"/>
    <w:rsid w:val="005E0FB6"/>
    <w:rsid w:val="005E691B"/>
    <w:rsid w:val="005F0BB0"/>
    <w:rsid w:val="005F1ED3"/>
    <w:rsid w:val="00604B4D"/>
    <w:rsid w:val="00612BCB"/>
    <w:rsid w:val="00614294"/>
    <w:rsid w:val="0061678B"/>
    <w:rsid w:val="00617078"/>
    <w:rsid w:val="006177E4"/>
    <w:rsid w:val="00622C44"/>
    <w:rsid w:val="00627414"/>
    <w:rsid w:val="006328B0"/>
    <w:rsid w:val="0064364C"/>
    <w:rsid w:val="00643D6A"/>
    <w:rsid w:val="00646BE2"/>
    <w:rsid w:val="00657012"/>
    <w:rsid w:val="00657A1B"/>
    <w:rsid w:val="006660D8"/>
    <w:rsid w:val="00666E77"/>
    <w:rsid w:val="00667082"/>
    <w:rsid w:val="00670F60"/>
    <w:rsid w:val="00673352"/>
    <w:rsid w:val="00676ADD"/>
    <w:rsid w:val="00687F16"/>
    <w:rsid w:val="00695330"/>
    <w:rsid w:val="006A25B6"/>
    <w:rsid w:val="006A2FC2"/>
    <w:rsid w:val="006A3AF9"/>
    <w:rsid w:val="006A4467"/>
    <w:rsid w:val="006A5066"/>
    <w:rsid w:val="006B18E1"/>
    <w:rsid w:val="006B336C"/>
    <w:rsid w:val="006B3567"/>
    <w:rsid w:val="006B53B1"/>
    <w:rsid w:val="006C186F"/>
    <w:rsid w:val="006C2B4B"/>
    <w:rsid w:val="006C2DDE"/>
    <w:rsid w:val="006C35F0"/>
    <w:rsid w:val="006C372F"/>
    <w:rsid w:val="006C419C"/>
    <w:rsid w:val="006C5713"/>
    <w:rsid w:val="006C63D4"/>
    <w:rsid w:val="006C78F6"/>
    <w:rsid w:val="006D301A"/>
    <w:rsid w:val="006D67B5"/>
    <w:rsid w:val="006E015B"/>
    <w:rsid w:val="006E1EC0"/>
    <w:rsid w:val="006E1FDE"/>
    <w:rsid w:val="006E374E"/>
    <w:rsid w:val="006E68A6"/>
    <w:rsid w:val="006F0824"/>
    <w:rsid w:val="006F23BF"/>
    <w:rsid w:val="006F2973"/>
    <w:rsid w:val="006F335A"/>
    <w:rsid w:val="006F7B7B"/>
    <w:rsid w:val="006F7D76"/>
    <w:rsid w:val="0070334D"/>
    <w:rsid w:val="00703BCF"/>
    <w:rsid w:val="00710921"/>
    <w:rsid w:val="00710DFF"/>
    <w:rsid w:val="007149C2"/>
    <w:rsid w:val="00714FEB"/>
    <w:rsid w:val="00720F16"/>
    <w:rsid w:val="00720FEA"/>
    <w:rsid w:val="00721F22"/>
    <w:rsid w:val="00722443"/>
    <w:rsid w:val="0072439F"/>
    <w:rsid w:val="00727373"/>
    <w:rsid w:val="007307B4"/>
    <w:rsid w:val="0073798E"/>
    <w:rsid w:val="00737B77"/>
    <w:rsid w:val="00740628"/>
    <w:rsid w:val="00750BA6"/>
    <w:rsid w:val="007553CD"/>
    <w:rsid w:val="00770A1F"/>
    <w:rsid w:val="00773AF3"/>
    <w:rsid w:val="00776B24"/>
    <w:rsid w:val="00776D91"/>
    <w:rsid w:val="00777C7C"/>
    <w:rsid w:val="0078149F"/>
    <w:rsid w:val="007833F2"/>
    <w:rsid w:val="00786E4C"/>
    <w:rsid w:val="00792E5E"/>
    <w:rsid w:val="0079301D"/>
    <w:rsid w:val="00794A46"/>
    <w:rsid w:val="007A03F7"/>
    <w:rsid w:val="007A1F48"/>
    <w:rsid w:val="007A20A1"/>
    <w:rsid w:val="007A6839"/>
    <w:rsid w:val="007A7340"/>
    <w:rsid w:val="007A7834"/>
    <w:rsid w:val="007B7C52"/>
    <w:rsid w:val="007C3F25"/>
    <w:rsid w:val="007C4E7B"/>
    <w:rsid w:val="007C554D"/>
    <w:rsid w:val="007D21BF"/>
    <w:rsid w:val="007D3533"/>
    <w:rsid w:val="007D3E37"/>
    <w:rsid w:val="007F44CF"/>
    <w:rsid w:val="007F61BC"/>
    <w:rsid w:val="0080183F"/>
    <w:rsid w:val="00802799"/>
    <w:rsid w:val="008037AD"/>
    <w:rsid w:val="0080514F"/>
    <w:rsid w:val="00813B92"/>
    <w:rsid w:val="00816F4F"/>
    <w:rsid w:val="008333F3"/>
    <w:rsid w:val="00833EA7"/>
    <w:rsid w:val="00837A20"/>
    <w:rsid w:val="00837F9C"/>
    <w:rsid w:val="00842B6D"/>
    <w:rsid w:val="008434E8"/>
    <w:rsid w:val="0085673B"/>
    <w:rsid w:val="00857438"/>
    <w:rsid w:val="00862A59"/>
    <w:rsid w:val="00862D1C"/>
    <w:rsid w:val="00862F6B"/>
    <w:rsid w:val="008647CB"/>
    <w:rsid w:val="00866FA9"/>
    <w:rsid w:val="00870176"/>
    <w:rsid w:val="00871C05"/>
    <w:rsid w:val="00872EFF"/>
    <w:rsid w:val="0087529B"/>
    <w:rsid w:val="00877BAD"/>
    <w:rsid w:val="00882FF4"/>
    <w:rsid w:val="00892353"/>
    <w:rsid w:val="00892668"/>
    <w:rsid w:val="00897D32"/>
    <w:rsid w:val="008A058E"/>
    <w:rsid w:val="008A113E"/>
    <w:rsid w:val="008A242E"/>
    <w:rsid w:val="008A4559"/>
    <w:rsid w:val="008A496F"/>
    <w:rsid w:val="008A4BA2"/>
    <w:rsid w:val="008A53C7"/>
    <w:rsid w:val="008A747B"/>
    <w:rsid w:val="008A7B9F"/>
    <w:rsid w:val="008B2EE6"/>
    <w:rsid w:val="008B35CD"/>
    <w:rsid w:val="008B3F6C"/>
    <w:rsid w:val="008B4A8B"/>
    <w:rsid w:val="008B505E"/>
    <w:rsid w:val="008C0451"/>
    <w:rsid w:val="008C3F17"/>
    <w:rsid w:val="008C526B"/>
    <w:rsid w:val="008C7460"/>
    <w:rsid w:val="008C7D9F"/>
    <w:rsid w:val="008D5997"/>
    <w:rsid w:val="008D62CC"/>
    <w:rsid w:val="008E7309"/>
    <w:rsid w:val="008F0DDC"/>
    <w:rsid w:val="008F2B23"/>
    <w:rsid w:val="008F2DED"/>
    <w:rsid w:val="008F51DF"/>
    <w:rsid w:val="00900303"/>
    <w:rsid w:val="00904DA8"/>
    <w:rsid w:val="009065C1"/>
    <w:rsid w:val="00912713"/>
    <w:rsid w:val="00914A7B"/>
    <w:rsid w:val="00915C3A"/>
    <w:rsid w:val="00920C29"/>
    <w:rsid w:val="00921CA8"/>
    <w:rsid w:val="0092519D"/>
    <w:rsid w:val="00925520"/>
    <w:rsid w:val="00927EDA"/>
    <w:rsid w:val="0093148A"/>
    <w:rsid w:val="009324EE"/>
    <w:rsid w:val="009339A1"/>
    <w:rsid w:val="00941A11"/>
    <w:rsid w:val="00944AAB"/>
    <w:rsid w:val="00944FC0"/>
    <w:rsid w:val="009454E0"/>
    <w:rsid w:val="00945E66"/>
    <w:rsid w:val="00953882"/>
    <w:rsid w:val="00953D28"/>
    <w:rsid w:val="00955E39"/>
    <w:rsid w:val="0095786D"/>
    <w:rsid w:val="00971F2E"/>
    <w:rsid w:val="00972785"/>
    <w:rsid w:val="0097656C"/>
    <w:rsid w:val="00976788"/>
    <w:rsid w:val="00977E34"/>
    <w:rsid w:val="00982180"/>
    <w:rsid w:val="0098246D"/>
    <w:rsid w:val="00984318"/>
    <w:rsid w:val="00987A63"/>
    <w:rsid w:val="00987C3C"/>
    <w:rsid w:val="009A03B5"/>
    <w:rsid w:val="009A21FD"/>
    <w:rsid w:val="009A5FF8"/>
    <w:rsid w:val="009B3BCD"/>
    <w:rsid w:val="009B7D09"/>
    <w:rsid w:val="009C02D8"/>
    <w:rsid w:val="009D0817"/>
    <w:rsid w:val="009D197E"/>
    <w:rsid w:val="009D3A8F"/>
    <w:rsid w:val="009E0F88"/>
    <w:rsid w:val="009E5043"/>
    <w:rsid w:val="009E6574"/>
    <w:rsid w:val="009F155D"/>
    <w:rsid w:val="009F4787"/>
    <w:rsid w:val="009F76F6"/>
    <w:rsid w:val="00A03F2B"/>
    <w:rsid w:val="00A04A20"/>
    <w:rsid w:val="00A07929"/>
    <w:rsid w:val="00A11FE6"/>
    <w:rsid w:val="00A1345D"/>
    <w:rsid w:val="00A30938"/>
    <w:rsid w:val="00A30DCF"/>
    <w:rsid w:val="00A343DB"/>
    <w:rsid w:val="00A36858"/>
    <w:rsid w:val="00A4388D"/>
    <w:rsid w:val="00A43F50"/>
    <w:rsid w:val="00A46077"/>
    <w:rsid w:val="00A505D9"/>
    <w:rsid w:val="00A52703"/>
    <w:rsid w:val="00A53B4E"/>
    <w:rsid w:val="00A53CDB"/>
    <w:rsid w:val="00A56431"/>
    <w:rsid w:val="00A609F9"/>
    <w:rsid w:val="00A60D4C"/>
    <w:rsid w:val="00A621B5"/>
    <w:rsid w:val="00A63E13"/>
    <w:rsid w:val="00A803E4"/>
    <w:rsid w:val="00A809DF"/>
    <w:rsid w:val="00A828C9"/>
    <w:rsid w:val="00A85615"/>
    <w:rsid w:val="00A85A83"/>
    <w:rsid w:val="00A8653E"/>
    <w:rsid w:val="00A91B77"/>
    <w:rsid w:val="00A935F6"/>
    <w:rsid w:val="00A93BF8"/>
    <w:rsid w:val="00AA004E"/>
    <w:rsid w:val="00AA1828"/>
    <w:rsid w:val="00AA2D76"/>
    <w:rsid w:val="00AA3736"/>
    <w:rsid w:val="00AA68B9"/>
    <w:rsid w:val="00AA6A2D"/>
    <w:rsid w:val="00AA7237"/>
    <w:rsid w:val="00AB4294"/>
    <w:rsid w:val="00AB65F1"/>
    <w:rsid w:val="00AB6A38"/>
    <w:rsid w:val="00AC004A"/>
    <w:rsid w:val="00AC00D5"/>
    <w:rsid w:val="00AC4541"/>
    <w:rsid w:val="00AC4725"/>
    <w:rsid w:val="00AC7152"/>
    <w:rsid w:val="00AD05CF"/>
    <w:rsid w:val="00AD0956"/>
    <w:rsid w:val="00AE0B32"/>
    <w:rsid w:val="00AE3C5B"/>
    <w:rsid w:val="00AE4110"/>
    <w:rsid w:val="00AF6DFC"/>
    <w:rsid w:val="00B00CBB"/>
    <w:rsid w:val="00B01AB3"/>
    <w:rsid w:val="00B04499"/>
    <w:rsid w:val="00B05039"/>
    <w:rsid w:val="00B10E43"/>
    <w:rsid w:val="00B11964"/>
    <w:rsid w:val="00B11DA2"/>
    <w:rsid w:val="00B12074"/>
    <w:rsid w:val="00B12228"/>
    <w:rsid w:val="00B12A7C"/>
    <w:rsid w:val="00B13007"/>
    <w:rsid w:val="00B15E22"/>
    <w:rsid w:val="00B1771C"/>
    <w:rsid w:val="00B216E4"/>
    <w:rsid w:val="00B2688D"/>
    <w:rsid w:val="00B27222"/>
    <w:rsid w:val="00B30C6B"/>
    <w:rsid w:val="00B33ABC"/>
    <w:rsid w:val="00B34C39"/>
    <w:rsid w:val="00B44A57"/>
    <w:rsid w:val="00B44AC6"/>
    <w:rsid w:val="00B474CC"/>
    <w:rsid w:val="00B47788"/>
    <w:rsid w:val="00B56533"/>
    <w:rsid w:val="00B5748C"/>
    <w:rsid w:val="00B61DFD"/>
    <w:rsid w:val="00B643AC"/>
    <w:rsid w:val="00B72B8A"/>
    <w:rsid w:val="00B76380"/>
    <w:rsid w:val="00B77268"/>
    <w:rsid w:val="00B82D78"/>
    <w:rsid w:val="00B82EEA"/>
    <w:rsid w:val="00B90148"/>
    <w:rsid w:val="00B93E41"/>
    <w:rsid w:val="00B96C4C"/>
    <w:rsid w:val="00BA0CA2"/>
    <w:rsid w:val="00BA1D86"/>
    <w:rsid w:val="00BA38FF"/>
    <w:rsid w:val="00BA792C"/>
    <w:rsid w:val="00BB114F"/>
    <w:rsid w:val="00BB52E4"/>
    <w:rsid w:val="00BB6635"/>
    <w:rsid w:val="00BB7388"/>
    <w:rsid w:val="00BB7FC3"/>
    <w:rsid w:val="00BC35AD"/>
    <w:rsid w:val="00BC368D"/>
    <w:rsid w:val="00BC463B"/>
    <w:rsid w:val="00BC5603"/>
    <w:rsid w:val="00BC62E9"/>
    <w:rsid w:val="00BD225C"/>
    <w:rsid w:val="00BD4985"/>
    <w:rsid w:val="00BD51ED"/>
    <w:rsid w:val="00BD6033"/>
    <w:rsid w:val="00BE0D39"/>
    <w:rsid w:val="00BF1996"/>
    <w:rsid w:val="00BF3052"/>
    <w:rsid w:val="00C107A5"/>
    <w:rsid w:val="00C112EB"/>
    <w:rsid w:val="00C11B82"/>
    <w:rsid w:val="00C13FBA"/>
    <w:rsid w:val="00C20CC7"/>
    <w:rsid w:val="00C2148F"/>
    <w:rsid w:val="00C2452E"/>
    <w:rsid w:val="00C24A56"/>
    <w:rsid w:val="00C251CA"/>
    <w:rsid w:val="00C2692F"/>
    <w:rsid w:val="00C26F7B"/>
    <w:rsid w:val="00C308A5"/>
    <w:rsid w:val="00C35B4A"/>
    <w:rsid w:val="00C35B83"/>
    <w:rsid w:val="00C35B97"/>
    <w:rsid w:val="00C410E7"/>
    <w:rsid w:val="00C445DF"/>
    <w:rsid w:val="00C45731"/>
    <w:rsid w:val="00C4621E"/>
    <w:rsid w:val="00C520EC"/>
    <w:rsid w:val="00C53BF1"/>
    <w:rsid w:val="00C54687"/>
    <w:rsid w:val="00C553FE"/>
    <w:rsid w:val="00C62F20"/>
    <w:rsid w:val="00C63860"/>
    <w:rsid w:val="00C647E9"/>
    <w:rsid w:val="00C66B63"/>
    <w:rsid w:val="00C702F1"/>
    <w:rsid w:val="00C73D2D"/>
    <w:rsid w:val="00C75698"/>
    <w:rsid w:val="00C75D79"/>
    <w:rsid w:val="00C77421"/>
    <w:rsid w:val="00C80555"/>
    <w:rsid w:val="00C93733"/>
    <w:rsid w:val="00C95157"/>
    <w:rsid w:val="00C953D8"/>
    <w:rsid w:val="00C95A37"/>
    <w:rsid w:val="00C96C59"/>
    <w:rsid w:val="00C97AF4"/>
    <w:rsid w:val="00C97E10"/>
    <w:rsid w:val="00CA43BE"/>
    <w:rsid w:val="00CA63DF"/>
    <w:rsid w:val="00CA75AF"/>
    <w:rsid w:val="00CB60E5"/>
    <w:rsid w:val="00CC22D5"/>
    <w:rsid w:val="00CC2FE0"/>
    <w:rsid w:val="00CC3E9D"/>
    <w:rsid w:val="00CC5E71"/>
    <w:rsid w:val="00CC5F26"/>
    <w:rsid w:val="00CC69C2"/>
    <w:rsid w:val="00CD313D"/>
    <w:rsid w:val="00CD4954"/>
    <w:rsid w:val="00CE0BA9"/>
    <w:rsid w:val="00CE14DD"/>
    <w:rsid w:val="00CE29CA"/>
    <w:rsid w:val="00CE7914"/>
    <w:rsid w:val="00CF42F1"/>
    <w:rsid w:val="00CF72BE"/>
    <w:rsid w:val="00D01553"/>
    <w:rsid w:val="00D06C5A"/>
    <w:rsid w:val="00D07025"/>
    <w:rsid w:val="00D1043D"/>
    <w:rsid w:val="00D1235E"/>
    <w:rsid w:val="00D13DD0"/>
    <w:rsid w:val="00D22806"/>
    <w:rsid w:val="00D25204"/>
    <w:rsid w:val="00D31CE7"/>
    <w:rsid w:val="00D341FC"/>
    <w:rsid w:val="00D349AB"/>
    <w:rsid w:val="00D40592"/>
    <w:rsid w:val="00D40C07"/>
    <w:rsid w:val="00D42C71"/>
    <w:rsid w:val="00D43BFD"/>
    <w:rsid w:val="00D46955"/>
    <w:rsid w:val="00D5228B"/>
    <w:rsid w:val="00D527BC"/>
    <w:rsid w:val="00D54F7C"/>
    <w:rsid w:val="00D57719"/>
    <w:rsid w:val="00D60095"/>
    <w:rsid w:val="00D60344"/>
    <w:rsid w:val="00D6674C"/>
    <w:rsid w:val="00D71086"/>
    <w:rsid w:val="00D7288F"/>
    <w:rsid w:val="00D748AB"/>
    <w:rsid w:val="00D91CD3"/>
    <w:rsid w:val="00D92B4C"/>
    <w:rsid w:val="00D95583"/>
    <w:rsid w:val="00DA0B1E"/>
    <w:rsid w:val="00DA2811"/>
    <w:rsid w:val="00DB0859"/>
    <w:rsid w:val="00DB2617"/>
    <w:rsid w:val="00DB5735"/>
    <w:rsid w:val="00DB6453"/>
    <w:rsid w:val="00DC5F71"/>
    <w:rsid w:val="00DC76A6"/>
    <w:rsid w:val="00DC78DB"/>
    <w:rsid w:val="00DD6CE5"/>
    <w:rsid w:val="00DE17E8"/>
    <w:rsid w:val="00DE2E03"/>
    <w:rsid w:val="00DE5DA9"/>
    <w:rsid w:val="00DE616A"/>
    <w:rsid w:val="00DE6AC6"/>
    <w:rsid w:val="00DF062C"/>
    <w:rsid w:val="00E06E1F"/>
    <w:rsid w:val="00E12CED"/>
    <w:rsid w:val="00E147E1"/>
    <w:rsid w:val="00E1610A"/>
    <w:rsid w:val="00E20E8E"/>
    <w:rsid w:val="00E21E33"/>
    <w:rsid w:val="00E23253"/>
    <w:rsid w:val="00E239D9"/>
    <w:rsid w:val="00E2755E"/>
    <w:rsid w:val="00E323B8"/>
    <w:rsid w:val="00E36B19"/>
    <w:rsid w:val="00E36BC1"/>
    <w:rsid w:val="00E4059D"/>
    <w:rsid w:val="00E447E8"/>
    <w:rsid w:val="00E63354"/>
    <w:rsid w:val="00E67C5B"/>
    <w:rsid w:val="00E814D8"/>
    <w:rsid w:val="00E835A4"/>
    <w:rsid w:val="00E85150"/>
    <w:rsid w:val="00E91197"/>
    <w:rsid w:val="00E93023"/>
    <w:rsid w:val="00E95E94"/>
    <w:rsid w:val="00EA2C7C"/>
    <w:rsid w:val="00EA5380"/>
    <w:rsid w:val="00EA7EC5"/>
    <w:rsid w:val="00ED034A"/>
    <w:rsid w:val="00ED3095"/>
    <w:rsid w:val="00ED56BF"/>
    <w:rsid w:val="00ED6875"/>
    <w:rsid w:val="00ED7608"/>
    <w:rsid w:val="00ED7FC6"/>
    <w:rsid w:val="00EE0541"/>
    <w:rsid w:val="00EE2CE6"/>
    <w:rsid w:val="00EE439C"/>
    <w:rsid w:val="00EF2A8F"/>
    <w:rsid w:val="00EF5812"/>
    <w:rsid w:val="00F0579E"/>
    <w:rsid w:val="00F117AE"/>
    <w:rsid w:val="00F160D8"/>
    <w:rsid w:val="00F20736"/>
    <w:rsid w:val="00F20852"/>
    <w:rsid w:val="00F217D4"/>
    <w:rsid w:val="00F218D2"/>
    <w:rsid w:val="00F23864"/>
    <w:rsid w:val="00F27A56"/>
    <w:rsid w:val="00F35A7A"/>
    <w:rsid w:val="00F35F29"/>
    <w:rsid w:val="00F37859"/>
    <w:rsid w:val="00F402F9"/>
    <w:rsid w:val="00F40C65"/>
    <w:rsid w:val="00F4180E"/>
    <w:rsid w:val="00F43E68"/>
    <w:rsid w:val="00F50DE1"/>
    <w:rsid w:val="00F55D83"/>
    <w:rsid w:val="00F56E49"/>
    <w:rsid w:val="00F56FE7"/>
    <w:rsid w:val="00F61CDB"/>
    <w:rsid w:val="00F61E12"/>
    <w:rsid w:val="00F6263D"/>
    <w:rsid w:val="00F6293F"/>
    <w:rsid w:val="00F6747D"/>
    <w:rsid w:val="00F704CB"/>
    <w:rsid w:val="00F71ABF"/>
    <w:rsid w:val="00F754F2"/>
    <w:rsid w:val="00F76910"/>
    <w:rsid w:val="00F87515"/>
    <w:rsid w:val="00F901AC"/>
    <w:rsid w:val="00F9132B"/>
    <w:rsid w:val="00F9172C"/>
    <w:rsid w:val="00F91BAF"/>
    <w:rsid w:val="00F92563"/>
    <w:rsid w:val="00F92948"/>
    <w:rsid w:val="00F949A1"/>
    <w:rsid w:val="00F964D7"/>
    <w:rsid w:val="00FA715D"/>
    <w:rsid w:val="00FB3E77"/>
    <w:rsid w:val="00FB5625"/>
    <w:rsid w:val="00FC003F"/>
    <w:rsid w:val="00FC1003"/>
    <w:rsid w:val="00FC11BD"/>
    <w:rsid w:val="00FC1927"/>
    <w:rsid w:val="00FC35F4"/>
    <w:rsid w:val="00FC39C1"/>
    <w:rsid w:val="00FC3B5E"/>
    <w:rsid w:val="00FC4D70"/>
    <w:rsid w:val="00FC51BD"/>
    <w:rsid w:val="00FC51CD"/>
    <w:rsid w:val="00FC5EC2"/>
    <w:rsid w:val="00FD00C3"/>
    <w:rsid w:val="00FD16BA"/>
    <w:rsid w:val="00FD2321"/>
    <w:rsid w:val="00FD3482"/>
    <w:rsid w:val="00FD622C"/>
    <w:rsid w:val="00FE586A"/>
    <w:rsid w:val="00FE6AFD"/>
    <w:rsid w:val="00FF0B3E"/>
    <w:rsid w:val="00FF3736"/>
    <w:rsid w:val="00FF3C5E"/>
    <w:rsid w:val="00FF437E"/>
    <w:rsid w:val="00FF5996"/>
    <w:rsid w:val="00FF6D12"/>
    <w:rsid w:val="00FF73B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021819"/>
  <w15:chartTrackingRefBased/>
  <w15:docId w15:val="{F6AD37B5-7B9B-4C1F-8226-614FD3F7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5D33"/>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paragraph" w:customStyle="1" w:styleId="a">
    <w:name w:val="바탕글"/>
    <w:rsid w:val="00185D33"/>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Che" w:eastAsia="BatangChe"/>
      <w:color w:val="000000"/>
      <w:lang w:eastAsia="ko-KR"/>
    </w:rPr>
  </w:style>
  <w:style w:type="paragraph" w:styleId="ListParagraph">
    <w:name w:val="List Paragraph"/>
    <w:basedOn w:val="Normal"/>
    <w:qFormat/>
    <w:rsid w:val="00185D33"/>
    <w:pPr>
      <w:ind w:left="720"/>
      <w:contextualSpacing/>
    </w:pPr>
  </w:style>
  <w:style w:type="character" w:styleId="CommentReference">
    <w:name w:val="annotation reference"/>
    <w:basedOn w:val="DefaultParagraphFont"/>
    <w:rsid w:val="00CD4954"/>
    <w:rPr>
      <w:sz w:val="16"/>
      <w:szCs w:val="16"/>
    </w:rPr>
  </w:style>
  <w:style w:type="paragraph" w:styleId="CommentText">
    <w:name w:val="annotation text"/>
    <w:basedOn w:val="Normal"/>
    <w:link w:val="CommentTextChar"/>
    <w:rsid w:val="00CD4954"/>
  </w:style>
  <w:style w:type="character" w:customStyle="1" w:styleId="CommentTextChar">
    <w:name w:val="Comment Text Char"/>
    <w:basedOn w:val="DefaultParagraphFont"/>
    <w:link w:val="CommentText"/>
    <w:rsid w:val="00CD4954"/>
    <w:rPr>
      <w:lang w:eastAsia="en-US"/>
    </w:rPr>
  </w:style>
  <w:style w:type="paragraph" w:styleId="CommentSubject">
    <w:name w:val="annotation subject"/>
    <w:basedOn w:val="CommentText"/>
    <w:next w:val="CommentText"/>
    <w:link w:val="CommentSubjectChar"/>
    <w:rsid w:val="00CD4954"/>
    <w:rPr>
      <w:b/>
      <w:bCs/>
    </w:rPr>
  </w:style>
  <w:style w:type="character" w:customStyle="1" w:styleId="CommentSubjectChar">
    <w:name w:val="Comment Subject Char"/>
    <w:basedOn w:val="CommentTextChar"/>
    <w:link w:val="CommentSubject"/>
    <w:rsid w:val="00CD4954"/>
    <w:rPr>
      <w:b/>
      <w:bCs/>
      <w:lang w:eastAsia="en-US"/>
    </w:rPr>
  </w:style>
  <w:style w:type="paragraph" w:styleId="BalloonText">
    <w:name w:val="Balloon Text"/>
    <w:basedOn w:val="Normal"/>
    <w:link w:val="BalloonTextChar"/>
    <w:rsid w:val="00CD4954"/>
    <w:rPr>
      <w:rFonts w:ascii="Segoe UI" w:hAnsi="Segoe UI" w:cs="Segoe UI"/>
      <w:sz w:val="18"/>
      <w:szCs w:val="18"/>
    </w:rPr>
  </w:style>
  <w:style w:type="character" w:customStyle="1" w:styleId="BalloonTextChar">
    <w:name w:val="Balloon Text Char"/>
    <w:basedOn w:val="DefaultParagraphFont"/>
    <w:link w:val="BalloonText"/>
    <w:rsid w:val="00CD4954"/>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B72B8A"/>
    <w:rPr>
      <w:color w:val="605E5C"/>
      <w:shd w:val="clear" w:color="auto" w:fill="E1DFDD"/>
    </w:rPr>
  </w:style>
  <w:style w:type="paragraph" w:styleId="NormalWeb">
    <w:name w:val="Normal (Web)"/>
    <w:basedOn w:val="Normal"/>
    <w:uiPriority w:val="99"/>
    <w:unhideWhenUsed/>
    <w:rsid w:val="00B72B8A"/>
    <w:pPr>
      <w:autoSpaceDE/>
      <w:autoSpaceDN/>
      <w:spacing w:before="100" w:beforeAutospacing="1" w:after="100" w:afterAutospacing="1"/>
    </w:pPr>
    <w:rPr>
      <w:sz w:val="24"/>
      <w:szCs w:val="24"/>
      <w:lang w:eastAsia="zh-TW"/>
    </w:rPr>
  </w:style>
  <w:style w:type="character" w:styleId="Emphasis">
    <w:name w:val="Emphasis"/>
    <w:basedOn w:val="DefaultParagraphFont"/>
    <w:qFormat/>
    <w:rsid w:val="004719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4609">
      <w:bodyDiv w:val="1"/>
      <w:marLeft w:val="0"/>
      <w:marRight w:val="0"/>
      <w:marTop w:val="0"/>
      <w:marBottom w:val="0"/>
      <w:divBdr>
        <w:top w:val="none" w:sz="0" w:space="0" w:color="auto"/>
        <w:left w:val="none" w:sz="0" w:space="0" w:color="auto"/>
        <w:bottom w:val="none" w:sz="0" w:space="0" w:color="auto"/>
        <w:right w:val="none" w:sz="0" w:space="0" w:color="auto"/>
      </w:divBdr>
      <w:divsChild>
        <w:div w:id="622689913">
          <w:marLeft w:val="0"/>
          <w:marRight w:val="0"/>
          <w:marTop w:val="0"/>
          <w:marBottom w:val="0"/>
          <w:divBdr>
            <w:top w:val="none" w:sz="0" w:space="0" w:color="auto"/>
            <w:left w:val="none" w:sz="0" w:space="0" w:color="auto"/>
            <w:bottom w:val="none" w:sz="0" w:space="0" w:color="auto"/>
            <w:right w:val="none" w:sz="0" w:space="0" w:color="auto"/>
          </w:divBdr>
          <w:divsChild>
            <w:div w:id="1034037969">
              <w:marLeft w:val="0"/>
              <w:marRight w:val="0"/>
              <w:marTop w:val="0"/>
              <w:marBottom w:val="0"/>
              <w:divBdr>
                <w:top w:val="none" w:sz="0" w:space="0" w:color="auto"/>
                <w:left w:val="none" w:sz="0" w:space="0" w:color="auto"/>
                <w:bottom w:val="none" w:sz="0" w:space="0" w:color="auto"/>
                <w:right w:val="none" w:sz="0" w:space="0" w:color="auto"/>
              </w:divBdr>
              <w:divsChild>
                <w:div w:id="990137851">
                  <w:marLeft w:val="0"/>
                  <w:marRight w:val="0"/>
                  <w:marTop w:val="0"/>
                  <w:marBottom w:val="0"/>
                  <w:divBdr>
                    <w:top w:val="none" w:sz="0" w:space="0" w:color="auto"/>
                    <w:left w:val="none" w:sz="0" w:space="0" w:color="auto"/>
                    <w:bottom w:val="none" w:sz="0" w:space="0" w:color="auto"/>
                    <w:right w:val="none" w:sz="0" w:space="0" w:color="auto"/>
                  </w:divBdr>
                  <w:divsChild>
                    <w:div w:id="6583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212">
      <w:bodyDiv w:val="1"/>
      <w:marLeft w:val="0"/>
      <w:marRight w:val="0"/>
      <w:marTop w:val="0"/>
      <w:marBottom w:val="0"/>
      <w:divBdr>
        <w:top w:val="none" w:sz="0" w:space="0" w:color="auto"/>
        <w:left w:val="none" w:sz="0" w:space="0" w:color="auto"/>
        <w:bottom w:val="none" w:sz="0" w:space="0" w:color="auto"/>
        <w:right w:val="none" w:sz="0" w:space="0" w:color="auto"/>
      </w:divBdr>
    </w:div>
    <w:div w:id="392243611">
      <w:bodyDiv w:val="1"/>
      <w:marLeft w:val="0"/>
      <w:marRight w:val="0"/>
      <w:marTop w:val="0"/>
      <w:marBottom w:val="0"/>
      <w:divBdr>
        <w:top w:val="none" w:sz="0" w:space="0" w:color="auto"/>
        <w:left w:val="none" w:sz="0" w:space="0" w:color="auto"/>
        <w:bottom w:val="none" w:sz="0" w:space="0" w:color="auto"/>
        <w:right w:val="none" w:sz="0" w:space="0" w:color="auto"/>
      </w:divBdr>
    </w:div>
    <w:div w:id="397480574">
      <w:bodyDiv w:val="1"/>
      <w:marLeft w:val="0"/>
      <w:marRight w:val="0"/>
      <w:marTop w:val="0"/>
      <w:marBottom w:val="0"/>
      <w:divBdr>
        <w:top w:val="none" w:sz="0" w:space="0" w:color="auto"/>
        <w:left w:val="none" w:sz="0" w:space="0" w:color="auto"/>
        <w:bottom w:val="none" w:sz="0" w:space="0" w:color="auto"/>
        <w:right w:val="none" w:sz="0" w:space="0" w:color="auto"/>
      </w:divBdr>
    </w:div>
    <w:div w:id="738939669">
      <w:bodyDiv w:val="1"/>
      <w:marLeft w:val="0"/>
      <w:marRight w:val="0"/>
      <w:marTop w:val="0"/>
      <w:marBottom w:val="0"/>
      <w:divBdr>
        <w:top w:val="none" w:sz="0" w:space="0" w:color="auto"/>
        <w:left w:val="none" w:sz="0" w:space="0" w:color="auto"/>
        <w:bottom w:val="none" w:sz="0" w:space="0" w:color="auto"/>
        <w:right w:val="none" w:sz="0" w:space="0" w:color="auto"/>
      </w:divBdr>
    </w:div>
    <w:div w:id="771055098">
      <w:bodyDiv w:val="1"/>
      <w:marLeft w:val="0"/>
      <w:marRight w:val="0"/>
      <w:marTop w:val="0"/>
      <w:marBottom w:val="0"/>
      <w:divBdr>
        <w:top w:val="none" w:sz="0" w:space="0" w:color="auto"/>
        <w:left w:val="none" w:sz="0" w:space="0" w:color="auto"/>
        <w:bottom w:val="none" w:sz="0" w:space="0" w:color="auto"/>
        <w:right w:val="none" w:sz="0" w:space="0" w:color="auto"/>
      </w:divBdr>
    </w:div>
    <w:div w:id="791510563">
      <w:bodyDiv w:val="1"/>
      <w:marLeft w:val="0"/>
      <w:marRight w:val="0"/>
      <w:marTop w:val="0"/>
      <w:marBottom w:val="0"/>
      <w:divBdr>
        <w:top w:val="none" w:sz="0" w:space="0" w:color="auto"/>
        <w:left w:val="none" w:sz="0" w:space="0" w:color="auto"/>
        <w:bottom w:val="none" w:sz="0" w:space="0" w:color="auto"/>
        <w:right w:val="none" w:sz="0" w:space="0" w:color="auto"/>
      </w:divBdr>
    </w:div>
    <w:div w:id="801076019">
      <w:bodyDiv w:val="1"/>
      <w:marLeft w:val="0"/>
      <w:marRight w:val="0"/>
      <w:marTop w:val="0"/>
      <w:marBottom w:val="0"/>
      <w:divBdr>
        <w:top w:val="none" w:sz="0" w:space="0" w:color="auto"/>
        <w:left w:val="none" w:sz="0" w:space="0" w:color="auto"/>
        <w:bottom w:val="none" w:sz="0" w:space="0" w:color="auto"/>
        <w:right w:val="none" w:sz="0" w:space="0" w:color="auto"/>
      </w:divBdr>
    </w:div>
    <w:div w:id="835724485">
      <w:bodyDiv w:val="1"/>
      <w:marLeft w:val="0"/>
      <w:marRight w:val="0"/>
      <w:marTop w:val="0"/>
      <w:marBottom w:val="0"/>
      <w:divBdr>
        <w:top w:val="none" w:sz="0" w:space="0" w:color="auto"/>
        <w:left w:val="none" w:sz="0" w:space="0" w:color="auto"/>
        <w:bottom w:val="none" w:sz="0" w:space="0" w:color="auto"/>
        <w:right w:val="none" w:sz="0" w:space="0" w:color="auto"/>
      </w:divBdr>
    </w:div>
    <w:div w:id="1028606457">
      <w:bodyDiv w:val="1"/>
      <w:marLeft w:val="0"/>
      <w:marRight w:val="0"/>
      <w:marTop w:val="0"/>
      <w:marBottom w:val="0"/>
      <w:divBdr>
        <w:top w:val="none" w:sz="0" w:space="0" w:color="auto"/>
        <w:left w:val="none" w:sz="0" w:space="0" w:color="auto"/>
        <w:bottom w:val="none" w:sz="0" w:space="0" w:color="auto"/>
        <w:right w:val="none" w:sz="0" w:space="0" w:color="auto"/>
      </w:divBdr>
      <w:divsChild>
        <w:div w:id="1807696795">
          <w:marLeft w:val="0"/>
          <w:marRight w:val="0"/>
          <w:marTop w:val="0"/>
          <w:marBottom w:val="0"/>
          <w:divBdr>
            <w:top w:val="none" w:sz="0" w:space="0" w:color="auto"/>
            <w:left w:val="none" w:sz="0" w:space="0" w:color="auto"/>
            <w:bottom w:val="none" w:sz="0" w:space="0" w:color="auto"/>
            <w:right w:val="none" w:sz="0" w:space="0" w:color="auto"/>
          </w:divBdr>
          <w:divsChild>
            <w:div w:id="1719237110">
              <w:marLeft w:val="0"/>
              <w:marRight w:val="0"/>
              <w:marTop w:val="0"/>
              <w:marBottom w:val="0"/>
              <w:divBdr>
                <w:top w:val="none" w:sz="0" w:space="0" w:color="auto"/>
                <w:left w:val="none" w:sz="0" w:space="0" w:color="auto"/>
                <w:bottom w:val="none" w:sz="0" w:space="0" w:color="auto"/>
                <w:right w:val="none" w:sz="0" w:space="0" w:color="auto"/>
              </w:divBdr>
              <w:divsChild>
                <w:div w:id="847718612">
                  <w:marLeft w:val="0"/>
                  <w:marRight w:val="0"/>
                  <w:marTop w:val="0"/>
                  <w:marBottom w:val="0"/>
                  <w:divBdr>
                    <w:top w:val="none" w:sz="0" w:space="0" w:color="auto"/>
                    <w:left w:val="none" w:sz="0" w:space="0" w:color="auto"/>
                    <w:bottom w:val="none" w:sz="0" w:space="0" w:color="auto"/>
                    <w:right w:val="none" w:sz="0" w:space="0" w:color="auto"/>
                  </w:divBdr>
                  <w:divsChild>
                    <w:div w:id="12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18778">
      <w:bodyDiv w:val="1"/>
      <w:marLeft w:val="0"/>
      <w:marRight w:val="0"/>
      <w:marTop w:val="0"/>
      <w:marBottom w:val="0"/>
      <w:divBdr>
        <w:top w:val="none" w:sz="0" w:space="0" w:color="auto"/>
        <w:left w:val="none" w:sz="0" w:space="0" w:color="auto"/>
        <w:bottom w:val="none" w:sz="0" w:space="0" w:color="auto"/>
        <w:right w:val="none" w:sz="0" w:space="0" w:color="auto"/>
      </w:divBdr>
    </w:div>
    <w:div w:id="1415205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Papers\ROMAN19\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25A9F-0AB2-6A4C-8103-12298EB7F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G:\My Drive\Papers\ROMAN19\ieeeconf_A4.dot</Template>
  <TotalTime>253</TotalTime>
  <Pages>6</Pages>
  <Words>8826</Words>
  <Characters>50310</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cp:lastModifiedBy>Joshua Goh</cp:lastModifiedBy>
  <cp:revision>194</cp:revision>
  <cp:lastPrinted>2019-05-11T03:48:00Z</cp:lastPrinted>
  <dcterms:created xsi:type="dcterms:W3CDTF">2020-03-08T08:14:00Z</dcterms:created>
  <dcterms:modified xsi:type="dcterms:W3CDTF">2020-03-09T09:35:00Z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http://www.zotero.org/styles/ieee</vt:lpwstr>
  </property>
  <property fmtid="{D5CDD505-2E9C-101B-9397-08002B2CF9AE}" pid="3" name="InsertAsFootnote">
    <vt:lpwstr>0</vt:lpwstr>
  </property>
</Properties>
</file>